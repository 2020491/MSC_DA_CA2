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E4D059" w14:textId="77777777" w:rsidR="00D955F5" w:rsidRDefault="00D955F5" w:rsidP="00D955F5">
      <w:pPr>
        <w:pBdr>
          <w:bottom w:val="single" w:sz="12" w:space="1" w:color="000000"/>
        </w:pBdr>
        <w:tabs>
          <w:tab w:val="center" w:pos="4513"/>
          <w:tab w:val="right" w:pos="9026"/>
        </w:tabs>
        <w:spacing w:after="0" w:line="360" w:lineRule="auto"/>
        <w:jc w:val="center"/>
      </w:pPr>
    </w:p>
    <w:p w14:paraId="70199FB9" w14:textId="77777777" w:rsidR="00A9204E" w:rsidRDefault="004316D7">
      <w:r>
        <w:rPr>
          <w:noProof/>
          <w:lang w:val="en-IE"/>
        </w:rPr>
        <w:drawing>
          <wp:anchor distT="114300" distB="114300" distL="114300" distR="114300" simplePos="0" relativeHeight="251659264" behindDoc="0" locked="0" layoutInCell="1" hidden="0" allowOverlap="1" wp14:anchorId="6ED9967C" wp14:editId="2C6F0264">
            <wp:simplePos x="0" y="0"/>
            <wp:positionH relativeFrom="column">
              <wp:posOffset>1470025</wp:posOffset>
            </wp:positionH>
            <wp:positionV relativeFrom="paragraph">
              <wp:posOffset>114300</wp:posOffset>
            </wp:positionV>
            <wp:extent cx="2785745" cy="652780"/>
            <wp:effectExtent l="0" t="0" r="0" b="0"/>
            <wp:wrapSquare wrapText="bothSides" distT="114300" distB="114300" distL="114300" distR="11430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785745" cy="652780"/>
                    </a:xfrm>
                    <a:prstGeom prst="rect">
                      <a:avLst/>
                    </a:prstGeom>
                    <a:ln/>
                  </pic:spPr>
                </pic:pic>
              </a:graphicData>
            </a:graphic>
          </wp:anchor>
        </w:drawing>
      </w:r>
    </w:p>
    <w:p w14:paraId="221181A8" w14:textId="77777777" w:rsidR="00D955F5" w:rsidRDefault="00D955F5" w:rsidP="00D955F5">
      <w:pPr>
        <w:pBdr>
          <w:bottom w:val="single" w:sz="12" w:space="1" w:color="000000"/>
        </w:pBdr>
        <w:spacing w:after="0" w:line="360" w:lineRule="auto"/>
        <w:rPr>
          <w:rFonts w:ascii="Times New Roman" w:eastAsia="Times New Roman" w:hAnsi="Times New Roman" w:cs="Times New Roman"/>
          <w:b/>
          <w:sz w:val="28"/>
          <w:szCs w:val="28"/>
        </w:rPr>
      </w:pPr>
    </w:p>
    <w:p w14:paraId="14A7D0D7" w14:textId="77777777" w:rsidR="00D955F5" w:rsidRDefault="00D955F5" w:rsidP="00D955F5">
      <w:pPr>
        <w:pBdr>
          <w:bottom w:val="single" w:sz="12" w:space="1" w:color="000000"/>
        </w:pBdr>
        <w:spacing w:after="0" w:line="360" w:lineRule="auto"/>
        <w:rPr>
          <w:rFonts w:ascii="Times New Roman" w:eastAsia="Times New Roman" w:hAnsi="Times New Roman" w:cs="Times New Roman"/>
          <w:b/>
          <w:sz w:val="28"/>
          <w:szCs w:val="28"/>
        </w:rPr>
      </w:pPr>
    </w:p>
    <w:p w14:paraId="05039489" w14:textId="77777777" w:rsidR="00D955F5" w:rsidRDefault="00D955F5" w:rsidP="00D955F5">
      <w:pPr>
        <w:pBdr>
          <w:bottom w:val="single" w:sz="12" w:space="1" w:color="000000"/>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Assessment Cover Page</w:t>
      </w:r>
    </w:p>
    <w:p w14:paraId="756609BB" w14:textId="77777777" w:rsidR="00D955F5" w:rsidRDefault="00D955F5" w:rsidP="00D955F5">
      <w:pPr>
        <w:pBdr>
          <w:bottom w:val="single" w:sz="12" w:space="1" w:color="000000"/>
        </w:pBdr>
        <w:spacing w:after="0" w:line="360" w:lineRule="auto"/>
        <w:jc w:val="center"/>
        <w:rPr>
          <w:rFonts w:ascii="Times New Roman" w:eastAsia="Times New Roman" w:hAnsi="Times New Roman" w:cs="Times New Roman"/>
          <w:i/>
          <w:color w:val="FF0000"/>
        </w:rPr>
      </w:pPr>
      <w:r>
        <w:rPr>
          <w:rFonts w:ascii="Times New Roman" w:eastAsia="Times New Roman" w:hAnsi="Times New Roman" w:cs="Times New Roman"/>
          <w:i/>
          <w:color w:val="FF0000"/>
        </w:rPr>
        <w:t>To be provided separately as a Word doc for students to include with every submission</w:t>
      </w:r>
    </w:p>
    <w:p w14:paraId="66905373" w14:textId="77777777" w:rsidR="00D955F5" w:rsidRDefault="00D955F5" w:rsidP="00D955F5">
      <w:pPr>
        <w:pBdr>
          <w:bottom w:val="single" w:sz="12" w:space="1" w:color="000000"/>
        </w:pBdr>
        <w:spacing w:after="0" w:line="360" w:lineRule="auto"/>
        <w:jc w:val="center"/>
        <w:rPr>
          <w:rFonts w:ascii="Times New Roman" w:eastAsia="Times New Roman" w:hAnsi="Times New Roman" w:cs="Times New Roman"/>
          <w:b/>
          <w:sz w:val="28"/>
          <w:szCs w:val="28"/>
        </w:rPr>
      </w:pPr>
    </w:p>
    <w:p w14:paraId="49DE612E" w14:textId="77777777" w:rsidR="00D955F5" w:rsidRDefault="00D955F5" w:rsidP="00D955F5">
      <w:pPr>
        <w:spacing w:line="360" w:lineRule="auto"/>
        <w:rPr>
          <w:rFonts w:ascii="Times New Roman" w:eastAsia="Times New Roman" w:hAnsi="Times New Roman" w:cs="Times New Roman"/>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835"/>
        <w:gridCol w:w="3776"/>
      </w:tblGrid>
      <w:tr w:rsidR="00D955F5" w14:paraId="6AFE5924" w14:textId="77777777" w:rsidTr="00531544">
        <w:tc>
          <w:tcPr>
            <w:tcW w:w="2405" w:type="dxa"/>
          </w:tcPr>
          <w:p w14:paraId="73430BF5"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Module Title</w:t>
            </w:r>
            <w:r w:rsidR="00421EB9">
              <w:rPr>
                <w:rFonts w:ascii="Times New Roman" w:eastAsia="Times New Roman" w:hAnsi="Times New Roman" w:cs="Times New Roman"/>
                <w:b/>
              </w:rPr>
              <w:t>(s)</w:t>
            </w:r>
            <w:r>
              <w:rPr>
                <w:rFonts w:ascii="Times New Roman" w:eastAsia="Times New Roman" w:hAnsi="Times New Roman" w:cs="Times New Roman"/>
                <w:b/>
              </w:rPr>
              <w:t>:</w:t>
            </w:r>
          </w:p>
        </w:tc>
        <w:tc>
          <w:tcPr>
            <w:tcW w:w="6611" w:type="dxa"/>
            <w:gridSpan w:val="2"/>
          </w:tcPr>
          <w:p w14:paraId="6E2EA592" w14:textId="77777777" w:rsidR="00421EB9" w:rsidRPr="00BC563A" w:rsidRDefault="00D955F5" w:rsidP="00421EB9">
            <w:pPr>
              <w:pStyle w:val="NoSpacing"/>
              <w:rPr>
                <w:rFonts w:ascii="Times New Roman" w:hAnsi="Times New Roman" w:cs="Times New Roman"/>
              </w:rPr>
            </w:pPr>
            <w:r w:rsidRPr="00BC563A">
              <w:rPr>
                <w:rFonts w:ascii="Times New Roman" w:hAnsi="Times New Roman" w:cs="Times New Roman"/>
              </w:rPr>
              <w:t xml:space="preserve">  </w:t>
            </w:r>
            <w:r w:rsidR="00421EB9" w:rsidRPr="00BC563A">
              <w:rPr>
                <w:rFonts w:ascii="Times New Roman" w:hAnsi="Times New Roman" w:cs="Times New Roman"/>
              </w:rPr>
              <w:t>Programming for DA</w:t>
            </w:r>
          </w:p>
          <w:p w14:paraId="0E92BDB7" w14:textId="77777777" w:rsidR="00421EB9" w:rsidRPr="00BC563A" w:rsidRDefault="00421EB9" w:rsidP="00421EB9">
            <w:pPr>
              <w:pStyle w:val="NoSpacing"/>
              <w:rPr>
                <w:rFonts w:ascii="Times New Roman" w:hAnsi="Times New Roman" w:cs="Times New Roman"/>
              </w:rPr>
            </w:pPr>
            <w:r w:rsidRPr="00BC563A">
              <w:rPr>
                <w:rFonts w:ascii="Times New Roman" w:hAnsi="Times New Roman" w:cs="Times New Roman"/>
              </w:rPr>
              <w:t xml:space="preserve">  Statistics for Data Analytics</w:t>
            </w:r>
          </w:p>
          <w:p w14:paraId="2E84C9B5" w14:textId="77777777" w:rsidR="00421EB9" w:rsidRPr="00BC563A" w:rsidRDefault="00421EB9" w:rsidP="00421EB9">
            <w:pPr>
              <w:pStyle w:val="NoSpacing"/>
              <w:rPr>
                <w:rFonts w:ascii="Times New Roman" w:hAnsi="Times New Roman" w:cs="Times New Roman"/>
              </w:rPr>
            </w:pPr>
            <w:r w:rsidRPr="00BC563A">
              <w:rPr>
                <w:rFonts w:ascii="Times New Roman" w:hAnsi="Times New Roman" w:cs="Times New Roman"/>
              </w:rPr>
              <w:t xml:space="preserve">  Machine Learning for Data Analysis</w:t>
            </w:r>
          </w:p>
          <w:p w14:paraId="373AEF62" w14:textId="77777777" w:rsidR="00D955F5" w:rsidRPr="00BC563A" w:rsidRDefault="00421EB9" w:rsidP="00421EB9">
            <w:pPr>
              <w:pStyle w:val="NoSpacing"/>
              <w:rPr>
                <w:rFonts w:ascii="Times New Roman" w:hAnsi="Times New Roman" w:cs="Times New Roman"/>
              </w:rPr>
            </w:pPr>
            <w:r w:rsidRPr="00BC563A">
              <w:rPr>
                <w:rFonts w:ascii="Times New Roman" w:hAnsi="Times New Roman" w:cs="Times New Roman"/>
              </w:rPr>
              <w:t xml:space="preserve">  Data Preparation &amp; Visualisation</w:t>
            </w:r>
          </w:p>
        </w:tc>
      </w:tr>
      <w:tr w:rsidR="00D955F5" w14:paraId="68B70D7F" w14:textId="77777777" w:rsidTr="00531544">
        <w:tc>
          <w:tcPr>
            <w:tcW w:w="2405" w:type="dxa"/>
          </w:tcPr>
          <w:p w14:paraId="3AAEB26A"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Assessment Title:</w:t>
            </w:r>
          </w:p>
          <w:p w14:paraId="5AFF5B8E" w14:textId="77777777" w:rsidR="00D955F5" w:rsidRDefault="00D955F5" w:rsidP="00A72A1C">
            <w:pPr>
              <w:spacing w:line="360" w:lineRule="auto"/>
              <w:jc w:val="center"/>
              <w:rPr>
                <w:rFonts w:ascii="Times New Roman" w:eastAsia="Times New Roman" w:hAnsi="Times New Roman" w:cs="Times New Roman"/>
                <w:b/>
              </w:rPr>
            </w:pPr>
          </w:p>
        </w:tc>
        <w:tc>
          <w:tcPr>
            <w:tcW w:w="6611" w:type="dxa"/>
            <w:gridSpan w:val="2"/>
          </w:tcPr>
          <w:p w14:paraId="116848A1" w14:textId="77777777" w:rsidR="005B4348" w:rsidRPr="00BC563A" w:rsidRDefault="00D955F5" w:rsidP="00A72A1C">
            <w:pPr>
              <w:spacing w:line="360" w:lineRule="auto"/>
              <w:rPr>
                <w:rFonts w:ascii="Times New Roman" w:eastAsia="Times New Roman" w:hAnsi="Times New Roman" w:cs="Times New Roman"/>
              </w:rPr>
            </w:pPr>
            <w:r w:rsidRPr="00BC563A">
              <w:rPr>
                <w:rFonts w:ascii="Times New Roman" w:eastAsia="Times New Roman" w:hAnsi="Times New Roman" w:cs="Times New Roman"/>
              </w:rPr>
              <w:t xml:space="preserve">  </w:t>
            </w:r>
            <w:r w:rsidR="005B4348">
              <w:rPr>
                <w:rFonts w:ascii="Times New Roman" w:eastAsia="Times New Roman" w:hAnsi="Times New Roman" w:cs="Times New Roman"/>
              </w:rPr>
              <w:t>MSC_DA_CA2</w:t>
            </w:r>
          </w:p>
        </w:tc>
      </w:tr>
      <w:tr w:rsidR="00D955F5" w14:paraId="0F8821AD" w14:textId="77777777" w:rsidTr="00531544">
        <w:tc>
          <w:tcPr>
            <w:tcW w:w="2405" w:type="dxa"/>
          </w:tcPr>
          <w:p w14:paraId="518DA624"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Lecturer Name:</w:t>
            </w:r>
          </w:p>
          <w:p w14:paraId="422B8739" w14:textId="77777777" w:rsidR="00D955F5" w:rsidRDefault="00D955F5" w:rsidP="00A72A1C">
            <w:pPr>
              <w:spacing w:line="360" w:lineRule="auto"/>
              <w:jc w:val="center"/>
              <w:rPr>
                <w:rFonts w:ascii="Times New Roman" w:eastAsia="Times New Roman" w:hAnsi="Times New Roman" w:cs="Times New Roman"/>
                <w:b/>
              </w:rPr>
            </w:pPr>
          </w:p>
        </w:tc>
        <w:tc>
          <w:tcPr>
            <w:tcW w:w="6611" w:type="dxa"/>
            <w:gridSpan w:val="2"/>
            <w:tcBorders>
              <w:bottom w:val="single" w:sz="4" w:space="0" w:color="000000"/>
            </w:tcBorders>
          </w:tcPr>
          <w:p w14:paraId="1AEF6EE0" w14:textId="77777777" w:rsidR="002059C1" w:rsidRPr="00BC563A" w:rsidRDefault="00D955F5" w:rsidP="002059C1">
            <w:pPr>
              <w:pStyle w:val="NoSpacing"/>
              <w:rPr>
                <w:rFonts w:ascii="Times New Roman" w:hAnsi="Times New Roman" w:cs="Times New Roman"/>
              </w:rPr>
            </w:pPr>
            <w:r w:rsidRPr="00BC563A">
              <w:rPr>
                <w:rFonts w:ascii="Times New Roman" w:hAnsi="Times New Roman" w:cs="Times New Roman"/>
              </w:rPr>
              <w:t xml:space="preserve">  </w:t>
            </w:r>
            <w:r w:rsidR="002059C1" w:rsidRPr="00BC563A">
              <w:rPr>
                <w:rFonts w:ascii="Times New Roman" w:hAnsi="Times New Roman" w:cs="Times New Roman"/>
              </w:rPr>
              <w:t>Sam Weiss</w:t>
            </w:r>
          </w:p>
          <w:p w14:paraId="6E7D40B1" w14:textId="77777777" w:rsidR="002059C1" w:rsidRPr="00BC563A" w:rsidRDefault="002059C1" w:rsidP="002059C1">
            <w:pPr>
              <w:pStyle w:val="NoSpacing"/>
              <w:rPr>
                <w:rFonts w:ascii="Times New Roman" w:hAnsi="Times New Roman" w:cs="Times New Roman"/>
              </w:rPr>
            </w:pPr>
            <w:r w:rsidRPr="00BC563A">
              <w:rPr>
                <w:rFonts w:ascii="Times New Roman" w:hAnsi="Times New Roman" w:cs="Times New Roman"/>
              </w:rPr>
              <w:t xml:space="preserve">  John O’Sullivan/Marina Iantorno</w:t>
            </w:r>
          </w:p>
          <w:p w14:paraId="5627C4C7" w14:textId="77777777" w:rsidR="002059C1" w:rsidRPr="00BC563A" w:rsidRDefault="002059C1" w:rsidP="002059C1">
            <w:pPr>
              <w:pStyle w:val="NoSpacing"/>
              <w:rPr>
                <w:rFonts w:ascii="Times New Roman" w:hAnsi="Times New Roman" w:cs="Times New Roman"/>
              </w:rPr>
            </w:pPr>
            <w:r w:rsidRPr="00BC563A">
              <w:rPr>
                <w:rFonts w:ascii="Times New Roman" w:hAnsi="Times New Roman" w:cs="Times New Roman"/>
              </w:rPr>
              <w:t xml:space="preserve">  Muhammad Iqbal</w:t>
            </w:r>
          </w:p>
          <w:p w14:paraId="4EB4F782" w14:textId="77777777" w:rsidR="00D955F5" w:rsidRPr="00BC563A" w:rsidRDefault="002059C1" w:rsidP="002059C1">
            <w:pPr>
              <w:pStyle w:val="NoSpacing"/>
              <w:rPr>
                <w:rFonts w:ascii="Times New Roman" w:hAnsi="Times New Roman" w:cs="Times New Roman"/>
              </w:rPr>
            </w:pPr>
            <w:r w:rsidRPr="00BC563A">
              <w:rPr>
                <w:rFonts w:ascii="Times New Roman" w:hAnsi="Times New Roman" w:cs="Times New Roman"/>
              </w:rPr>
              <w:t xml:space="preserve">  David McQuaid</w:t>
            </w:r>
          </w:p>
        </w:tc>
      </w:tr>
      <w:tr w:rsidR="00D955F5" w14:paraId="4525F74A" w14:textId="77777777" w:rsidTr="00531544">
        <w:tc>
          <w:tcPr>
            <w:tcW w:w="2405" w:type="dxa"/>
          </w:tcPr>
          <w:p w14:paraId="7480AF74"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Student Full Name:</w:t>
            </w:r>
          </w:p>
        </w:tc>
        <w:tc>
          <w:tcPr>
            <w:tcW w:w="2835" w:type="dxa"/>
            <w:tcBorders>
              <w:right w:val="nil"/>
            </w:tcBorders>
          </w:tcPr>
          <w:p w14:paraId="07D7EB88" w14:textId="4602999D" w:rsidR="00D955F5" w:rsidRPr="00BC563A" w:rsidRDefault="00D955F5" w:rsidP="009D164F">
            <w:pPr>
              <w:spacing w:line="360" w:lineRule="auto"/>
              <w:jc w:val="both"/>
              <w:rPr>
                <w:rFonts w:ascii="Times New Roman" w:eastAsia="Times New Roman" w:hAnsi="Times New Roman" w:cs="Times New Roman"/>
              </w:rPr>
            </w:pPr>
            <w:r w:rsidRPr="00BC563A">
              <w:rPr>
                <w:rFonts w:ascii="Times New Roman" w:eastAsia="Times New Roman" w:hAnsi="Times New Roman" w:cs="Times New Roman"/>
              </w:rPr>
              <w:t xml:space="preserve"> </w:t>
            </w:r>
            <w:r w:rsidR="004669C5">
              <w:rPr>
                <w:rFonts w:ascii="Times New Roman" w:eastAsia="Times New Roman" w:hAnsi="Times New Roman" w:cs="Times New Roman"/>
              </w:rPr>
              <w:t>Fatime Reisenleitner</w:t>
            </w:r>
            <w:r w:rsidRPr="00BC563A">
              <w:rPr>
                <w:rFonts w:ascii="Times New Roman" w:eastAsia="Times New Roman" w:hAnsi="Times New Roman" w:cs="Times New Roman"/>
              </w:rPr>
              <w:t xml:space="preserve"> </w:t>
            </w:r>
          </w:p>
        </w:tc>
        <w:tc>
          <w:tcPr>
            <w:tcW w:w="3776" w:type="dxa"/>
            <w:tcBorders>
              <w:top w:val="nil"/>
              <w:left w:val="nil"/>
              <w:bottom w:val="single" w:sz="8" w:space="0" w:color="000000"/>
              <w:right w:val="single" w:sz="8" w:space="0" w:color="000000"/>
            </w:tcBorders>
          </w:tcPr>
          <w:p w14:paraId="01737396" w14:textId="77777777" w:rsidR="00D955F5" w:rsidRPr="00BC563A" w:rsidRDefault="00D955F5" w:rsidP="00A72A1C">
            <w:pPr>
              <w:spacing w:line="360" w:lineRule="auto"/>
              <w:jc w:val="center"/>
              <w:rPr>
                <w:rFonts w:ascii="Times New Roman" w:eastAsia="Times New Roman" w:hAnsi="Times New Roman" w:cs="Times New Roman"/>
              </w:rPr>
            </w:pPr>
            <w:r w:rsidRPr="00BC563A">
              <w:rPr>
                <w:rFonts w:ascii="Times New Roman" w:eastAsia="Times New Roman" w:hAnsi="Times New Roman" w:cs="Times New Roman"/>
              </w:rPr>
              <w:t>2020491</w:t>
            </w:r>
          </w:p>
        </w:tc>
      </w:tr>
      <w:tr w:rsidR="00D955F5" w14:paraId="6A7072E0" w14:textId="77777777" w:rsidTr="00531544">
        <w:tc>
          <w:tcPr>
            <w:tcW w:w="2405" w:type="dxa"/>
          </w:tcPr>
          <w:p w14:paraId="5C8CBBC2"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Assessment Due Date:</w:t>
            </w:r>
          </w:p>
          <w:p w14:paraId="1E0BD9AB" w14:textId="77777777" w:rsidR="00D955F5" w:rsidRDefault="00D955F5" w:rsidP="00A72A1C">
            <w:pPr>
              <w:spacing w:line="360" w:lineRule="auto"/>
              <w:jc w:val="center"/>
              <w:rPr>
                <w:rFonts w:ascii="Times New Roman" w:eastAsia="Times New Roman" w:hAnsi="Times New Roman" w:cs="Times New Roman"/>
                <w:b/>
              </w:rPr>
            </w:pPr>
          </w:p>
        </w:tc>
        <w:tc>
          <w:tcPr>
            <w:tcW w:w="6611" w:type="dxa"/>
            <w:gridSpan w:val="2"/>
          </w:tcPr>
          <w:p w14:paraId="47AA46F1" w14:textId="77777777" w:rsidR="00D955F5" w:rsidRPr="00BC563A" w:rsidRDefault="00D955F5" w:rsidP="005B4348">
            <w:pPr>
              <w:spacing w:line="360" w:lineRule="auto"/>
              <w:rPr>
                <w:rFonts w:ascii="Times New Roman" w:eastAsia="Times New Roman" w:hAnsi="Times New Roman" w:cs="Times New Roman"/>
              </w:rPr>
            </w:pPr>
            <w:r w:rsidRPr="00BC563A">
              <w:rPr>
                <w:rFonts w:ascii="Times New Roman" w:eastAsia="Times New Roman" w:hAnsi="Times New Roman" w:cs="Times New Roman"/>
              </w:rPr>
              <w:t xml:space="preserve">  </w:t>
            </w:r>
            <w:r w:rsidR="00F077AA" w:rsidRPr="00BC563A">
              <w:rPr>
                <w:rFonts w:ascii="Times New Roman" w:eastAsia="Times New Roman" w:hAnsi="Times New Roman" w:cs="Times New Roman"/>
              </w:rPr>
              <w:t>Friday</w:t>
            </w:r>
            <w:r w:rsidRPr="00BC563A">
              <w:rPr>
                <w:rFonts w:ascii="Times New Roman" w:eastAsia="Times New Roman" w:hAnsi="Times New Roman" w:cs="Times New Roman"/>
              </w:rPr>
              <w:t xml:space="preserve"> </w:t>
            </w:r>
            <w:r w:rsidR="005B4348">
              <w:rPr>
                <w:rFonts w:ascii="Times New Roman" w:eastAsia="Times New Roman" w:hAnsi="Times New Roman" w:cs="Times New Roman"/>
              </w:rPr>
              <w:t>6</w:t>
            </w:r>
            <w:r w:rsidRPr="00BC563A">
              <w:rPr>
                <w:rFonts w:ascii="Times New Roman" w:eastAsia="Times New Roman" w:hAnsi="Times New Roman" w:cs="Times New Roman"/>
                <w:vertAlign w:val="superscript"/>
              </w:rPr>
              <w:t>th</w:t>
            </w:r>
            <w:r w:rsidRPr="00BC563A">
              <w:rPr>
                <w:rFonts w:ascii="Times New Roman" w:eastAsia="Times New Roman" w:hAnsi="Times New Roman" w:cs="Times New Roman"/>
              </w:rPr>
              <w:t xml:space="preserve"> </w:t>
            </w:r>
            <w:r w:rsidR="005B4348">
              <w:rPr>
                <w:rFonts w:ascii="Times New Roman" w:eastAsia="Times New Roman" w:hAnsi="Times New Roman" w:cs="Times New Roman"/>
              </w:rPr>
              <w:t>January 2023</w:t>
            </w:r>
            <w:r w:rsidRPr="00BC563A">
              <w:rPr>
                <w:rFonts w:ascii="Times New Roman" w:eastAsia="Times New Roman" w:hAnsi="Times New Roman" w:cs="Times New Roman"/>
              </w:rPr>
              <w:t xml:space="preserve"> at 23:59</w:t>
            </w:r>
          </w:p>
        </w:tc>
      </w:tr>
      <w:tr w:rsidR="00D955F5" w14:paraId="267C9FA1" w14:textId="77777777" w:rsidTr="00531544">
        <w:tc>
          <w:tcPr>
            <w:tcW w:w="2405" w:type="dxa"/>
          </w:tcPr>
          <w:p w14:paraId="76F3E7B8" w14:textId="77777777" w:rsidR="00D955F5" w:rsidRDefault="00D955F5" w:rsidP="00A72A1C">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Date of Submission:</w:t>
            </w:r>
          </w:p>
          <w:p w14:paraId="060D70B6" w14:textId="77777777" w:rsidR="00D955F5" w:rsidRDefault="00D955F5" w:rsidP="00A72A1C">
            <w:pPr>
              <w:spacing w:line="360" w:lineRule="auto"/>
              <w:jc w:val="center"/>
              <w:rPr>
                <w:rFonts w:ascii="Times New Roman" w:eastAsia="Times New Roman" w:hAnsi="Times New Roman" w:cs="Times New Roman"/>
                <w:b/>
              </w:rPr>
            </w:pPr>
          </w:p>
        </w:tc>
        <w:tc>
          <w:tcPr>
            <w:tcW w:w="6611" w:type="dxa"/>
            <w:gridSpan w:val="2"/>
          </w:tcPr>
          <w:p w14:paraId="4CA9BB20" w14:textId="434EEDB9" w:rsidR="00D955F5" w:rsidRPr="00BC563A" w:rsidRDefault="00D955F5" w:rsidP="004669C5">
            <w:pPr>
              <w:spacing w:line="360" w:lineRule="auto"/>
              <w:rPr>
                <w:rFonts w:ascii="Times New Roman" w:eastAsia="Times New Roman" w:hAnsi="Times New Roman" w:cs="Times New Roman"/>
              </w:rPr>
            </w:pPr>
            <w:r w:rsidRPr="00BC563A">
              <w:rPr>
                <w:rFonts w:ascii="Times New Roman" w:eastAsia="Times New Roman" w:hAnsi="Times New Roman" w:cs="Times New Roman"/>
              </w:rPr>
              <w:t xml:space="preserve">  </w:t>
            </w:r>
            <w:r w:rsidR="00E56728" w:rsidRPr="00BC563A">
              <w:rPr>
                <w:rFonts w:ascii="Times New Roman" w:eastAsia="Times New Roman" w:hAnsi="Times New Roman" w:cs="Times New Roman"/>
              </w:rPr>
              <w:t xml:space="preserve">Friday </w:t>
            </w:r>
            <w:r w:rsidR="004669C5">
              <w:rPr>
                <w:rFonts w:ascii="Times New Roman" w:eastAsia="Times New Roman" w:hAnsi="Times New Roman" w:cs="Times New Roman"/>
              </w:rPr>
              <w:t>7</w:t>
            </w:r>
            <w:r w:rsidR="005B4348" w:rsidRPr="00BC563A">
              <w:rPr>
                <w:rFonts w:ascii="Times New Roman" w:eastAsia="Times New Roman" w:hAnsi="Times New Roman" w:cs="Times New Roman"/>
                <w:vertAlign w:val="superscript"/>
              </w:rPr>
              <w:t>th</w:t>
            </w:r>
            <w:r w:rsidR="005B4348" w:rsidRPr="00BC563A">
              <w:rPr>
                <w:rFonts w:ascii="Times New Roman" w:eastAsia="Times New Roman" w:hAnsi="Times New Roman" w:cs="Times New Roman"/>
              </w:rPr>
              <w:t xml:space="preserve"> </w:t>
            </w:r>
            <w:r w:rsidR="005B4348">
              <w:rPr>
                <w:rFonts w:ascii="Times New Roman" w:eastAsia="Times New Roman" w:hAnsi="Times New Roman" w:cs="Times New Roman"/>
              </w:rPr>
              <w:t>January 2023</w:t>
            </w:r>
          </w:p>
        </w:tc>
      </w:tr>
    </w:tbl>
    <w:p w14:paraId="1604B7A3" w14:textId="77777777" w:rsidR="00D955F5" w:rsidRDefault="00D955F5" w:rsidP="00D955F5">
      <w:pPr>
        <w:pBdr>
          <w:bottom w:val="single" w:sz="12" w:space="31" w:color="000000"/>
        </w:pBdr>
        <w:tabs>
          <w:tab w:val="left" w:pos="1222"/>
        </w:tabs>
        <w:spacing w:after="0" w:line="360" w:lineRule="auto"/>
        <w:rPr>
          <w:rFonts w:ascii="Times New Roman" w:eastAsia="Times New Roman" w:hAnsi="Times New Roman" w:cs="Times New Roman"/>
          <w:b/>
          <w:sz w:val="20"/>
          <w:szCs w:val="20"/>
        </w:rPr>
      </w:pPr>
    </w:p>
    <w:p w14:paraId="4E059B04" w14:textId="77777777" w:rsidR="00D955F5" w:rsidRPr="00320E81" w:rsidRDefault="00D955F5" w:rsidP="00D955F5">
      <w:pPr>
        <w:spacing w:after="0" w:line="360" w:lineRule="auto"/>
        <w:rPr>
          <w:rFonts w:ascii="Times New Roman" w:eastAsia="Times New Roman" w:hAnsi="Times New Roman" w:cs="Times New Roman"/>
          <w:sz w:val="20"/>
          <w:szCs w:val="20"/>
        </w:rPr>
      </w:pPr>
    </w:p>
    <w:sdt>
      <w:sdtPr>
        <w:tag w:val="goog_rdk_0"/>
        <w:id w:val="-1567479282"/>
      </w:sdtPr>
      <w:sdtEndPr/>
      <w:sdtContent>
        <w:p w14:paraId="4818C823" w14:textId="77777777" w:rsidR="00D955F5" w:rsidRDefault="00D955F5" w:rsidP="00D955F5">
          <w:pPr>
            <w:spacing w:after="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Declaration </w:t>
          </w:r>
        </w:p>
      </w:sdtContent>
    </w:sdt>
    <w:p w14:paraId="79C2BED4" w14:textId="77777777" w:rsidR="00D955F5" w:rsidRDefault="00D955F5" w:rsidP="00D955F5">
      <w:pPr>
        <w:spacing w:after="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tbl>
      <w:tblPr>
        <w:tblW w:w="91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9"/>
      </w:tblGrid>
      <w:tr w:rsidR="00D955F5" w14:paraId="3F850EF5" w14:textId="77777777" w:rsidTr="00A72A1C">
        <w:trPr>
          <w:cantSplit/>
          <w:trHeight w:val="1337"/>
          <w:jc w:val="center"/>
        </w:trPr>
        <w:tc>
          <w:tcPr>
            <w:tcW w:w="9129" w:type="dxa"/>
            <w:vAlign w:val="center"/>
          </w:tcPr>
          <w:p w14:paraId="3F1FBC3C" w14:textId="77777777" w:rsidR="00D955F5" w:rsidRDefault="00D955F5" w:rsidP="00A72A1C">
            <w:pPr>
              <w:spacing w:line="360" w:lineRule="auto"/>
              <w:rPr>
                <w:rFonts w:ascii="Times New Roman" w:eastAsia="Times New Roman" w:hAnsi="Times New Roman" w:cs="Times New Roman"/>
                <w:sz w:val="20"/>
                <w:szCs w:val="20"/>
              </w:rPr>
            </w:pPr>
            <w:r>
              <w:rPr>
                <w:rFonts w:ascii="Times New Roman" w:eastAsia="Times New Roman" w:hAnsi="Times New Roman" w:cs="Times New Roman"/>
              </w:rPr>
              <w:t>By submitting this assessment, I confirm that I have read the CCT policy on Academic Misconduct and understand the implications of submitting work that is not my own or does not appropriately reference material taken from a third party or another source. I declare it to be my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6E9B9994" w14:textId="77777777" w:rsidR="00D955F5" w:rsidRPr="00320E81" w:rsidRDefault="00D955F5" w:rsidP="00D955F5">
      <w:pPr>
        <w:pBdr>
          <w:bottom w:val="single" w:sz="12" w:space="31" w:color="000000"/>
        </w:pBdr>
        <w:tabs>
          <w:tab w:val="left" w:pos="1222"/>
        </w:tabs>
        <w:spacing w:after="0" w:line="360" w:lineRule="auto"/>
        <w:rPr>
          <w:rFonts w:ascii="Times New Roman" w:eastAsia="Times New Roman" w:hAnsi="Times New Roman" w:cs="Times New Roman"/>
          <w:b/>
          <w:sz w:val="20"/>
          <w:szCs w:val="20"/>
        </w:rPr>
      </w:pPr>
    </w:p>
    <w:p w14:paraId="625FB508" w14:textId="77777777" w:rsidR="00027B36" w:rsidRDefault="00027B36" w:rsidP="006D6D58">
      <w:pPr>
        <w:pStyle w:val="NoSpacing"/>
      </w:pPr>
    </w:p>
    <w:sdt>
      <w:sdtPr>
        <w:rPr>
          <w:rFonts w:ascii="Calibri" w:eastAsia="Calibri" w:hAnsi="Calibri" w:cs="Calibri"/>
          <w:color w:val="auto"/>
          <w:sz w:val="22"/>
          <w:szCs w:val="22"/>
          <w:lang w:val="en-GB" w:eastAsia="en-IE"/>
        </w:rPr>
        <w:id w:val="-1732998305"/>
        <w:docPartObj>
          <w:docPartGallery w:val="Table of Contents"/>
          <w:docPartUnique/>
        </w:docPartObj>
      </w:sdtPr>
      <w:sdtEndPr>
        <w:rPr>
          <w:b/>
          <w:bCs/>
          <w:noProof/>
        </w:rPr>
      </w:sdtEndPr>
      <w:sdtContent>
        <w:p w14:paraId="0CB0CDE6" w14:textId="77777777" w:rsidR="00602933" w:rsidRDefault="00602933">
          <w:pPr>
            <w:pStyle w:val="TOCHeading"/>
          </w:pPr>
          <w:r>
            <w:t>Table of Contents</w:t>
          </w:r>
        </w:p>
        <w:p w14:paraId="2022BFB5" w14:textId="77777777" w:rsidR="004F2BD6" w:rsidRDefault="00602933">
          <w:pPr>
            <w:pStyle w:val="TOC1"/>
            <w:tabs>
              <w:tab w:val="right" w:leader="dot" w:pos="11047"/>
            </w:tabs>
            <w:rPr>
              <w:rFonts w:asciiTheme="minorHAnsi" w:eastAsiaTheme="minorEastAsia" w:hAnsiTheme="minorHAnsi" w:cstheme="minorBidi"/>
              <w:noProof/>
              <w:lang w:val="en-IE"/>
            </w:rPr>
          </w:pPr>
          <w:r>
            <w:fldChar w:fldCharType="begin"/>
          </w:r>
          <w:r>
            <w:instrText xml:space="preserve"> TOC \o "1-3" \h \z \u </w:instrText>
          </w:r>
          <w:r>
            <w:fldChar w:fldCharType="separate"/>
          </w:r>
          <w:hyperlink w:anchor="_Toc124020142" w:history="1">
            <w:r w:rsidR="004F2BD6" w:rsidRPr="009F3B66">
              <w:rPr>
                <w:rStyle w:val="Hyperlink"/>
                <w:noProof/>
              </w:rPr>
              <w:t>Project Planning</w:t>
            </w:r>
            <w:r w:rsidR="004F2BD6">
              <w:rPr>
                <w:noProof/>
                <w:webHidden/>
              </w:rPr>
              <w:tab/>
            </w:r>
            <w:r w:rsidR="004F2BD6">
              <w:rPr>
                <w:noProof/>
                <w:webHidden/>
              </w:rPr>
              <w:fldChar w:fldCharType="begin"/>
            </w:r>
            <w:r w:rsidR="004F2BD6">
              <w:rPr>
                <w:noProof/>
                <w:webHidden/>
              </w:rPr>
              <w:instrText xml:space="preserve"> PAGEREF _Toc124020142 \h </w:instrText>
            </w:r>
            <w:r w:rsidR="004F2BD6">
              <w:rPr>
                <w:noProof/>
                <w:webHidden/>
              </w:rPr>
            </w:r>
            <w:r w:rsidR="004F2BD6">
              <w:rPr>
                <w:noProof/>
                <w:webHidden/>
              </w:rPr>
              <w:fldChar w:fldCharType="separate"/>
            </w:r>
            <w:r w:rsidR="004F2BD6">
              <w:rPr>
                <w:noProof/>
                <w:webHidden/>
              </w:rPr>
              <w:t>4</w:t>
            </w:r>
            <w:r w:rsidR="004F2BD6">
              <w:rPr>
                <w:noProof/>
                <w:webHidden/>
              </w:rPr>
              <w:fldChar w:fldCharType="end"/>
            </w:r>
          </w:hyperlink>
        </w:p>
        <w:p w14:paraId="702133FB"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43" w:history="1">
            <w:r w:rsidRPr="009F3B66">
              <w:rPr>
                <w:rStyle w:val="Hyperlink"/>
                <w:noProof/>
              </w:rPr>
              <w:t>Project Management Framework</w:t>
            </w:r>
            <w:r>
              <w:rPr>
                <w:noProof/>
                <w:webHidden/>
              </w:rPr>
              <w:tab/>
            </w:r>
            <w:r>
              <w:rPr>
                <w:noProof/>
                <w:webHidden/>
              </w:rPr>
              <w:fldChar w:fldCharType="begin"/>
            </w:r>
            <w:r>
              <w:rPr>
                <w:noProof/>
                <w:webHidden/>
              </w:rPr>
              <w:instrText xml:space="preserve"> PAGEREF _Toc124020143 \h </w:instrText>
            </w:r>
            <w:r>
              <w:rPr>
                <w:noProof/>
                <w:webHidden/>
              </w:rPr>
            </w:r>
            <w:r>
              <w:rPr>
                <w:noProof/>
                <w:webHidden/>
              </w:rPr>
              <w:fldChar w:fldCharType="separate"/>
            </w:r>
            <w:r>
              <w:rPr>
                <w:noProof/>
                <w:webHidden/>
              </w:rPr>
              <w:t>4</w:t>
            </w:r>
            <w:r>
              <w:rPr>
                <w:noProof/>
                <w:webHidden/>
              </w:rPr>
              <w:fldChar w:fldCharType="end"/>
            </w:r>
          </w:hyperlink>
        </w:p>
        <w:p w14:paraId="44D40AFC"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44" w:history="1">
            <w:r w:rsidRPr="009F3B66">
              <w:rPr>
                <w:rStyle w:val="Hyperlink"/>
                <w:noProof/>
              </w:rPr>
              <w:t>Rese</w:t>
            </w:r>
            <w:r w:rsidRPr="009F3B66">
              <w:rPr>
                <w:rStyle w:val="Hyperlink"/>
                <w:noProof/>
              </w:rPr>
              <w:t>a</w:t>
            </w:r>
            <w:r w:rsidRPr="009F3B66">
              <w:rPr>
                <w:rStyle w:val="Hyperlink"/>
                <w:noProof/>
              </w:rPr>
              <w:t>rch</w:t>
            </w:r>
            <w:r>
              <w:rPr>
                <w:noProof/>
                <w:webHidden/>
              </w:rPr>
              <w:tab/>
            </w:r>
            <w:r>
              <w:rPr>
                <w:noProof/>
                <w:webHidden/>
              </w:rPr>
              <w:fldChar w:fldCharType="begin"/>
            </w:r>
            <w:r>
              <w:rPr>
                <w:noProof/>
                <w:webHidden/>
              </w:rPr>
              <w:instrText xml:space="preserve"> PAGEREF _Toc124020144 \h </w:instrText>
            </w:r>
            <w:r>
              <w:rPr>
                <w:noProof/>
                <w:webHidden/>
              </w:rPr>
            </w:r>
            <w:r>
              <w:rPr>
                <w:noProof/>
                <w:webHidden/>
              </w:rPr>
              <w:fldChar w:fldCharType="separate"/>
            </w:r>
            <w:r>
              <w:rPr>
                <w:noProof/>
                <w:webHidden/>
              </w:rPr>
              <w:t>8</w:t>
            </w:r>
            <w:r>
              <w:rPr>
                <w:noProof/>
                <w:webHidden/>
              </w:rPr>
              <w:fldChar w:fldCharType="end"/>
            </w:r>
          </w:hyperlink>
        </w:p>
        <w:p w14:paraId="15B6477B"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45" w:history="1">
            <w:r w:rsidRPr="009F3B66">
              <w:rPr>
                <w:rStyle w:val="Hyperlink"/>
                <w:noProof/>
              </w:rPr>
              <w:t>Data Gathering</w:t>
            </w:r>
            <w:r>
              <w:rPr>
                <w:noProof/>
                <w:webHidden/>
              </w:rPr>
              <w:tab/>
            </w:r>
            <w:r>
              <w:rPr>
                <w:noProof/>
                <w:webHidden/>
              </w:rPr>
              <w:fldChar w:fldCharType="begin"/>
            </w:r>
            <w:r>
              <w:rPr>
                <w:noProof/>
                <w:webHidden/>
              </w:rPr>
              <w:instrText xml:space="preserve"> PAGEREF _Toc124020145 \h </w:instrText>
            </w:r>
            <w:r>
              <w:rPr>
                <w:noProof/>
                <w:webHidden/>
              </w:rPr>
            </w:r>
            <w:r>
              <w:rPr>
                <w:noProof/>
                <w:webHidden/>
              </w:rPr>
              <w:fldChar w:fldCharType="separate"/>
            </w:r>
            <w:r>
              <w:rPr>
                <w:noProof/>
                <w:webHidden/>
              </w:rPr>
              <w:t>8</w:t>
            </w:r>
            <w:r>
              <w:rPr>
                <w:noProof/>
                <w:webHidden/>
              </w:rPr>
              <w:fldChar w:fldCharType="end"/>
            </w:r>
          </w:hyperlink>
        </w:p>
        <w:p w14:paraId="0CE0FCAC"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46" w:history="1">
            <w:r w:rsidRPr="009F3B66">
              <w:rPr>
                <w:rStyle w:val="Hyperlink"/>
                <w:noProof/>
              </w:rPr>
              <w:t>FAOSTAT</w:t>
            </w:r>
            <w:r>
              <w:rPr>
                <w:noProof/>
                <w:webHidden/>
              </w:rPr>
              <w:tab/>
            </w:r>
            <w:r>
              <w:rPr>
                <w:noProof/>
                <w:webHidden/>
              </w:rPr>
              <w:fldChar w:fldCharType="begin"/>
            </w:r>
            <w:r>
              <w:rPr>
                <w:noProof/>
                <w:webHidden/>
              </w:rPr>
              <w:instrText xml:space="preserve"> PAGEREF _Toc124020146 \h </w:instrText>
            </w:r>
            <w:r>
              <w:rPr>
                <w:noProof/>
                <w:webHidden/>
              </w:rPr>
            </w:r>
            <w:r>
              <w:rPr>
                <w:noProof/>
                <w:webHidden/>
              </w:rPr>
              <w:fldChar w:fldCharType="separate"/>
            </w:r>
            <w:r>
              <w:rPr>
                <w:noProof/>
                <w:webHidden/>
              </w:rPr>
              <w:t>8</w:t>
            </w:r>
            <w:r>
              <w:rPr>
                <w:noProof/>
                <w:webHidden/>
              </w:rPr>
              <w:fldChar w:fldCharType="end"/>
            </w:r>
          </w:hyperlink>
        </w:p>
        <w:p w14:paraId="2E4A14CC" w14:textId="77777777" w:rsidR="004F2BD6" w:rsidRDefault="004F2BD6">
          <w:pPr>
            <w:pStyle w:val="TOC3"/>
            <w:tabs>
              <w:tab w:val="right" w:leader="dot" w:pos="11047"/>
            </w:tabs>
            <w:rPr>
              <w:rFonts w:asciiTheme="minorHAnsi" w:eastAsiaTheme="minorEastAsia" w:hAnsiTheme="minorHAnsi" w:cstheme="minorBidi"/>
              <w:noProof/>
              <w:lang w:val="en-IE"/>
            </w:rPr>
          </w:pPr>
          <w:hyperlink w:anchor="_Toc124020147" w:history="1">
            <w:r w:rsidRPr="009F3B66">
              <w:rPr>
                <w:rStyle w:val="Hyperlink"/>
                <w:noProof/>
              </w:rPr>
              <w:t>Source:</w:t>
            </w:r>
            <w:r>
              <w:rPr>
                <w:noProof/>
                <w:webHidden/>
              </w:rPr>
              <w:tab/>
            </w:r>
            <w:r>
              <w:rPr>
                <w:noProof/>
                <w:webHidden/>
              </w:rPr>
              <w:fldChar w:fldCharType="begin"/>
            </w:r>
            <w:r>
              <w:rPr>
                <w:noProof/>
                <w:webHidden/>
              </w:rPr>
              <w:instrText xml:space="preserve"> PAGEREF _Toc124020147 \h </w:instrText>
            </w:r>
            <w:r>
              <w:rPr>
                <w:noProof/>
                <w:webHidden/>
              </w:rPr>
            </w:r>
            <w:r>
              <w:rPr>
                <w:noProof/>
                <w:webHidden/>
              </w:rPr>
              <w:fldChar w:fldCharType="separate"/>
            </w:r>
            <w:r>
              <w:rPr>
                <w:noProof/>
                <w:webHidden/>
              </w:rPr>
              <w:t>9</w:t>
            </w:r>
            <w:r>
              <w:rPr>
                <w:noProof/>
                <w:webHidden/>
              </w:rPr>
              <w:fldChar w:fldCharType="end"/>
            </w:r>
          </w:hyperlink>
        </w:p>
        <w:p w14:paraId="6B0CA66E" w14:textId="77777777" w:rsidR="004F2BD6" w:rsidRDefault="004F2BD6">
          <w:pPr>
            <w:pStyle w:val="TOC3"/>
            <w:tabs>
              <w:tab w:val="right" w:leader="dot" w:pos="11047"/>
            </w:tabs>
            <w:rPr>
              <w:rFonts w:asciiTheme="minorHAnsi" w:eastAsiaTheme="minorEastAsia" w:hAnsiTheme="minorHAnsi" w:cstheme="minorBidi"/>
              <w:noProof/>
              <w:lang w:val="en-IE"/>
            </w:rPr>
          </w:pPr>
          <w:hyperlink w:anchor="_Toc124020148" w:history="1">
            <w:r w:rsidRPr="009F3B66">
              <w:rPr>
                <w:rStyle w:val="Hyperlink"/>
                <w:noProof/>
              </w:rPr>
              <w:t>Licencing:</w:t>
            </w:r>
            <w:r>
              <w:rPr>
                <w:noProof/>
                <w:webHidden/>
              </w:rPr>
              <w:tab/>
            </w:r>
            <w:r>
              <w:rPr>
                <w:noProof/>
                <w:webHidden/>
              </w:rPr>
              <w:fldChar w:fldCharType="begin"/>
            </w:r>
            <w:r>
              <w:rPr>
                <w:noProof/>
                <w:webHidden/>
              </w:rPr>
              <w:instrText xml:space="preserve"> PAGEREF _Toc124020148 \h </w:instrText>
            </w:r>
            <w:r>
              <w:rPr>
                <w:noProof/>
                <w:webHidden/>
              </w:rPr>
            </w:r>
            <w:r>
              <w:rPr>
                <w:noProof/>
                <w:webHidden/>
              </w:rPr>
              <w:fldChar w:fldCharType="separate"/>
            </w:r>
            <w:r>
              <w:rPr>
                <w:noProof/>
                <w:webHidden/>
              </w:rPr>
              <w:t>9</w:t>
            </w:r>
            <w:r>
              <w:rPr>
                <w:noProof/>
                <w:webHidden/>
              </w:rPr>
              <w:fldChar w:fldCharType="end"/>
            </w:r>
          </w:hyperlink>
        </w:p>
        <w:p w14:paraId="5F59BF5F"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49" w:history="1">
            <w:r w:rsidRPr="009F3B66">
              <w:rPr>
                <w:rStyle w:val="Hyperlink"/>
                <w:noProof/>
              </w:rPr>
              <w:t>Dashboard: EU Agri-Food</w:t>
            </w:r>
            <w:r>
              <w:rPr>
                <w:noProof/>
                <w:webHidden/>
              </w:rPr>
              <w:tab/>
            </w:r>
            <w:r>
              <w:rPr>
                <w:noProof/>
                <w:webHidden/>
              </w:rPr>
              <w:fldChar w:fldCharType="begin"/>
            </w:r>
            <w:r>
              <w:rPr>
                <w:noProof/>
                <w:webHidden/>
              </w:rPr>
              <w:instrText xml:space="preserve"> PAGEREF _Toc124020149 \h </w:instrText>
            </w:r>
            <w:r>
              <w:rPr>
                <w:noProof/>
                <w:webHidden/>
              </w:rPr>
            </w:r>
            <w:r>
              <w:rPr>
                <w:noProof/>
                <w:webHidden/>
              </w:rPr>
              <w:fldChar w:fldCharType="separate"/>
            </w:r>
            <w:r>
              <w:rPr>
                <w:noProof/>
                <w:webHidden/>
              </w:rPr>
              <w:t>10</w:t>
            </w:r>
            <w:r>
              <w:rPr>
                <w:noProof/>
                <w:webHidden/>
              </w:rPr>
              <w:fldChar w:fldCharType="end"/>
            </w:r>
          </w:hyperlink>
        </w:p>
        <w:p w14:paraId="110F91A1"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50" w:history="1">
            <w:r w:rsidRPr="009F3B66">
              <w:rPr>
                <w:rStyle w:val="Hyperlink"/>
                <w:noProof/>
              </w:rPr>
              <w:t>Project Justification &amp; project approach</w:t>
            </w:r>
            <w:r>
              <w:rPr>
                <w:noProof/>
                <w:webHidden/>
              </w:rPr>
              <w:tab/>
            </w:r>
            <w:r>
              <w:rPr>
                <w:noProof/>
                <w:webHidden/>
              </w:rPr>
              <w:fldChar w:fldCharType="begin"/>
            </w:r>
            <w:r>
              <w:rPr>
                <w:noProof/>
                <w:webHidden/>
              </w:rPr>
              <w:instrText xml:space="preserve"> PAGEREF _Toc124020150 \h </w:instrText>
            </w:r>
            <w:r>
              <w:rPr>
                <w:noProof/>
                <w:webHidden/>
              </w:rPr>
            </w:r>
            <w:r>
              <w:rPr>
                <w:noProof/>
                <w:webHidden/>
              </w:rPr>
              <w:fldChar w:fldCharType="separate"/>
            </w:r>
            <w:r>
              <w:rPr>
                <w:noProof/>
                <w:webHidden/>
              </w:rPr>
              <w:t>17</w:t>
            </w:r>
            <w:r>
              <w:rPr>
                <w:noProof/>
                <w:webHidden/>
              </w:rPr>
              <w:fldChar w:fldCharType="end"/>
            </w:r>
          </w:hyperlink>
        </w:p>
        <w:p w14:paraId="1D529978"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51" w:history="1">
            <w:r w:rsidRPr="009F3B66">
              <w:rPr>
                <w:rStyle w:val="Hyperlink"/>
                <w:noProof/>
              </w:rPr>
              <w:t>1. Business Understanding</w:t>
            </w:r>
            <w:r>
              <w:rPr>
                <w:noProof/>
                <w:webHidden/>
              </w:rPr>
              <w:tab/>
            </w:r>
            <w:r>
              <w:rPr>
                <w:noProof/>
                <w:webHidden/>
              </w:rPr>
              <w:fldChar w:fldCharType="begin"/>
            </w:r>
            <w:r>
              <w:rPr>
                <w:noProof/>
                <w:webHidden/>
              </w:rPr>
              <w:instrText xml:space="preserve"> PAGEREF _Toc124020151 \h </w:instrText>
            </w:r>
            <w:r>
              <w:rPr>
                <w:noProof/>
                <w:webHidden/>
              </w:rPr>
            </w:r>
            <w:r>
              <w:rPr>
                <w:noProof/>
                <w:webHidden/>
              </w:rPr>
              <w:fldChar w:fldCharType="separate"/>
            </w:r>
            <w:r>
              <w:rPr>
                <w:noProof/>
                <w:webHidden/>
              </w:rPr>
              <w:t>17</w:t>
            </w:r>
            <w:r>
              <w:rPr>
                <w:noProof/>
                <w:webHidden/>
              </w:rPr>
              <w:fldChar w:fldCharType="end"/>
            </w:r>
          </w:hyperlink>
        </w:p>
        <w:p w14:paraId="04D64B1E"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2" w:history="1">
            <w:r w:rsidRPr="009F3B66">
              <w:rPr>
                <w:rStyle w:val="Hyperlink"/>
                <w:noProof/>
              </w:rPr>
              <w:t>Area/Objectives of Research:</w:t>
            </w:r>
            <w:r>
              <w:rPr>
                <w:noProof/>
                <w:webHidden/>
              </w:rPr>
              <w:tab/>
            </w:r>
            <w:r>
              <w:rPr>
                <w:noProof/>
                <w:webHidden/>
              </w:rPr>
              <w:fldChar w:fldCharType="begin"/>
            </w:r>
            <w:r>
              <w:rPr>
                <w:noProof/>
                <w:webHidden/>
              </w:rPr>
              <w:instrText xml:space="preserve"> PAGEREF _Toc124020152 \h </w:instrText>
            </w:r>
            <w:r>
              <w:rPr>
                <w:noProof/>
                <w:webHidden/>
              </w:rPr>
            </w:r>
            <w:r>
              <w:rPr>
                <w:noProof/>
                <w:webHidden/>
              </w:rPr>
              <w:fldChar w:fldCharType="separate"/>
            </w:r>
            <w:r>
              <w:rPr>
                <w:noProof/>
                <w:webHidden/>
              </w:rPr>
              <w:t>17</w:t>
            </w:r>
            <w:r>
              <w:rPr>
                <w:noProof/>
                <w:webHidden/>
              </w:rPr>
              <w:fldChar w:fldCharType="end"/>
            </w:r>
          </w:hyperlink>
        </w:p>
        <w:p w14:paraId="2C0C6C0E"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3" w:history="1">
            <w:r w:rsidRPr="009F3B66">
              <w:rPr>
                <w:rStyle w:val="Hyperlink"/>
                <w:noProof/>
              </w:rPr>
              <w:t>Situation Assessment</w:t>
            </w:r>
            <w:r>
              <w:rPr>
                <w:noProof/>
                <w:webHidden/>
              </w:rPr>
              <w:tab/>
            </w:r>
            <w:r>
              <w:rPr>
                <w:noProof/>
                <w:webHidden/>
              </w:rPr>
              <w:fldChar w:fldCharType="begin"/>
            </w:r>
            <w:r>
              <w:rPr>
                <w:noProof/>
                <w:webHidden/>
              </w:rPr>
              <w:instrText xml:space="preserve"> PAGEREF _Toc124020153 \h </w:instrText>
            </w:r>
            <w:r>
              <w:rPr>
                <w:noProof/>
                <w:webHidden/>
              </w:rPr>
            </w:r>
            <w:r>
              <w:rPr>
                <w:noProof/>
                <w:webHidden/>
              </w:rPr>
              <w:fldChar w:fldCharType="separate"/>
            </w:r>
            <w:r>
              <w:rPr>
                <w:noProof/>
                <w:webHidden/>
              </w:rPr>
              <w:t>17</w:t>
            </w:r>
            <w:r>
              <w:rPr>
                <w:noProof/>
                <w:webHidden/>
              </w:rPr>
              <w:fldChar w:fldCharType="end"/>
            </w:r>
          </w:hyperlink>
        </w:p>
        <w:p w14:paraId="739A2ABA"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54" w:history="1">
            <w:r w:rsidRPr="009F3B66">
              <w:rPr>
                <w:rStyle w:val="Hyperlink"/>
                <w:noProof/>
              </w:rPr>
              <w:t>Project Challenges</w:t>
            </w:r>
            <w:r>
              <w:rPr>
                <w:noProof/>
                <w:webHidden/>
              </w:rPr>
              <w:tab/>
            </w:r>
            <w:r>
              <w:rPr>
                <w:noProof/>
                <w:webHidden/>
              </w:rPr>
              <w:fldChar w:fldCharType="begin"/>
            </w:r>
            <w:r>
              <w:rPr>
                <w:noProof/>
                <w:webHidden/>
              </w:rPr>
              <w:instrText xml:space="preserve"> PAGEREF _Toc124020154 \h </w:instrText>
            </w:r>
            <w:r>
              <w:rPr>
                <w:noProof/>
                <w:webHidden/>
              </w:rPr>
            </w:r>
            <w:r>
              <w:rPr>
                <w:noProof/>
                <w:webHidden/>
              </w:rPr>
              <w:fldChar w:fldCharType="separate"/>
            </w:r>
            <w:r>
              <w:rPr>
                <w:noProof/>
                <w:webHidden/>
              </w:rPr>
              <w:t>18</w:t>
            </w:r>
            <w:r>
              <w:rPr>
                <w:noProof/>
                <w:webHidden/>
              </w:rPr>
              <w:fldChar w:fldCharType="end"/>
            </w:r>
          </w:hyperlink>
        </w:p>
        <w:p w14:paraId="7C661302" w14:textId="77777777" w:rsidR="004F2BD6" w:rsidRDefault="004F2BD6">
          <w:pPr>
            <w:pStyle w:val="TOC1"/>
            <w:tabs>
              <w:tab w:val="right" w:leader="dot" w:pos="11047"/>
            </w:tabs>
            <w:rPr>
              <w:rFonts w:asciiTheme="minorHAnsi" w:eastAsiaTheme="minorEastAsia" w:hAnsiTheme="minorHAnsi" w:cstheme="minorBidi"/>
              <w:noProof/>
              <w:lang w:val="en-IE"/>
            </w:rPr>
          </w:pPr>
          <w:hyperlink w:anchor="_Toc124020155" w:history="1">
            <w:r w:rsidRPr="009F3B66">
              <w:rPr>
                <w:rStyle w:val="Hyperlink"/>
                <w:noProof/>
              </w:rPr>
              <w:t>Appendix</w:t>
            </w:r>
            <w:r>
              <w:rPr>
                <w:noProof/>
                <w:webHidden/>
              </w:rPr>
              <w:tab/>
            </w:r>
            <w:r>
              <w:rPr>
                <w:noProof/>
                <w:webHidden/>
              </w:rPr>
              <w:fldChar w:fldCharType="begin"/>
            </w:r>
            <w:r>
              <w:rPr>
                <w:noProof/>
                <w:webHidden/>
              </w:rPr>
              <w:instrText xml:space="preserve"> PAGEREF _Toc124020155 \h </w:instrText>
            </w:r>
            <w:r>
              <w:rPr>
                <w:noProof/>
                <w:webHidden/>
              </w:rPr>
            </w:r>
            <w:r>
              <w:rPr>
                <w:noProof/>
                <w:webHidden/>
              </w:rPr>
              <w:fldChar w:fldCharType="separate"/>
            </w:r>
            <w:r>
              <w:rPr>
                <w:noProof/>
                <w:webHidden/>
              </w:rPr>
              <w:t>18</w:t>
            </w:r>
            <w:r>
              <w:rPr>
                <w:noProof/>
                <w:webHidden/>
              </w:rPr>
              <w:fldChar w:fldCharType="end"/>
            </w:r>
          </w:hyperlink>
        </w:p>
        <w:p w14:paraId="72F4343A"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6" w:history="1">
            <w:r w:rsidRPr="009F3B66">
              <w:rPr>
                <w:rStyle w:val="Hyperlink"/>
                <w:noProof/>
              </w:rPr>
              <w:t>FAOSTAT Licensing</w:t>
            </w:r>
            <w:r>
              <w:rPr>
                <w:noProof/>
                <w:webHidden/>
              </w:rPr>
              <w:tab/>
            </w:r>
            <w:r>
              <w:rPr>
                <w:noProof/>
                <w:webHidden/>
              </w:rPr>
              <w:fldChar w:fldCharType="begin"/>
            </w:r>
            <w:r>
              <w:rPr>
                <w:noProof/>
                <w:webHidden/>
              </w:rPr>
              <w:instrText xml:space="preserve"> PAGEREF _Toc124020156 \h </w:instrText>
            </w:r>
            <w:r>
              <w:rPr>
                <w:noProof/>
                <w:webHidden/>
              </w:rPr>
            </w:r>
            <w:r>
              <w:rPr>
                <w:noProof/>
                <w:webHidden/>
              </w:rPr>
              <w:fldChar w:fldCharType="separate"/>
            </w:r>
            <w:r>
              <w:rPr>
                <w:noProof/>
                <w:webHidden/>
              </w:rPr>
              <w:t>19</w:t>
            </w:r>
            <w:r>
              <w:rPr>
                <w:noProof/>
                <w:webHidden/>
              </w:rPr>
              <w:fldChar w:fldCharType="end"/>
            </w:r>
          </w:hyperlink>
        </w:p>
        <w:p w14:paraId="1D8482B1"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7" w:history="1">
            <w:r w:rsidRPr="009F3B66">
              <w:rPr>
                <w:rStyle w:val="Hyperlink"/>
                <w:noProof/>
              </w:rPr>
              <w:t>FAOSTAT Terms of use</w:t>
            </w:r>
            <w:r>
              <w:rPr>
                <w:noProof/>
                <w:webHidden/>
              </w:rPr>
              <w:tab/>
            </w:r>
            <w:r>
              <w:rPr>
                <w:noProof/>
                <w:webHidden/>
              </w:rPr>
              <w:fldChar w:fldCharType="begin"/>
            </w:r>
            <w:r>
              <w:rPr>
                <w:noProof/>
                <w:webHidden/>
              </w:rPr>
              <w:instrText xml:space="preserve"> PAGEREF _Toc124020157 \h </w:instrText>
            </w:r>
            <w:r>
              <w:rPr>
                <w:noProof/>
                <w:webHidden/>
              </w:rPr>
            </w:r>
            <w:r>
              <w:rPr>
                <w:noProof/>
                <w:webHidden/>
              </w:rPr>
              <w:fldChar w:fldCharType="separate"/>
            </w:r>
            <w:r>
              <w:rPr>
                <w:noProof/>
                <w:webHidden/>
              </w:rPr>
              <w:t>19</w:t>
            </w:r>
            <w:r>
              <w:rPr>
                <w:noProof/>
                <w:webHidden/>
              </w:rPr>
              <w:fldChar w:fldCharType="end"/>
            </w:r>
          </w:hyperlink>
        </w:p>
        <w:p w14:paraId="7F96903F"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8" w:history="1">
            <w:r w:rsidRPr="009F3B66">
              <w:rPr>
                <w:rStyle w:val="Hyperlink"/>
                <w:noProof/>
              </w:rPr>
              <w:t>FAOSTAT Terms &amp; Conditions</w:t>
            </w:r>
            <w:r>
              <w:rPr>
                <w:noProof/>
                <w:webHidden/>
              </w:rPr>
              <w:tab/>
            </w:r>
            <w:r>
              <w:rPr>
                <w:noProof/>
                <w:webHidden/>
              </w:rPr>
              <w:fldChar w:fldCharType="begin"/>
            </w:r>
            <w:r>
              <w:rPr>
                <w:noProof/>
                <w:webHidden/>
              </w:rPr>
              <w:instrText xml:space="preserve"> PAGEREF _Toc124020158 \h </w:instrText>
            </w:r>
            <w:r>
              <w:rPr>
                <w:noProof/>
                <w:webHidden/>
              </w:rPr>
            </w:r>
            <w:r>
              <w:rPr>
                <w:noProof/>
                <w:webHidden/>
              </w:rPr>
              <w:fldChar w:fldCharType="separate"/>
            </w:r>
            <w:r>
              <w:rPr>
                <w:noProof/>
                <w:webHidden/>
              </w:rPr>
              <w:t>20</w:t>
            </w:r>
            <w:r>
              <w:rPr>
                <w:noProof/>
                <w:webHidden/>
              </w:rPr>
              <w:fldChar w:fldCharType="end"/>
            </w:r>
          </w:hyperlink>
        </w:p>
        <w:p w14:paraId="4E28B9D2" w14:textId="77777777" w:rsidR="004F2BD6" w:rsidRDefault="004F2BD6">
          <w:pPr>
            <w:pStyle w:val="TOC2"/>
            <w:tabs>
              <w:tab w:val="right" w:leader="dot" w:pos="11047"/>
            </w:tabs>
            <w:rPr>
              <w:rFonts w:asciiTheme="minorHAnsi" w:eastAsiaTheme="minorEastAsia" w:hAnsiTheme="minorHAnsi" w:cstheme="minorBidi"/>
              <w:noProof/>
              <w:lang w:val="en-IE"/>
            </w:rPr>
          </w:pPr>
          <w:hyperlink w:anchor="_Toc124020159" w:history="1">
            <w:r w:rsidRPr="009F3B66">
              <w:rPr>
                <w:rStyle w:val="Hyperlink"/>
                <w:noProof/>
              </w:rPr>
              <w:t>Global Reliance on Ukraine</w:t>
            </w:r>
            <w:r>
              <w:rPr>
                <w:noProof/>
                <w:webHidden/>
              </w:rPr>
              <w:tab/>
            </w:r>
            <w:r>
              <w:rPr>
                <w:noProof/>
                <w:webHidden/>
              </w:rPr>
              <w:fldChar w:fldCharType="begin"/>
            </w:r>
            <w:r>
              <w:rPr>
                <w:noProof/>
                <w:webHidden/>
              </w:rPr>
              <w:instrText xml:space="preserve"> PAGEREF _Toc124020159 \h </w:instrText>
            </w:r>
            <w:r>
              <w:rPr>
                <w:noProof/>
                <w:webHidden/>
              </w:rPr>
            </w:r>
            <w:r>
              <w:rPr>
                <w:noProof/>
                <w:webHidden/>
              </w:rPr>
              <w:fldChar w:fldCharType="separate"/>
            </w:r>
            <w:r>
              <w:rPr>
                <w:noProof/>
                <w:webHidden/>
              </w:rPr>
              <w:t>22</w:t>
            </w:r>
            <w:r>
              <w:rPr>
                <w:noProof/>
                <w:webHidden/>
              </w:rPr>
              <w:fldChar w:fldCharType="end"/>
            </w:r>
          </w:hyperlink>
        </w:p>
        <w:p w14:paraId="0B6D8DBA" w14:textId="77777777" w:rsidR="004F2BD6" w:rsidRDefault="004F2BD6">
          <w:pPr>
            <w:pStyle w:val="TOC3"/>
            <w:tabs>
              <w:tab w:val="right" w:leader="dot" w:pos="11047"/>
            </w:tabs>
            <w:rPr>
              <w:rFonts w:asciiTheme="minorHAnsi" w:eastAsiaTheme="minorEastAsia" w:hAnsiTheme="minorHAnsi" w:cstheme="minorBidi"/>
              <w:noProof/>
              <w:lang w:val="en-IE"/>
            </w:rPr>
          </w:pPr>
          <w:hyperlink w:anchor="_Toc124020160" w:history="1">
            <w:r w:rsidRPr="009F3B66">
              <w:rPr>
                <w:rStyle w:val="Hyperlink"/>
                <w:noProof/>
              </w:rPr>
              <w:t>Wheat</w:t>
            </w:r>
            <w:r>
              <w:rPr>
                <w:noProof/>
                <w:webHidden/>
              </w:rPr>
              <w:tab/>
            </w:r>
            <w:r>
              <w:rPr>
                <w:noProof/>
                <w:webHidden/>
              </w:rPr>
              <w:fldChar w:fldCharType="begin"/>
            </w:r>
            <w:r>
              <w:rPr>
                <w:noProof/>
                <w:webHidden/>
              </w:rPr>
              <w:instrText xml:space="preserve"> PAGEREF _Toc124020160 \h </w:instrText>
            </w:r>
            <w:r>
              <w:rPr>
                <w:noProof/>
                <w:webHidden/>
              </w:rPr>
            </w:r>
            <w:r>
              <w:rPr>
                <w:noProof/>
                <w:webHidden/>
              </w:rPr>
              <w:fldChar w:fldCharType="separate"/>
            </w:r>
            <w:r>
              <w:rPr>
                <w:noProof/>
                <w:webHidden/>
              </w:rPr>
              <w:t>22</w:t>
            </w:r>
            <w:r>
              <w:rPr>
                <w:noProof/>
                <w:webHidden/>
              </w:rPr>
              <w:fldChar w:fldCharType="end"/>
            </w:r>
          </w:hyperlink>
        </w:p>
        <w:p w14:paraId="04E2C349" w14:textId="77777777" w:rsidR="004F2BD6" w:rsidRDefault="004F2BD6">
          <w:pPr>
            <w:pStyle w:val="TOC3"/>
            <w:tabs>
              <w:tab w:val="right" w:leader="dot" w:pos="11047"/>
            </w:tabs>
            <w:rPr>
              <w:rFonts w:asciiTheme="minorHAnsi" w:eastAsiaTheme="minorEastAsia" w:hAnsiTheme="minorHAnsi" w:cstheme="minorBidi"/>
              <w:noProof/>
              <w:lang w:val="en-IE"/>
            </w:rPr>
          </w:pPr>
          <w:hyperlink w:anchor="_Toc124020161" w:history="1">
            <w:r w:rsidRPr="009F3B66">
              <w:rPr>
                <w:rStyle w:val="Hyperlink"/>
                <w:noProof/>
              </w:rPr>
              <w:t>Grains</w:t>
            </w:r>
            <w:r>
              <w:rPr>
                <w:noProof/>
                <w:webHidden/>
              </w:rPr>
              <w:tab/>
            </w:r>
            <w:r>
              <w:rPr>
                <w:noProof/>
                <w:webHidden/>
              </w:rPr>
              <w:fldChar w:fldCharType="begin"/>
            </w:r>
            <w:r>
              <w:rPr>
                <w:noProof/>
                <w:webHidden/>
              </w:rPr>
              <w:instrText xml:space="preserve"> PAGEREF _Toc124020161 \h </w:instrText>
            </w:r>
            <w:r>
              <w:rPr>
                <w:noProof/>
                <w:webHidden/>
              </w:rPr>
            </w:r>
            <w:r>
              <w:rPr>
                <w:noProof/>
                <w:webHidden/>
              </w:rPr>
              <w:fldChar w:fldCharType="separate"/>
            </w:r>
            <w:r>
              <w:rPr>
                <w:noProof/>
                <w:webHidden/>
              </w:rPr>
              <w:t>23</w:t>
            </w:r>
            <w:r>
              <w:rPr>
                <w:noProof/>
                <w:webHidden/>
              </w:rPr>
              <w:fldChar w:fldCharType="end"/>
            </w:r>
          </w:hyperlink>
        </w:p>
        <w:p w14:paraId="0A6A692A" w14:textId="77777777" w:rsidR="004F2BD6" w:rsidRDefault="004F2BD6">
          <w:pPr>
            <w:pStyle w:val="TOC3"/>
            <w:tabs>
              <w:tab w:val="right" w:leader="dot" w:pos="11047"/>
            </w:tabs>
            <w:rPr>
              <w:rFonts w:asciiTheme="minorHAnsi" w:eastAsiaTheme="minorEastAsia" w:hAnsiTheme="minorHAnsi" w:cstheme="minorBidi"/>
              <w:noProof/>
              <w:lang w:val="en-IE"/>
            </w:rPr>
          </w:pPr>
          <w:hyperlink w:anchor="_Toc124020162" w:history="1">
            <w:r w:rsidRPr="009F3B66">
              <w:rPr>
                <w:rStyle w:val="Hyperlink"/>
                <w:noProof/>
              </w:rPr>
              <w:t>Sunflower Oil</w:t>
            </w:r>
            <w:r>
              <w:rPr>
                <w:noProof/>
                <w:webHidden/>
              </w:rPr>
              <w:tab/>
            </w:r>
            <w:r>
              <w:rPr>
                <w:noProof/>
                <w:webHidden/>
              </w:rPr>
              <w:fldChar w:fldCharType="begin"/>
            </w:r>
            <w:r>
              <w:rPr>
                <w:noProof/>
                <w:webHidden/>
              </w:rPr>
              <w:instrText xml:space="preserve"> PAGEREF _Toc124020162 \h </w:instrText>
            </w:r>
            <w:r>
              <w:rPr>
                <w:noProof/>
                <w:webHidden/>
              </w:rPr>
            </w:r>
            <w:r>
              <w:rPr>
                <w:noProof/>
                <w:webHidden/>
              </w:rPr>
              <w:fldChar w:fldCharType="separate"/>
            </w:r>
            <w:r>
              <w:rPr>
                <w:noProof/>
                <w:webHidden/>
              </w:rPr>
              <w:t>24</w:t>
            </w:r>
            <w:r>
              <w:rPr>
                <w:noProof/>
                <w:webHidden/>
              </w:rPr>
              <w:fldChar w:fldCharType="end"/>
            </w:r>
          </w:hyperlink>
        </w:p>
        <w:p w14:paraId="5DBCDF97" w14:textId="77777777" w:rsidR="00602933" w:rsidRDefault="00602933">
          <w:r>
            <w:rPr>
              <w:b/>
              <w:bCs/>
              <w:noProof/>
            </w:rPr>
            <w:fldChar w:fldCharType="end"/>
          </w:r>
        </w:p>
      </w:sdtContent>
    </w:sdt>
    <w:p w14:paraId="31DA9599" w14:textId="77777777" w:rsidR="00602933" w:rsidRDefault="00602933" w:rsidP="006D6D58">
      <w:pPr>
        <w:pStyle w:val="NoSpacing"/>
      </w:pPr>
    </w:p>
    <w:p w14:paraId="29A9DE15" w14:textId="77777777" w:rsidR="00CE38F4" w:rsidRDefault="00CE38F4" w:rsidP="006D6D58">
      <w:pPr>
        <w:pStyle w:val="NoSpacing"/>
      </w:pPr>
    </w:p>
    <w:p w14:paraId="74B99AC0" w14:textId="77777777" w:rsidR="00855577" w:rsidRDefault="00855577">
      <w:pPr>
        <w:spacing w:after="0" w:line="240" w:lineRule="auto"/>
      </w:pPr>
      <w:r>
        <w:br w:type="page"/>
      </w:r>
    </w:p>
    <w:p w14:paraId="0F72B0C3" w14:textId="77777777" w:rsidR="00CE38F4" w:rsidRPr="00D54FD9" w:rsidRDefault="0070120F" w:rsidP="006D6D58">
      <w:pPr>
        <w:pStyle w:val="NoSpacing"/>
        <w:rPr>
          <w:b/>
          <w:u w:val="single"/>
        </w:rPr>
      </w:pPr>
      <w:r w:rsidRPr="00D54FD9">
        <w:rPr>
          <w:b/>
          <w:u w:val="single"/>
        </w:rPr>
        <w:lastRenderedPageBreak/>
        <w:t>Disclaimer:</w:t>
      </w:r>
    </w:p>
    <w:p w14:paraId="3DF3E9CE" w14:textId="77777777" w:rsidR="0070120F" w:rsidRDefault="0070120F" w:rsidP="006D6D58">
      <w:pPr>
        <w:pStyle w:val="NoSpacing"/>
      </w:pPr>
      <w:r>
        <w:t xml:space="preserve">Data sets used </w:t>
      </w:r>
      <w:r w:rsidR="003E4166">
        <w:t xml:space="preserve">in this project are </w:t>
      </w:r>
      <w:r>
        <w:t xml:space="preserve">from </w:t>
      </w:r>
      <w:r w:rsidR="003E4166">
        <w:t xml:space="preserve">the </w:t>
      </w:r>
      <w:r>
        <w:t xml:space="preserve">official </w:t>
      </w:r>
      <w:r w:rsidR="00EA3CB4">
        <w:t>gov.ie</w:t>
      </w:r>
      <w:r>
        <w:t xml:space="preserve"> website used for educational purposes only.</w:t>
      </w:r>
    </w:p>
    <w:p w14:paraId="515D49D1" w14:textId="77777777" w:rsidR="0070120F" w:rsidRDefault="0070120F" w:rsidP="006D6D58">
      <w:pPr>
        <w:pStyle w:val="NoSpacing"/>
      </w:pPr>
    </w:p>
    <w:p w14:paraId="02E5C9CB" w14:textId="6E289EF0" w:rsidR="003D7A1C" w:rsidRDefault="003D7A1C" w:rsidP="006D6D58">
      <w:pPr>
        <w:pStyle w:val="NoSpacing"/>
      </w:pPr>
      <w:r w:rsidRPr="00D54FD9">
        <w:rPr>
          <w:i/>
          <w:u w:val="single"/>
        </w:rPr>
        <w:t>Version Control Repository</w:t>
      </w:r>
      <w:r>
        <w:t xml:space="preserve">: </w:t>
      </w:r>
      <w:r w:rsidR="00321F48" w:rsidRPr="00321F48">
        <w:t>https://github.com/2020491/MSC_DA_CA2/upload/main</w:t>
      </w:r>
    </w:p>
    <w:p w14:paraId="447B35AE" w14:textId="77777777" w:rsidR="003D7A1C" w:rsidRDefault="003D7A1C" w:rsidP="006D6D58">
      <w:pPr>
        <w:pStyle w:val="NoSpacing"/>
      </w:pPr>
    </w:p>
    <w:p w14:paraId="45C73240" w14:textId="77777777" w:rsidR="0070120F" w:rsidRDefault="0070120F">
      <w:pPr>
        <w:spacing w:after="0" w:line="240" w:lineRule="auto"/>
      </w:pPr>
      <w:r>
        <w:br w:type="page"/>
      </w:r>
    </w:p>
    <w:p w14:paraId="05DF8A29" w14:textId="77777777" w:rsidR="0070120F" w:rsidRDefault="0070120F" w:rsidP="006D6D58">
      <w:pPr>
        <w:pStyle w:val="NoSpacing"/>
      </w:pPr>
    </w:p>
    <w:p w14:paraId="6BC3F041" w14:textId="77777777" w:rsidR="00712B76" w:rsidRDefault="00712B76" w:rsidP="006D6D58">
      <w:pPr>
        <w:pStyle w:val="NoSpacing"/>
      </w:pPr>
    </w:p>
    <w:p w14:paraId="56E4D1A4" w14:textId="77777777" w:rsidR="002E3854" w:rsidRDefault="002E3854" w:rsidP="002E3854">
      <w:pPr>
        <w:pStyle w:val="Heading1"/>
      </w:pPr>
      <w:bookmarkStart w:id="0" w:name="_Toc124020142"/>
      <w:r>
        <w:t>Project Planning</w:t>
      </w:r>
      <w:bookmarkEnd w:id="0"/>
    </w:p>
    <w:p w14:paraId="234B6D4D" w14:textId="77777777" w:rsidR="00800E79" w:rsidRPr="00251553" w:rsidRDefault="00871AB3" w:rsidP="002062D9">
      <w:pPr>
        <w:pStyle w:val="NoSpacing"/>
        <w:numPr>
          <w:ilvl w:val="0"/>
          <w:numId w:val="2"/>
        </w:numPr>
        <w:rPr>
          <w:u w:val="single"/>
        </w:rPr>
      </w:pPr>
      <w:r w:rsidRPr="00251553">
        <w:rPr>
          <w:u w:val="single"/>
        </w:rPr>
        <w:t>Timelines</w:t>
      </w:r>
    </w:p>
    <w:p w14:paraId="1FACEBF5" w14:textId="77777777" w:rsidR="00DB1256" w:rsidRPr="00A2524C" w:rsidRDefault="00DB1256" w:rsidP="002062D9">
      <w:pPr>
        <w:pStyle w:val="NoSpacing"/>
        <w:numPr>
          <w:ilvl w:val="1"/>
          <w:numId w:val="2"/>
        </w:numPr>
        <w:rPr>
          <w:highlight w:val="green"/>
        </w:rPr>
      </w:pPr>
      <w:r w:rsidRPr="00A2524C">
        <w:rPr>
          <w:highlight w:val="green"/>
        </w:rPr>
        <w:t>GANTT</w:t>
      </w:r>
      <w:r w:rsidR="00A2524C">
        <w:rPr>
          <w:highlight w:val="green"/>
        </w:rPr>
        <w:t>/Asana</w:t>
      </w:r>
    </w:p>
    <w:p w14:paraId="47E4C655" w14:textId="77777777" w:rsidR="00251553" w:rsidRDefault="00D8337C" w:rsidP="002062D9">
      <w:pPr>
        <w:pStyle w:val="NoSpacing"/>
        <w:numPr>
          <w:ilvl w:val="0"/>
          <w:numId w:val="2"/>
        </w:numPr>
      </w:pPr>
      <w:r w:rsidRPr="00251553">
        <w:rPr>
          <w:u w:val="single"/>
        </w:rPr>
        <w:t>Version Control Software</w:t>
      </w:r>
      <w:r>
        <w:t xml:space="preserve">: </w:t>
      </w:r>
    </w:p>
    <w:p w14:paraId="2E998ACA" w14:textId="77777777" w:rsidR="00800E79" w:rsidRDefault="00D8337C" w:rsidP="002062D9">
      <w:pPr>
        <w:pStyle w:val="NoSpacing"/>
        <w:numPr>
          <w:ilvl w:val="1"/>
          <w:numId w:val="2"/>
        </w:numPr>
      </w:pPr>
      <w:r w:rsidRPr="00251553">
        <w:rPr>
          <w:highlight w:val="green"/>
        </w:rPr>
        <w:t>GitHub</w:t>
      </w:r>
      <w:r>
        <w:t>/Gitlab/BitBucket</w:t>
      </w:r>
    </w:p>
    <w:p w14:paraId="536E2E0A" w14:textId="77777777" w:rsidR="00D8337C" w:rsidRDefault="00D8337C" w:rsidP="006D6D58">
      <w:pPr>
        <w:pStyle w:val="NoSpacing"/>
      </w:pPr>
    </w:p>
    <w:p w14:paraId="44E91A7C" w14:textId="77777777" w:rsidR="00672D94" w:rsidRDefault="00672D94" w:rsidP="00672D94">
      <w:pPr>
        <w:pStyle w:val="Heading1"/>
      </w:pPr>
      <w:bookmarkStart w:id="1" w:name="_Toc124020143"/>
      <w:r>
        <w:t>Project Management Framework</w:t>
      </w:r>
      <w:bookmarkEnd w:id="1"/>
    </w:p>
    <w:p w14:paraId="685FE9CD" w14:textId="6424A4A1" w:rsidR="00635468" w:rsidRDefault="00635468" w:rsidP="00672D94">
      <w:pPr>
        <w:pStyle w:val="NoSpacing"/>
      </w:pPr>
    </w:p>
    <w:p w14:paraId="6CCCA10F" w14:textId="7CD7A350" w:rsidR="009E762E" w:rsidRPr="009E762E" w:rsidRDefault="009E762E" w:rsidP="00672D94">
      <w:pPr>
        <w:pStyle w:val="NoSpacing"/>
        <w:rPr>
          <w:b/>
          <w:bCs/>
        </w:rPr>
      </w:pPr>
      <w:r w:rsidRPr="009E762E">
        <w:rPr>
          <w:b/>
          <w:bCs/>
        </w:rPr>
        <w:t>Choosing the Right Management Framework</w:t>
      </w:r>
    </w:p>
    <w:p w14:paraId="4CF3B97E" w14:textId="77777777" w:rsidR="009E762E" w:rsidRDefault="009E762E" w:rsidP="00672D94">
      <w:pPr>
        <w:pStyle w:val="NoSpacing"/>
      </w:pPr>
    </w:p>
    <w:p w14:paraId="438F00B0" w14:textId="037F0554" w:rsidR="004C2AE0" w:rsidRDefault="004C2AE0" w:rsidP="00672D94">
      <w:pPr>
        <w:pStyle w:val="NoSpacing"/>
      </w:pPr>
      <w:r>
        <w:t xml:space="preserve">Before embarking on a journey in the form of a data </w:t>
      </w:r>
      <w:r w:rsidR="009E762E">
        <w:t>analysis</w:t>
      </w:r>
      <w:r>
        <w:t xml:space="preserve"> project, it is essential to consider the various project management frameworks available and which one is most suitable for the project</w:t>
      </w:r>
      <w:r w:rsidR="009E762E">
        <w:t xml:space="preserve"> at hand</w:t>
      </w:r>
      <w:r>
        <w:t>.</w:t>
      </w:r>
    </w:p>
    <w:p w14:paraId="669AD652" w14:textId="77777777" w:rsidR="004C2AE0" w:rsidRDefault="004C2AE0" w:rsidP="00672D94">
      <w:pPr>
        <w:pStyle w:val="NoSpacing"/>
      </w:pPr>
    </w:p>
    <w:p w14:paraId="611B7EB5" w14:textId="02C21800" w:rsidR="009E762E" w:rsidRDefault="009E762E" w:rsidP="00672D94">
      <w:pPr>
        <w:pStyle w:val="NoSpacing"/>
      </w:pPr>
      <w:r>
        <w:t>The most popular options include KDD, SEMMA and CRISP-DM, each with its own unique characteristics as well as its various pros and cons that will be explored in depth to ensure that the right choice is made for our specific project.</w:t>
      </w:r>
    </w:p>
    <w:p w14:paraId="7CEF6C95" w14:textId="1FD9F247" w:rsidR="00635468" w:rsidRDefault="00635468" w:rsidP="00672D94">
      <w:pPr>
        <w:pStyle w:val="NoSpacing"/>
      </w:pPr>
    </w:p>
    <w:p w14:paraId="2D33CE19" w14:textId="07C63AEB" w:rsidR="009E762E" w:rsidRPr="00265D99" w:rsidRDefault="009E762E" w:rsidP="002062D9">
      <w:pPr>
        <w:pStyle w:val="NoSpacing"/>
        <w:numPr>
          <w:ilvl w:val="0"/>
          <w:numId w:val="8"/>
        </w:numPr>
        <w:rPr>
          <w:b/>
          <w:bCs/>
        </w:rPr>
      </w:pPr>
      <w:r w:rsidRPr="00265D99">
        <w:rPr>
          <w:b/>
          <w:bCs/>
        </w:rPr>
        <w:t>Knowledge Discovery in Database (KDD)</w:t>
      </w:r>
    </w:p>
    <w:p w14:paraId="452F8752" w14:textId="77777777" w:rsidR="009E762E" w:rsidRDefault="009E762E" w:rsidP="00672D94">
      <w:pPr>
        <w:pStyle w:val="NoSpacing"/>
      </w:pPr>
    </w:p>
    <w:p w14:paraId="23A6240F" w14:textId="6E38C248" w:rsidR="00635468" w:rsidRDefault="009E762E" w:rsidP="00672D94">
      <w:pPr>
        <w:pStyle w:val="NoSpacing"/>
      </w:pPr>
      <w:r>
        <w:t xml:space="preserve">The KDD process was developed in 1989 </w:t>
      </w:r>
      <w:r w:rsidR="00A80A87">
        <w:t>with the aim of purging the data set of outliers while deriving useful patterns and trends that can add valuable insight to the researcher (Hotz, 2021).</w:t>
      </w:r>
    </w:p>
    <w:p w14:paraId="12822351" w14:textId="2591A847" w:rsidR="00A80A87" w:rsidRDefault="00A80A87" w:rsidP="00672D94">
      <w:pPr>
        <w:pStyle w:val="NoSpacing"/>
      </w:pPr>
    </w:p>
    <w:p w14:paraId="5FF17B11" w14:textId="01DEEB3B" w:rsidR="00A80A87" w:rsidRDefault="00A80A87" w:rsidP="00672D94">
      <w:pPr>
        <w:pStyle w:val="NoSpacing"/>
      </w:pPr>
      <w:r w:rsidRPr="00A80A87">
        <w:rPr>
          <w:b/>
          <w:bCs/>
        </w:rPr>
        <w:t>Steps</w:t>
      </w:r>
      <w:r w:rsidR="006234D3">
        <w:rPr>
          <w:b/>
          <w:bCs/>
        </w:rPr>
        <w:t xml:space="preserve"> of KDD</w:t>
      </w:r>
      <w:r>
        <w:t>:</w:t>
      </w:r>
    </w:p>
    <w:p w14:paraId="0AE652B7" w14:textId="40FFFC77" w:rsidR="00A80A87" w:rsidRDefault="00A80A87" w:rsidP="00672D94">
      <w:pPr>
        <w:pStyle w:val="NoSpacing"/>
      </w:pPr>
    </w:p>
    <w:p w14:paraId="37852DBC" w14:textId="28ED317E" w:rsidR="00A80A87" w:rsidRDefault="00A80A87" w:rsidP="002062D9">
      <w:pPr>
        <w:pStyle w:val="NoSpacing"/>
        <w:numPr>
          <w:ilvl w:val="0"/>
          <w:numId w:val="9"/>
        </w:numPr>
      </w:pPr>
      <w:r w:rsidRPr="00A80A87">
        <w:rPr>
          <w:b/>
          <w:bCs/>
        </w:rPr>
        <w:t>Selection</w:t>
      </w:r>
      <w:r>
        <w:t>: finding a database of relevant information and determining the variables to be used.</w:t>
      </w:r>
    </w:p>
    <w:p w14:paraId="0AD3A2FE" w14:textId="77777777" w:rsidR="00A80A87" w:rsidRDefault="00A80A87" w:rsidP="00A80A87">
      <w:pPr>
        <w:pStyle w:val="NoSpacing"/>
        <w:ind w:left="720"/>
      </w:pPr>
    </w:p>
    <w:p w14:paraId="760E8C00" w14:textId="06574E7B" w:rsidR="00A80A87" w:rsidRDefault="00A80A87" w:rsidP="002062D9">
      <w:pPr>
        <w:pStyle w:val="NoSpacing"/>
        <w:numPr>
          <w:ilvl w:val="0"/>
          <w:numId w:val="9"/>
        </w:numPr>
      </w:pPr>
      <w:r w:rsidRPr="00A80A87">
        <w:rPr>
          <w:b/>
          <w:bCs/>
        </w:rPr>
        <w:t>Pre-Processing</w:t>
      </w:r>
      <w:r>
        <w:t>: cleaning the data which leads to an improvement in the overall quality of the data.</w:t>
      </w:r>
    </w:p>
    <w:p w14:paraId="13F8C8D9" w14:textId="77777777" w:rsidR="00A80A87" w:rsidRDefault="00A80A87" w:rsidP="00A80A87">
      <w:pPr>
        <w:pStyle w:val="NoSpacing"/>
        <w:ind w:left="720"/>
      </w:pPr>
    </w:p>
    <w:p w14:paraId="1856DBB3" w14:textId="3829A2E4" w:rsidR="00A80A87" w:rsidRDefault="00A80A87" w:rsidP="002062D9">
      <w:pPr>
        <w:pStyle w:val="NoSpacing"/>
        <w:numPr>
          <w:ilvl w:val="0"/>
          <w:numId w:val="9"/>
        </w:numPr>
      </w:pPr>
      <w:r w:rsidRPr="00A80A87">
        <w:rPr>
          <w:b/>
          <w:bCs/>
        </w:rPr>
        <w:t>Transformation</w:t>
      </w:r>
      <w:r>
        <w:t xml:space="preserve">: converting the data to a usable format </w:t>
      </w:r>
      <w:r w:rsidR="006234D3">
        <w:t>where information is organised and sorted</w:t>
      </w:r>
      <w:r>
        <w:t>.</w:t>
      </w:r>
    </w:p>
    <w:p w14:paraId="3C5253F2" w14:textId="77777777" w:rsidR="00A80A87" w:rsidRDefault="00A80A87" w:rsidP="00A80A87">
      <w:pPr>
        <w:pStyle w:val="NoSpacing"/>
        <w:ind w:left="720"/>
      </w:pPr>
    </w:p>
    <w:p w14:paraId="5D8EF44F" w14:textId="30DDFF68" w:rsidR="00A80A87" w:rsidRDefault="00A80A87" w:rsidP="002062D9">
      <w:pPr>
        <w:pStyle w:val="NoSpacing"/>
        <w:numPr>
          <w:ilvl w:val="0"/>
          <w:numId w:val="9"/>
        </w:numPr>
      </w:pPr>
      <w:r w:rsidRPr="00A80A87">
        <w:rPr>
          <w:b/>
          <w:bCs/>
        </w:rPr>
        <w:t>Data Mining</w:t>
      </w:r>
      <w:r>
        <w:t xml:space="preserve">: </w:t>
      </w:r>
      <w:r w:rsidR="006234D3">
        <w:t>analysing the data to identify patterns and trends which are graphed and charted in a useful way.</w:t>
      </w:r>
    </w:p>
    <w:p w14:paraId="0B843E82" w14:textId="77777777" w:rsidR="00A80A87" w:rsidRDefault="00A80A87" w:rsidP="00A80A87">
      <w:pPr>
        <w:pStyle w:val="NoSpacing"/>
        <w:ind w:left="720"/>
      </w:pPr>
    </w:p>
    <w:p w14:paraId="6E3746B0" w14:textId="026364B2" w:rsidR="00A80A87" w:rsidRDefault="00A80A87" w:rsidP="002062D9">
      <w:pPr>
        <w:pStyle w:val="NoSpacing"/>
        <w:numPr>
          <w:ilvl w:val="0"/>
          <w:numId w:val="9"/>
        </w:numPr>
      </w:pPr>
      <w:r w:rsidRPr="00A80A87">
        <w:rPr>
          <w:b/>
          <w:bCs/>
        </w:rPr>
        <w:t>Interpretation/Evaluation</w:t>
      </w:r>
      <w:r>
        <w:t xml:space="preserve">: </w:t>
      </w:r>
      <w:r w:rsidR="006234D3">
        <w:t>interpreting and documenting the findings from the data analysis.</w:t>
      </w:r>
    </w:p>
    <w:p w14:paraId="2D7BB6A3" w14:textId="33B8B6A4" w:rsidR="00635468" w:rsidRDefault="00635468" w:rsidP="00672D94">
      <w:pPr>
        <w:pStyle w:val="NoSpacing"/>
      </w:pPr>
    </w:p>
    <w:p w14:paraId="50438EB7" w14:textId="1445DBD4" w:rsidR="00A80A87" w:rsidRDefault="006234D3" w:rsidP="00672D94">
      <w:pPr>
        <w:pStyle w:val="NoSpacing"/>
      </w:pPr>
      <w:r w:rsidRPr="006234D3">
        <w:rPr>
          <w:b/>
          <w:bCs/>
        </w:rPr>
        <w:t>Pros of KDD</w:t>
      </w:r>
      <w:r>
        <w:t>:</w:t>
      </w:r>
    </w:p>
    <w:p w14:paraId="2FFBBE0B" w14:textId="5FF2EB42" w:rsidR="006234D3" w:rsidRDefault="006234D3" w:rsidP="00672D94">
      <w:pPr>
        <w:pStyle w:val="NoSpacing"/>
      </w:pPr>
    </w:p>
    <w:p w14:paraId="05381EFF" w14:textId="608E00B3" w:rsidR="006234D3" w:rsidRDefault="006234D3" w:rsidP="002062D9">
      <w:pPr>
        <w:pStyle w:val="NoSpacing"/>
        <w:numPr>
          <w:ilvl w:val="0"/>
          <w:numId w:val="10"/>
        </w:numPr>
      </w:pPr>
      <w:r>
        <w:rPr>
          <w:b/>
          <w:bCs/>
        </w:rPr>
        <w:t>Market Forecasting</w:t>
      </w:r>
      <w:r>
        <w:t>: predicting customer trends</w:t>
      </w:r>
      <w:r w:rsidR="007E5E05">
        <w:t xml:space="preserve"> and</w:t>
      </w:r>
      <w:r>
        <w:t xml:space="preserve"> identifying </w:t>
      </w:r>
      <w:r w:rsidR="007E5E05">
        <w:t>where resources should be allocated.</w:t>
      </w:r>
    </w:p>
    <w:p w14:paraId="34112597" w14:textId="77777777" w:rsidR="006234D3" w:rsidRDefault="006234D3" w:rsidP="006234D3">
      <w:pPr>
        <w:pStyle w:val="NoSpacing"/>
        <w:ind w:left="720"/>
      </w:pPr>
    </w:p>
    <w:p w14:paraId="742142ED" w14:textId="4577BFB9" w:rsidR="006234D3" w:rsidRDefault="006234D3" w:rsidP="002062D9">
      <w:pPr>
        <w:pStyle w:val="NoSpacing"/>
        <w:numPr>
          <w:ilvl w:val="0"/>
          <w:numId w:val="10"/>
        </w:numPr>
      </w:pPr>
      <w:r>
        <w:rPr>
          <w:b/>
          <w:bCs/>
        </w:rPr>
        <w:t>Iterative Process</w:t>
      </w:r>
      <w:r>
        <w:t xml:space="preserve">: </w:t>
      </w:r>
      <w:r w:rsidR="007E5E05">
        <w:t>continuous improvement by looping back results from previous stages to the start of the cycle.</w:t>
      </w:r>
    </w:p>
    <w:p w14:paraId="709F9EFE" w14:textId="77777777" w:rsidR="006234D3" w:rsidRDefault="006234D3" w:rsidP="006234D3">
      <w:pPr>
        <w:pStyle w:val="NoSpacing"/>
        <w:ind w:left="720"/>
      </w:pPr>
    </w:p>
    <w:p w14:paraId="147DFEA1" w14:textId="3E9241EF" w:rsidR="006234D3" w:rsidRDefault="006234D3" w:rsidP="002062D9">
      <w:pPr>
        <w:pStyle w:val="NoSpacing"/>
        <w:numPr>
          <w:ilvl w:val="0"/>
          <w:numId w:val="10"/>
        </w:numPr>
      </w:pPr>
      <w:r>
        <w:rPr>
          <w:b/>
          <w:bCs/>
        </w:rPr>
        <w:t>Anomaly Identification</w:t>
      </w:r>
      <w:r>
        <w:t xml:space="preserve">: </w:t>
      </w:r>
      <w:r w:rsidR="007E5E05">
        <w:t>utilising the knowledge of the process to guard against holes and vulnerabilities.</w:t>
      </w:r>
    </w:p>
    <w:p w14:paraId="7284F118" w14:textId="10DBEB06" w:rsidR="006234D3" w:rsidRDefault="006234D3" w:rsidP="00672D94">
      <w:pPr>
        <w:pStyle w:val="NoSpacing"/>
      </w:pPr>
    </w:p>
    <w:p w14:paraId="503B06E9" w14:textId="5C6470BD" w:rsidR="007E5E05" w:rsidRDefault="007E5E05" w:rsidP="007E5E05">
      <w:pPr>
        <w:pStyle w:val="NoSpacing"/>
      </w:pPr>
      <w:r>
        <w:rPr>
          <w:b/>
          <w:bCs/>
        </w:rPr>
        <w:t>Cons</w:t>
      </w:r>
      <w:r w:rsidRPr="006234D3">
        <w:rPr>
          <w:b/>
          <w:bCs/>
        </w:rPr>
        <w:t xml:space="preserve"> of KDD</w:t>
      </w:r>
      <w:r>
        <w:t>:</w:t>
      </w:r>
    </w:p>
    <w:p w14:paraId="78A31440" w14:textId="234CC6B3" w:rsidR="006234D3" w:rsidRDefault="006234D3" w:rsidP="00672D94">
      <w:pPr>
        <w:pStyle w:val="NoSpacing"/>
      </w:pPr>
    </w:p>
    <w:p w14:paraId="536F86C9" w14:textId="4774B853" w:rsidR="006234D3" w:rsidRDefault="007E5E05" w:rsidP="002062D9">
      <w:pPr>
        <w:pStyle w:val="NoSpacing"/>
        <w:numPr>
          <w:ilvl w:val="0"/>
          <w:numId w:val="11"/>
        </w:numPr>
      </w:pPr>
      <w:r>
        <w:rPr>
          <w:b/>
          <w:bCs/>
        </w:rPr>
        <w:t>Outdated</w:t>
      </w:r>
      <w:r>
        <w:t xml:space="preserve">: </w:t>
      </w:r>
      <w:r w:rsidR="00BB1DB9">
        <w:t>having been developed decades ago, this model is ill-equipped for some of the modern challenges.</w:t>
      </w:r>
    </w:p>
    <w:p w14:paraId="5151D991" w14:textId="77777777" w:rsidR="007E5E05" w:rsidRDefault="007E5E05" w:rsidP="007E5E05">
      <w:pPr>
        <w:pStyle w:val="NoSpacing"/>
        <w:ind w:left="720"/>
      </w:pPr>
    </w:p>
    <w:p w14:paraId="333A6645" w14:textId="4599DBE2" w:rsidR="007E5E05" w:rsidRDefault="007E5E05" w:rsidP="002062D9">
      <w:pPr>
        <w:pStyle w:val="NoSpacing"/>
        <w:numPr>
          <w:ilvl w:val="0"/>
          <w:numId w:val="11"/>
        </w:numPr>
      </w:pPr>
      <w:r w:rsidRPr="007E5E05">
        <w:rPr>
          <w:b/>
          <w:bCs/>
        </w:rPr>
        <w:t>Expensive</w:t>
      </w:r>
      <w:r>
        <w:t xml:space="preserve">: </w:t>
      </w:r>
      <w:r w:rsidR="00BB1DB9">
        <w:t>storing massive amounts of data for continuous improvement can be a costly endeavour.</w:t>
      </w:r>
    </w:p>
    <w:p w14:paraId="0A1E3A06" w14:textId="77777777" w:rsidR="007E5E05" w:rsidRDefault="007E5E05" w:rsidP="007E5E05">
      <w:pPr>
        <w:pStyle w:val="NoSpacing"/>
        <w:ind w:left="720"/>
      </w:pPr>
    </w:p>
    <w:p w14:paraId="400253D5" w14:textId="46476F65" w:rsidR="007E5E05" w:rsidRDefault="007E5E05" w:rsidP="002062D9">
      <w:pPr>
        <w:pStyle w:val="NoSpacing"/>
        <w:numPr>
          <w:ilvl w:val="0"/>
          <w:numId w:val="11"/>
        </w:numPr>
      </w:pPr>
      <w:r w:rsidRPr="007E5E05">
        <w:rPr>
          <w:b/>
          <w:bCs/>
        </w:rPr>
        <w:t>Vulnerability</w:t>
      </w:r>
      <w:r>
        <w:t xml:space="preserve">: </w:t>
      </w:r>
      <w:r w:rsidR="00144A2A">
        <w:t>collecting and storing customers’ data means that a security risk presents itself in need of mitigating.</w:t>
      </w:r>
    </w:p>
    <w:p w14:paraId="060DED7F" w14:textId="77777777" w:rsidR="007E5E05" w:rsidRDefault="007E5E05" w:rsidP="007E5E05">
      <w:pPr>
        <w:pStyle w:val="NoSpacing"/>
        <w:ind w:left="720"/>
      </w:pPr>
    </w:p>
    <w:p w14:paraId="12A0DF5C" w14:textId="0B1C0343" w:rsidR="007E5E05" w:rsidRDefault="007E5E05" w:rsidP="002062D9">
      <w:pPr>
        <w:pStyle w:val="NoSpacing"/>
        <w:numPr>
          <w:ilvl w:val="0"/>
          <w:numId w:val="11"/>
        </w:numPr>
      </w:pPr>
      <w:r w:rsidRPr="007E5E05">
        <w:rPr>
          <w:b/>
          <w:bCs/>
        </w:rPr>
        <w:t>Privacy</w:t>
      </w:r>
      <w:r>
        <w:t xml:space="preserve">: </w:t>
      </w:r>
      <w:r w:rsidR="00144A2A">
        <w:t>users place higher emphasis on their privacy which makes it more difficult for companies to collect data.</w:t>
      </w:r>
    </w:p>
    <w:p w14:paraId="4FA7B9B5" w14:textId="77777777" w:rsidR="007E5E05" w:rsidRDefault="007E5E05" w:rsidP="007E5E05">
      <w:pPr>
        <w:pStyle w:val="ListParagraph"/>
      </w:pPr>
    </w:p>
    <w:p w14:paraId="60A25BC7" w14:textId="0652C983" w:rsidR="007E5E05" w:rsidRDefault="007E5E05" w:rsidP="002062D9">
      <w:pPr>
        <w:pStyle w:val="NoSpacing"/>
        <w:numPr>
          <w:ilvl w:val="0"/>
          <w:numId w:val="11"/>
        </w:numPr>
      </w:pPr>
      <w:r w:rsidRPr="007E5E05">
        <w:rPr>
          <w:b/>
          <w:bCs/>
        </w:rPr>
        <w:lastRenderedPageBreak/>
        <w:t>Time</w:t>
      </w:r>
      <w:r>
        <w:t xml:space="preserve">: </w:t>
      </w:r>
      <w:r w:rsidR="00144A2A">
        <w:t xml:space="preserve">with continuous improvement engraved in this model, the process is never </w:t>
      </w:r>
      <w:r w:rsidR="00232BAF">
        <w:t>over</w:t>
      </w:r>
      <w:r w:rsidR="00144A2A">
        <w:t>.</w:t>
      </w:r>
    </w:p>
    <w:p w14:paraId="57E96ED7" w14:textId="77777777" w:rsidR="007E5E05" w:rsidRDefault="007E5E05" w:rsidP="007E5E05">
      <w:pPr>
        <w:pStyle w:val="NoSpacing"/>
        <w:ind w:left="720"/>
      </w:pPr>
    </w:p>
    <w:p w14:paraId="44D67A8D" w14:textId="6A3C1859" w:rsidR="007E5E05" w:rsidRDefault="007E5E05" w:rsidP="002062D9">
      <w:pPr>
        <w:pStyle w:val="NoSpacing"/>
        <w:numPr>
          <w:ilvl w:val="0"/>
          <w:numId w:val="11"/>
        </w:numPr>
      </w:pPr>
      <w:r w:rsidRPr="007E5E05">
        <w:rPr>
          <w:b/>
          <w:bCs/>
        </w:rPr>
        <w:t>Waterfall</w:t>
      </w:r>
      <w:r>
        <w:t xml:space="preserve">: </w:t>
      </w:r>
      <w:r w:rsidR="00232BAF">
        <w:t>following a step-by-step process may lead into rigidity and sluggishness in teams.</w:t>
      </w:r>
    </w:p>
    <w:p w14:paraId="5D4CFE14" w14:textId="6DBC1BBB" w:rsidR="007E5E05" w:rsidRDefault="007E5E05" w:rsidP="00672D94">
      <w:pPr>
        <w:pStyle w:val="NoSpacing"/>
      </w:pPr>
    </w:p>
    <w:p w14:paraId="4600B5E0" w14:textId="36ED6851" w:rsidR="007E5E05" w:rsidRDefault="00027B27" w:rsidP="00672D94">
      <w:pPr>
        <w:pStyle w:val="NoSpacing"/>
      </w:pPr>
      <w:hyperlink r:id="rId12" w:history="1">
        <w:r w:rsidR="00232BAF" w:rsidRPr="00D21EDC">
          <w:rPr>
            <w:rStyle w:val="Hyperlink"/>
          </w:rPr>
          <w:t>https://www.datascience-pm.com/kdd-and-data-mining/</w:t>
        </w:r>
      </w:hyperlink>
    </w:p>
    <w:p w14:paraId="53262B75" w14:textId="77777777" w:rsidR="00B5462B" w:rsidRDefault="00B5462B" w:rsidP="00672D94">
      <w:pPr>
        <w:pStyle w:val="NoSpacing"/>
      </w:pPr>
    </w:p>
    <w:p w14:paraId="6A06889D" w14:textId="5C307680" w:rsidR="00B5462B" w:rsidRPr="00265D99" w:rsidRDefault="009E762E" w:rsidP="002062D9">
      <w:pPr>
        <w:pStyle w:val="NoSpacing"/>
        <w:numPr>
          <w:ilvl w:val="0"/>
          <w:numId w:val="8"/>
        </w:numPr>
        <w:rPr>
          <w:b/>
          <w:bCs/>
        </w:rPr>
      </w:pPr>
      <w:r>
        <w:rPr>
          <w:b/>
          <w:bCs/>
        </w:rPr>
        <w:t>Sample, Explore, Modify, Model and Assess (</w:t>
      </w:r>
      <w:r w:rsidR="00B5462B" w:rsidRPr="00265D99">
        <w:rPr>
          <w:b/>
          <w:bCs/>
        </w:rPr>
        <w:t>SEMMA</w:t>
      </w:r>
      <w:r>
        <w:rPr>
          <w:b/>
          <w:bCs/>
        </w:rPr>
        <w:t>)</w:t>
      </w:r>
    </w:p>
    <w:p w14:paraId="772F8450" w14:textId="77777777" w:rsidR="00563B6A" w:rsidRDefault="00563B6A" w:rsidP="00672D94">
      <w:pPr>
        <w:pStyle w:val="NoSpacing"/>
      </w:pPr>
    </w:p>
    <w:p w14:paraId="436EA70D" w14:textId="0A4AECDA" w:rsidR="00265D99" w:rsidRDefault="00563B6A" w:rsidP="00672D94">
      <w:pPr>
        <w:pStyle w:val="NoSpacing"/>
      </w:pPr>
      <w:r>
        <w:t>T</w:t>
      </w:r>
      <w:r w:rsidR="00265D99">
        <w:t xml:space="preserve">he SAS Institute developed SEMMA as a method of data mining with 5 steps that can be used to solve a </w:t>
      </w:r>
      <w:r>
        <w:t>number of</w:t>
      </w:r>
      <w:r w:rsidR="00265D99">
        <w:t xml:space="preserve"> business problems. </w:t>
      </w:r>
      <w:r w:rsidR="004C2AE0">
        <w:t>Data collected by businesses is used to build a foundation for hypothesis and models to understand the world better, but data is useless until it is analysed</w:t>
      </w:r>
      <w:r>
        <w:t xml:space="preserve"> (Hotz, 2021)</w:t>
      </w:r>
      <w:r w:rsidR="004C2AE0">
        <w:t>.</w:t>
      </w:r>
    </w:p>
    <w:p w14:paraId="605AE570" w14:textId="7DB420F9" w:rsidR="00265D99" w:rsidRDefault="00265D99" w:rsidP="00672D94">
      <w:pPr>
        <w:pStyle w:val="NoSpacing"/>
      </w:pPr>
    </w:p>
    <w:p w14:paraId="36C11059" w14:textId="7B378408" w:rsidR="00563B6A" w:rsidRDefault="00563B6A" w:rsidP="00563B6A">
      <w:pPr>
        <w:pStyle w:val="NoSpacing"/>
      </w:pPr>
      <w:r w:rsidRPr="00A80A87">
        <w:rPr>
          <w:b/>
          <w:bCs/>
        </w:rPr>
        <w:t>Steps</w:t>
      </w:r>
      <w:r>
        <w:rPr>
          <w:b/>
          <w:bCs/>
        </w:rPr>
        <w:t xml:space="preserve"> of SEMMA</w:t>
      </w:r>
      <w:r>
        <w:t>:</w:t>
      </w:r>
    </w:p>
    <w:p w14:paraId="279CF78E" w14:textId="77777777" w:rsidR="00563B6A" w:rsidRDefault="00563B6A" w:rsidP="00563B6A">
      <w:pPr>
        <w:pStyle w:val="NoSpacing"/>
      </w:pPr>
    </w:p>
    <w:p w14:paraId="4BD1D887" w14:textId="0AB248E6" w:rsidR="00563B6A" w:rsidRDefault="00563B6A" w:rsidP="002062D9">
      <w:pPr>
        <w:pStyle w:val="NoSpacing"/>
        <w:numPr>
          <w:ilvl w:val="0"/>
          <w:numId w:val="12"/>
        </w:numPr>
      </w:pPr>
      <w:r>
        <w:rPr>
          <w:b/>
          <w:bCs/>
        </w:rPr>
        <w:t>Sample</w:t>
      </w:r>
      <w:r>
        <w:t>: choosing a subset of the appropriate volume dataset and identify variables that influence the process.</w:t>
      </w:r>
    </w:p>
    <w:p w14:paraId="4C6C99FE" w14:textId="77777777" w:rsidR="00563B6A" w:rsidRDefault="00563B6A" w:rsidP="00563B6A">
      <w:pPr>
        <w:pStyle w:val="NoSpacing"/>
        <w:ind w:left="720"/>
      </w:pPr>
    </w:p>
    <w:p w14:paraId="63D2672F" w14:textId="3113C5B0" w:rsidR="00563B6A" w:rsidRDefault="00563B6A" w:rsidP="002062D9">
      <w:pPr>
        <w:pStyle w:val="NoSpacing"/>
        <w:numPr>
          <w:ilvl w:val="0"/>
          <w:numId w:val="12"/>
        </w:numPr>
      </w:pPr>
      <w:r w:rsidRPr="00563B6A">
        <w:rPr>
          <w:b/>
          <w:bCs/>
        </w:rPr>
        <w:t>Explore</w:t>
      </w:r>
      <w:r>
        <w:t xml:space="preserve">: </w:t>
      </w:r>
      <w:r w:rsidR="006E1228">
        <w:t>studying interconnected relationships between data elements and identify gaps in the data.</w:t>
      </w:r>
    </w:p>
    <w:p w14:paraId="3A08EB60" w14:textId="77777777" w:rsidR="00563B6A" w:rsidRDefault="00563B6A" w:rsidP="00563B6A">
      <w:pPr>
        <w:pStyle w:val="NoSpacing"/>
        <w:ind w:left="720"/>
      </w:pPr>
    </w:p>
    <w:p w14:paraId="19CD5F80" w14:textId="1049124F" w:rsidR="00563B6A" w:rsidRDefault="00563B6A" w:rsidP="002062D9">
      <w:pPr>
        <w:pStyle w:val="NoSpacing"/>
        <w:numPr>
          <w:ilvl w:val="0"/>
          <w:numId w:val="12"/>
        </w:numPr>
      </w:pPr>
      <w:r>
        <w:rPr>
          <w:b/>
          <w:bCs/>
        </w:rPr>
        <w:t>Modify</w:t>
      </w:r>
      <w:r>
        <w:t xml:space="preserve">: </w:t>
      </w:r>
      <w:r w:rsidR="006E1228">
        <w:t>cleaning data and exploring whether the data requires refinement and transformation.</w:t>
      </w:r>
    </w:p>
    <w:p w14:paraId="76D57AC7" w14:textId="77777777" w:rsidR="00563B6A" w:rsidRDefault="00563B6A" w:rsidP="00563B6A">
      <w:pPr>
        <w:pStyle w:val="NoSpacing"/>
        <w:ind w:left="720"/>
      </w:pPr>
    </w:p>
    <w:p w14:paraId="76D416DB" w14:textId="3DBF5906" w:rsidR="00563B6A" w:rsidRDefault="00563B6A" w:rsidP="002062D9">
      <w:pPr>
        <w:pStyle w:val="NoSpacing"/>
        <w:numPr>
          <w:ilvl w:val="0"/>
          <w:numId w:val="12"/>
        </w:numPr>
      </w:pPr>
      <w:r>
        <w:rPr>
          <w:b/>
          <w:bCs/>
        </w:rPr>
        <w:t>Model</w:t>
      </w:r>
      <w:r>
        <w:t xml:space="preserve">: </w:t>
      </w:r>
      <w:r w:rsidR="006E1228">
        <w:t>applying data mining techniques to produce a model of how the data achieves the desired outcome.</w:t>
      </w:r>
    </w:p>
    <w:p w14:paraId="417DC56C" w14:textId="77777777" w:rsidR="00563B6A" w:rsidRDefault="00563B6A" w:rsidP="00563B6A">
      <w:pPr>
        <w:pStyle w:val="NoSpacing"/>
        <w:ind w:left="720"/>
      </w:pPr>
    </w:p>
    <w:p w14:paraId="110B8F70" w14:textId="3228CAE3" w:rsidR="00563B6A" w:rsidRDefault="00563B6A" w:rsidP="002062D9">
      <w:pPr>
        <w:pStyle w:val="NoSpacing"/>
        <w:numPr>
          <w:ilvl w:val="0"/>
          <w:numId w:val="12"/>
        </w:numPr>
      </w:pPr>
      <w:r>
        <w:rPr>
          <w:b/>
          <w:bCs/>
        </w:rPr>
        <w:t>Assess</w:t>
      </w:r>
      <w:r>
        <w:t xml:space="preserve">: </w:t>
      </w:r>
      <w:r w:rsidR="006E1228">
        <w:t>evaluating the usefulness and reliability of the model for the studied topic.</w:t>
      </w:r>
    </w:p>
    <w:p w14:paraId="2D54E4CC" w14:textId="77777777" w:rsidR="00563B6A" w:rsidRDefault="00563B6A" w:rsidP="00672D94">
      <w:pPr>
        <w:pStyle w:val="NoSpacing"/>
      </w:pPr>
    </w:p>
    <w:p w14:paraId="3FD6B047" w14:textId="0B1D4A32" w:rsidR="00F73307" w:rsidRDefault="00027B27" w:rsidP="00672D94">
      <w:pPr>
        <w:pStyle w:val="NoSpacing"/>
      </w:pPr>
      <w:hyperlink r:id="rId13" w:history="1">
        <w:r w:rsidR="00F73307" w:rsidRPr="00D21EDC">
          <w:rPr>
            <w:rStyle w:val="Hyperlink"/>
          </w:rPr>
          <w:t>https://www.datascience-pm.com/semma/</w:t>
        </w:r>
      </w:hyperlink>
    </w:p>
    <w:p w14:paraId="5B603831" w14:textId="77777777" w:rsidR="00F73307" w:rsidRDefault="00F73307" w:rsidP="00672D94">
      <w:pPr>
        <w:pStyle w:val="NoSpacing"/>
      </w:pPr>
    </w:p>
    <w:p w14:paraId="68ABE9B8" w14:textId="225F27F2" w:rsidR="00635468" w:rsidRPr="00B5462B" w:rsidRDefault="00B5462B" w:rsidP="002062D9">
      <w:pPr>
        <w:pStyle w:val="NoSpacing"/>
        <w:numPr>
          <w:ilvl w:val="0"/>
          <w:numId w:val="8"/>
        </w:numPr>
        <w:rPr>
          <w:b/>
          <w:bCs/>
        </w:rPr>
      </w:pPr>
      <w:r w:rsidRPr="00B5462B">
        <w:rPr>
          <w:b/>
          <w:bCs/>
        </w:rPr>
        <w:t>Cross-Industry Standard Process for Data Mining (</w:t>
      </w:r>
      <w:r w:rsidR="00635468" w:rsidRPr="00B5462B">
        <w:rPr>
          <w:b/>
          <w:bCs/>
        </w:rPr>
        <w:t>CRISP-DM</w:t>
      </w:r>
      <w:r w:rsidRPr="00B5462B">
        <w:rPr>
          <w:b/>
          <w:bCs/>
        </w:rPr>
        <w:t>)</w:t>
      </w:r>
    </w:p>
    <w:p w14:paraId="41ADF55C" w14:textId="15588DC4" w:rsidR="00635468" w:rsidRDefault="00635468" w:rsidP="00672D94">
      <w:pPr>
        <w:pStyle w:val="NoSpacing"/>
      </w:pPr>
    </w:p>
    <w:p w14:paraId="440146F5" w14:textId="24D620A7" w:rsidR="00F73307" w:rsidRDefault="006E1228" w:rsidP="00672D94">
      <w:pPr>
        <w:pStyle w:val="NoSpacing"/>
      </w:pPr>
      <w:r>
        <w:t>The CRISP-DM</w:t>
      </w:r>
      <w:r w:rsidR="008011D4">
        <w:t xml:space="preserve"> process was developed in 1999 with the aim to standardise data mining processes across industries and has become the most common technique for data analytics projects.</w:t>
      </w:r>
    </w:p>
    <w:p w14:paraId="24B1C838" w14:textId="535AC55D" w:rsidR="006E1228" w:rsidRDefault="006E1228" w:rsidP="00672D94">
      <w:pPr>
        <w:pStyle w:val="NoSpacing"/>
      </w:pPr>
    </w:p>
    <w:p w14:paraId="783B1465" w14:textId="42F32604" w:rsidR="008011D4" w:rsidRDefault="008011D4" w:rsidP="008011D4">
      <w:pPr>
        <w:pStyle w:val="NoSpacing"/>
      </w:pPr>
      <w:r w:rsidRPr="00A80A87">
        <w:rPr>
          <w:b/>
          <w:bCs/>
        </w:rPr>
        <w:t>Steps</w:t>
      </w:r>
      <w:r>
        <w:rPr>
          <w:b/>
          <w:bCs/>
        </w:rPr>
        <w:t xml:space="preserve"> of CRISP-DM</w:t>
      </w:r>
      <w:r>
        <w:t>:</w:t>
      </w:r>
    </w:p>
    <w:p w14:paraId="5C526364" w14:textId="0D8A6F4A" w:rsidR="006E1228" w:rsidRDefault="006E1228" w:rsidP="00672D94">
      <w:pPr>
        <w:pStyle w:val="NoSpacing"/>
      </w:pPr>
    </w:p>
    <w:p w14:paraId="38FFBB0D" w14:textId="0DD023DB" w:rsidR="008011D4" w:rsidRDefault="008011D4" w:rsidP="002062D9">
      <w:pPr>
        <w:pStyle w:val="NoSpacing"/>
        <w:numPr>
          <w:ilvl w:val="0"/>
          <w:numId w:val="13"/>
        </w:numPr>
      </w:pPr>
      <w:r>
        <w:rPr>
          <w:b/>
          <w:bCs/>
        </w:rPr>
        <w:t>Business Understanding</w:t>
      </w:r>
      <w:r>
        <w:t>: understanding the objectives and requirements of the project.</w:t>
      </w:r>
    </w:p>
    <w:p w14:paraId="5A388BBE" w14:textId="77777777" w:rsidR="008011D4" w:rsidRDefault="008011D4" w:rsidP="008011D4">
      <w:pPr>
        <w:pStyle w:val="NoSpacing"/>
        <w:ind w:left="720"/>
      </w:pPr>
    </w:p>
    <w:p w14:paraId="1C3D326F" w14:textId="729CC265" w:rsidR="008011D4" w:rsidRDefault="008011D4" w:rsidP="002062D9">
      <w:pPr>
        <w:pStyle w:val="NoSpacing"/>
        <w:numPr>
          <w:ilvl w:val="0"/>
          <w:numId w:val="14"/>
        </w:numPr>
      </w:pPr>
      <w:r w:rsidRPr="008011D4">
        <w:rPr>
          <w:b/>
          <w:bCs/>
        </w:rPr>
        <w:t>Determine Business Objectives</w:t>
      </w:r>
      <w:r>
        <w:t xml:space="preserve">: </w:t>
      </w:r>
      <w:r w:rsidR="0014499B">
        <w:t>understanding customers’ wants and defining business success criteria.</w:t>
      </w:r>
    </w:p>
    <w:p w14:paraId="17783B67" w14:textId="77777777" w:rsidR="008011D4" w:rsidRDefault="008011D4" w:rsidP="008011D4">
      <w:pPr>
        <w:pStyle w:val="NoSpacing"/>
        <w:ind w:left="1080"/>
      </w:pPr>
    </w:p>
    <w:p w14:paraId="4CF8739F" w14:textId="629C16D4" w:rsidR="008011D4" w:rsidRDefault="008011D4" w:rsidP="002062D9">
      <w:pPr>
        <w:pStyle w:val="NoSpacing"/>
        <w:numPr>
          <w:ilvl w:val="0"/>
          <w:numId w:val="14"/>
        </w:numPr>
      </w:pPr>
      <w:r w:rsidRPr="008011D4">
        <w:rPr>
          <w:b/>
          <w:bCs/>
        </w:rPr>
        <w:t>Assess Situation</w:t>
      </w:r>
      <w:r>
        <w:t xml:space="preserve">: </w:t>
      </w:r>
      <w:r w:rsidR="0014499B">
        <w:t>determining resource availability and project requirements, while assessing risks.</w:t>
      </w:r>
    </w:p>
    <w:p w14:paraId="58AAC161" w14:textId="77777777" w:rsidR="008011D4" w:rsidRDefault="008011D4" w:rsidP="008011D4">
      <w:pPr>
        <w:pStyle w:val="NoSpacing"/>
        <w:ind w:left="1080"/>
      </w:pPr>
    </w:p>
    <w:p w14:paraId="6D6D3D86" w14:textId="7426225B" w:rsidR="008011D4" w:rsidRDefault="008011D4" w:rsidP="002062D9">
      <w:pPr>
        <w:pStyle w:val="NoSpacing"/>
        <w:numPr>
          <w:ilvl w:val="0"/>
          <w:numId w:val="14"/>
        </w:numPr>
      </w:pPr>
      <w:r w:rsidRPr="008011D4">
        <w:rPr>
          <w:b/>
          <w:bCs/>
        </w:rPr>
        <w:t>Determine Data Mining Goals</w:t>
      </w:r>
      <w:r>
        <w:t xml:space="preserve">: </w:t>
      </w:r>
      <w:r w:rsidR="0014499B">
        <w:t>defining what success looks like from a technical perspective.</w:t>
      </w:r>
    </w:p>
    <w:p w14:paraId="3E049AC4" w14:textId="77777777" w:rsidR="008011D4" w:rsidRDefault="008011D4" w:rsidP="008011D4">
      <w:pPr>
        <w:pStyle w:val="NoSpacing"/>
        <w:ind w:left="1080"/>
      </w:pPr>
    </w:p>
    <w:p w14:paraId="64F90E65" w14:textId="17BD4FB3" w:rsidR="008011D4" w:rsidRDefault="008011D4" w:rsidP="002062D9">
      <w:pPr>
        <w:pStyle w:val="NoSpacing"/>
        <w:numPr>
          <w:ilvl w:val="0"/>
          <w:numId w:val="14"/>
        </w:numPr>
      </w:pPr>
      <w:r w:rsidRPr="008011D4">
        <w:rPr>
          <w:b/>
          <w:bCs/>
        </w:rPr>
        <w:t>Produce Project Plan</w:t>
      </w:r>
      <w:r>
        <w:t xml:space="preserve">: </w:t>
      </w:r>
      <w:r w:rsidR="0014499B">
        <w:t>selecting tools to be used and defining plans for each phase of the project.</w:t>
      </w:r>
    </w:p>
    <w:p w14:paraId="45B7BDA9" w14:textId="77777777" w:rsidR="008011D4" w:rsidRDefault="008011D4" w:rsidP="008011D4">
      <w:pPr>
        <w:pStyle w:val="NoSpacing"/>
        <w:ind w:left="720"/>
      </w:pPr>
    </w:p>
    <w:p w14:paraId="34F3D15D" w14:textId="1DF98E18" w:rsidR="008011D4" w:rsidRDefault="008011D4" w:rsidP="002062D9">
      <w:pPr>
        <w:pStyle w:val="NoSpacing"/>
        <w:numPr>
          <w:ilvl w:val="0"/>
          <w:numId w:val="13"/>
        </w:numPr>
      </w:pPr>
      <w:r>
        <w:rPr>
          <w:b/>
          <w:bCs/>
        </w:rPr>
        <w:t>Data Understanding</w:t>
      </w:r>
      <w:r>
        <w:t xml:space="preserve">: </w:t>
      </w:r>
      <w:r w:rsidR="0014499B">
        <w:t>identifying, collecting and analysing the data sets that will accomplish the project goals.</w:t>
      </w:r>
    </w:p>
    <w:p w14:paraId="09CCE8A4" w14:textId="15059EB8" w:rsidR="0014499B" w:rsidRDefault="0014499B" w:rsidP="0014499B">
      <w:pPr>
        <w:pStyle w:val="NoSpacing"/>
      </w:pPr>
    </w:p>
    <w:p w14:paraId="5BB7B0C7" w14:textId="21764711" w:rsidR="0014499B" w:rsidRDefault="0014499B" w:rsidP="002062D9">
      <w:pPr>
        <w:pStyle w:val="NoSpacing"/>
        <w:numPr>
          <w:ilvl w:val="0"/>
          <w:numId w:val="15"/>
        </w:numPr>
      </w:pPr>
      <w:r>
        <w:rPr>
          <w:b/>
          <w:bCs/>
        </w:rPr>
        <w:t>Collect Initial Data</w:t>
      </w:r>
      <w:r>
        <w:t>: acquiring the necessary data and uploading it to the analysis tool to be used.</w:t>
      </w:r>
    </w:p>
    <w:p w14:paraId="3105AC05" w14:textId="77777777" w:rsidR="0014499B" w:rsidRDefault="0014499B" w:rsidP="0014499B">
      <w:pPr>
        <w:pStyle w:val="NoSpacing"/>
        <w:ind w:left="1080"/>
      </w:pPr>
    </w:p>
    <w:p w14:paraId="41A4FA9B" w14:textId="28600DBD" w:rsidR="0014499B" w:rsidRDefault="0014499B" w:rsidP="002062D9">
      <w:pPr>
        <w:pStyle w:val="NoSpacing"/>
        <w:numPr>
          <w:ilvl w:val="0"/>
          <w:numId w:val="15"/>
        </w:numPr>
      </w:pPr>
      <w:r>
        <w:rPr>
          <w:b/>
          <w:bCs/>
        </w:rPr>
        <w:t>Describe Data</w:t>
      </w:r>
      <w:r>
        <w:t>: examining the data and documenting its properties (e.g. data format and identities).</w:t>
      </w:r>
    </w:p>
    <w:p w14:paraId="712EEE63" w14:textId="77777777" w:rsidR="0014499B" w:rsidRDefault="0014499B" w:rsidP="0014499B">
      <w:pPr>
        <w:pStyle w:val="NoSpacing"/>
        <w:ind w:left="1080"/>
      </w:pPr>
    </w:p>
    <w:p w14:paraId="307C4341" w14:textId="7ED6D2CA" w:rsidR="0014499B" w:rsidRDefault="0014499B" w:rsidP="002062D9">
      <w:pPr>
        <w:pStyle w:val="NoSpacing"/>
        <w:numPr>
          <w:ilvl w:val="0"/>
          <w:numId w:val="15"/>
        </w:numPr>
      </w:pPr>
      <w:r>
        <w:rPr>
          <w:b/>
          <w:bCs/>
        </w:rPr>
        <w:t>Explore Data</w:t>
      </w:r>
      <w:r>
        <w:t>: querying and visualising the data, while identifying relationships.</w:t>
      </w:r>
    </w:p>
    <w:p w14:paraId="2A2CCEAF" w14:textId="77777777" w:rsidR="0014499B" w:rsidRDefault="0014499B" w:rsidP="0014499B">
      <w:pPr>
        <w:pStyle w:val="NoSpacing"/>
        <w:ind w:left="1080"/>
      </w:pPr>
    </w:p>
    <w:p w14:paraId="1401E0A6" w14:textId="2693FC04" w:rsidR="0014499B" w:rsidRDefault="0014499B" w:rsidP="002062D9">
      <w:pPr>
        <w:pStyle w:val="NoSpacing"/>
        <w:numPr>
          <w:ilvl w:val="0"/>
          <w:numId w:val="15"/>
        </w:numPr>
      </w:pPr>
      <w:r>
        <w:rPr>
          <w:b/>
          <w:bCs/>
        </w:rPr>
        <w:t>Verify Data Quality</w:t>
      </w:r>
      <w:r>
        <w:t>: documenting any quality issues with the data.</w:t>
      </w:r>
    </w:p>
    <w:p w14:paraId="08B3B5E1" w14:textId="77777777" w:rsidR="008011D4" w:rsidRDefault="008011D4" w:rsidP="008011D4">
      <w:pPr>
        <w:pStyle w:val="NoSpacing"/>
        <w:ind w:left="720"/>
      </w:pPr>
    </w:p>
    <w:p w14:paraId="6B62ED97" w14:textId="70F77FC0" w:rsidR="008011D4" w:rsidRDefault="008011D4" w:rsidP="002062D9">
      <w:pPr>
        <w:pStyle w:val="NoSpacing"/>
        <w:numPr>
          <w:ilvl w:val="0"/>
          <w:numId w:val="13"/>
        </w:numPr>
      </w:pPr>
      <w:r>
        <w:rPr>
          <w:b/>
          <w:bCs/>
        </w:rPr>
        <w:t>Data Preparation</w:t>
      </w:r>
      <w:r>
        <w:t xml:space="preserve">: </w:t>
      </w:r>
      <w:r w:rsidR="00A93860">
        <w:t>preparing the data set for modelling.</w:t>
      </w:r>
    </w:p>
    <w:p w14:paraId="3DC75D21" w14:textId="61ECD8FE" w:rsidR="008011D4" w:rsidRDefault="008011D4" w:rsidP="008011D4">
      <w:pPr>
        <w:pStyle w:val="NoSpacing"/>
        <w:ind w:left="720"/>
      </w:pPr>
    </w:p>
    <w:p w14:paraId="1437789E" w14:textId="6D80E233" w:rsidR="00A93860" w:rsidRDefault="00A93860" w:rsidP="002062D9">
      <w:pPr>
        <w:pStyle w:val="NoSpacing"/>
        <w:numPr>
          <w:ilvl w:val="0"/>
          <w:numId w:val="16"/>
        </w:numPr>
      </w:pPr>
      <w:r>
        <w:rPr>
          <w:b/>
          <w:bCs/>
        </w:rPr>
        <w:t>Select Data</w:t>
      </w:r>
      <w:r>
        <w:t>: determining the data sets to be used and documenting reasons for their inclusion.</w:t>
      </w:r>
    </w:p>
    <w:p w14:paraId="2F1AF5F4" w14:textId="77777777" w:rsidR="00A93860" w:rsidRDefault="00A93860" w:rsidP="00A93860">
      <w:pPr>
        <w:pStyle w:val="NoSpacing"/>
        <w:ind w:left="1080"/>
      </w:pPr>
    </w:p>
    <w:p w14:paraId="385A6017" w14:textId="65FBD4F5" w:rsidR="00A93860" w:rsidRDefault="00A93860" w:rsidP="002062D9">
      <w:pPr>
        <w:pStyle w:val="NoSpacing"/>
        <w:numPr>
          <w:ilvl w:val="0"/>
          <w:numId w:val="16"/>
        </w:numPr>
      </w:pPr>
      <w:r>
        <w:rPr>
          <w:b/>
          <w:bCs/>
        </w:rPr>
        <w:t>Clean Data</w:t>
      </w:r>
      <w:r>
        <w:t>: correcting, imputing and removing erroneous values to ensure that clean data is used.</w:t>
      </w:r>
    </w:p>
    <w:p w14:paraId="7E253302" w14:textId="77777777" w:rsidR="00A93860" w:rsidRDefault="00A93860" w:rsidP="00A93860">
      <w:pPr>
        <w:pStyle w:val="NoSpacing"/>
        <w:ind w:left="1080"/>
      </w:pPr>
    </w:p>
    <w:p w14:paraId="7422E010" w14:textId="109CEC83" w:rsidR="00A93860" w:rsidRDefault="00A93860" w:rsidP="002062D9">
      <w:pPr>
        <w:pStyle w:val="NoSpacing"/>
        <w:numPr>
          <w:ilvl w:val="0"/>
          <w:numId w:val="16"/>
        </w:numPr>
      </w:pPr>
      <w:r>
        <w:rPr>
          <w:b/>
          <w:bCs/>
        </w:rPr>
        <w:t>Construct Data</w:t>
      </w:r>
      <w:r>
        <w:t>: deriving new attributes that will be helpful in our analysis of the data.</w:t>
      </w:r>
    </w:p>
    <w:p w14:paraId="78FACE41" w14:textId="77777777" w:rsidR="00A93860" w:rsidRDefault="00A93860" w:rsidP="00A93860">
      <w:pPr>
        <w:pStyle w:val="NoSpacing"/>
        <w:ind w:left="1080"/>
      </w:pPr>
    </w:p>
    <w:p w14:paraId="48C78AF9" w14:textId="3EFC3C9E" w:rsidR="00A93860" w:rsidRDefault="00A93860" w:rsidP="002062D9">
      <w:pPr>
        <w:pStyle w:val="NoSpacing"/>
        <w:numPr>
          <w:ilvl w:val="0"/>
          <w:numId w:val="16"/>
        </w:numPr>
      </w:pPr>
      <w:r>
        <w:rPr>
          <w:b/>
          <w:bCs/>
        </w:rPr>
        <w:t>Integrate Data</w:t>
      </w:r>
      <w:r>
        <w:t>: creating new data sets by combining data from multiple sources.</w:t>
      </w:r>
    </w:p>
    <w:p w14:paraId="3143158B" w14:textId="77777777" w:rsidR="00A93860" w:rsidRDefault="00A93860" w:rsidP="00A93860">
      <w:pPr>
        <w:pStyle w:val="NoSpacing"/>
        <w:ind w:left="1080"/>
      </w:pPr>
    </w:p>
    <w:p w14:paraId="0C55FEBB" w14:textId="6A515AD6" w:rsidR="00A93860" w:rsidRDefault="00A93860" w:rsidP="002062D9">
      <w:pPr>
        <w:pStyle w:val="NoSpacing"/>
        <w:numPr>
          <w:ilvl w:val="0"/>
          <w:numId w:val="16"/>
        </w:numPr>
      </w:pPr>
      <w:r>
        <w:rPr>
          <w:b/>
          <w:bCs/>
        </w:rPr>
        <w:t>Format Data</w:t>
      </w:r>
      <w:r>
        <w:t>: reformatting data may be necessary in some instances.</w:t>
      </w:r>
    </w:p>
    <w:p w14:paraId="1AC9B26F" w14:textId="77777777" w:rsidR="00A93860" w:rsidRDefault="00A93860" w:rsidP="008011D4">
      <w:pPr>
        <w:pStyle w:val="NoSpacing"/>
        <w:ind w:left="720"/>
      </w:pPr>
    </w:p>
    <w:p w14:paraId="4D41AAC6" w14:textId="524C69E7" w:rsidR="008011D4" w:rsidRDefault="008011D4" w:rsidP="002062D9">
      <w:pPr>
        <w:pStyle w:val="NoSpacing"/>
        <w:numPr>
          <w:ilvl w:val="0"/>
          <w:numId w:val="13"/>
        </w:numPr>
      </w:pPr>
      <w:r>
        <w:rPr>
          <w:b/>
          <w:bCs/>
        </w:rPr>
        <w:t>Modelling</w:t>
      </w:r>
      <w:r>
        <w:t xml:space="preserve">: </w:t>
      </w:r>
      <w:r w:rsidR="0058753A">
        <w:t>building and assessing various models based on different modelling techniques.</w:t>
      </w:r>
    </w:p>
    <w:p w14:paraId="6B413D93" w14:textId="54F346A1" w:rsidR="008011D4" w:rsidRDefault="008011D4" w:rsidP="008011D4">
      <w:pPr>
        <w:pStyle w:val="NoSpacing"/>
        <w:ind w:left="720"/>
      </w:pPr>
    </w:p>
    <w:p w14:paraId="67F24BCE" w14:textId="64FC4217" w:rsidR="0058753A" w:rsidRDefault="0058753A" w:rsidP="002062D9">
      <w:pPr>
        <w:pStyle w:val="NoSpacing"/>
        <w:numPr>
          <w:ilvl w:val="0"/>
          <w:numId w:val="17"/>
        </w:numPr>
      </w:pPr>
      <w:r>
        <w:rPr>
          <w:b/>
          <w:bCs/>
        </w:rPr>
        <w:t>Select Modelling Technique</w:t>
      </w:r>
      <w:r>
        <w:t>: determining which algorithms to use (e.g. regression).</w:t>
      </w:r>
    </w:p>
    <w:p w14:paraId="55530A7B" w14:textId="77777777" w:rsidR="0058753A" w:rsidRDefault="0058753A" w:rsidP="0058753A">
      <w:pPr>
        <w:pStyle w:val="NoSpacing"/>
        <w:ind w:left="1080"/>
      </w:pPr>
    </w:p>
    <w:p w14:paraId="6DC5F90E" w14:textId="3BDB46C2" w:rsidR="0058753A" w:rsidRDefault="0058753A" w:rsidP="002062D9">
      <w:pPr>
        <w:pStyle w:val="NoSpacing"/>
        <w:numPr>
          <w:ilvl w:val="0"/>
          <w:numId w:val="17"/>
        </w:numPr>
      </w:pPr>
      <w:r>
        <w:rPr>
          <w:b/>
          <w:bCs/>
        </w:rPr>
        <w:t>Generate Test Design</w:t>
      </w:r>
      <w:r>
        <w:t>: depending on the modelling approach, there may be a need to split data.</w:t>
      </w:r>
    </w:p>
    <w:p w14:paraId="5EF08F43" w14:textId="77777777" w:rsidR="0058753A" w:rsidRDefault="0058753A" w:rsidP="0058753A">
      <w:pPr>
        <w:pStyle w:val="NoSpacing"/>
        <w:ind w:left="1080"/>
      </w:pPr>
    </w:p>
    <w:p w14:paraId="4DB4DCDF" w14:textId="3D0BA9E6" w:rsidR="0058753A" w:rsidRDefault="0058753A" w:rsidP="002062D9">
      <w:pPr>
        <w:pStyle w:val="NoSpacing"/>
        <w:numPr>
          <w:ilvl w:val="0"/>
          <w:numId w:val="17"/>
        </w:numPr>
      </w:pPr>
      <w:r>
        <w:rPr>
          <w:b/>
          <w:bCs/>
        </w:rPr>
        <w:t>Build Model</w:t>
      </w:r>
      <w:r>
        <w:t>: executing lines of codes (e.g. for the regression model).</w:t>
      </w:r>
    </w:p>
    <w:p w14:paraId="2E8A478E" w14:textId="77777777" w:rsidR="0058753A" w:rsidRDefault="0058753A" w:rsidP="0058753A">
      <w:pPr>
        <w:pStyle w:val="NoSpacing"/>
        <w:ind w:left="1080"/>
      </w:pPr>
    </w:p>
    <w:p w14:paraId="09E7E5AF" w14:textId="1B136995" w:rsidR="0058753A" w:rsidRDefault="0058753A" w:rsidP="002062D9">
      <w:pPr>
        <w:pStyle w:val="NoSpacing"/>
        <w:numPr>
          <w:ilvl w:val="0"/>
          <w:numId w:val="17"/>
        </w:numPr>
      </w:pPr>
      <w:r>
        <w:rPr>
          <w:b/>
          <w:bCs/>
        </w:rPr>
        <w:t>Assess Model</w:t>
      </w:r>
      <w:r>
        <w:t xml:space="preserve">: </w:t>
      </w:r>
      <w:r w:rsidR="00BE160E">
        <w:t>interpreting the model results based on the domain knowledge, success criteria and test design.</w:t>
      </w:r>
    </w:p>
    <w:p w14:paraId="2A493141" w14:textId="77777777" w:rsidR="0058753A" w:rsidRDefault="0058753A" w:rsidP="008011D4">
      <w:pPr>
        <w:pStyle w:val="NoSpacing"/>
        <w:ind w:left="720"/>
      </w:pPr>
    </w:p>
    <w:p w14:paraId="12DC2275" w14:textId="2D4EDC37" w:rsidR="008011D4" w:rsidRDefault="008011D4" w:rsidP="002062D9">
      <w:pPr>
        <w:pStyle w:val="NoSpacing"/>
        <w:numPr>
          <w:ilvl w:val="0"/>
          <w:numId w:val="13"/>
        </w:numPr>
      </w:pPr>
      <w:r>
        <w:rPr>
          <w:b/>
          <w:bCs/>
        </w:rPr>
        <w:t>Evaluation</w:t>
      </w:r>
      <w:r>
        <w:t xml:space="preserve">: </w:t>
      </w:r>
      <w:r w:rsidR="00BE160E">
        <w:t xml:space="preserve">examining which model meets the business needs best and </w:t>
      </w:r>
      <w:r w:rsidR="007E3B1C">
        <w:t xml:space="preserve">finalising </w:t>
      </w:r>
      <w:r w:rsidR="00BE160E">
        <w:t xml:space="preserve">the </w:t>
      </w:r>
      <w:r w:rsidR="007E3B1C">
        <w:t>end</w:t>
      </w:r>
      <w:r w:rsidR="00BE160E">
        <w:t xml:space="preserve"> </w:t>
      </w:r>
      <w:r w:rsidR="007E3B1C">
        <w:t>phases</w:t>
      </w:r>
      <w:r w:rsidR="00BE160E">
        <w:t xml:space="preserve"> of the project.</w:t>
      </w:r>
    </w:p>
    <w:p w14:paraId="5CDC631B" w14:textId="52C63AD7" w:rsidR="008011D4" w:rsidRDefault="008011D4" w:rsidP="008011D4">
      <w:pPr>
        <w:pStyle w:val="NoSpacing"/>
        <w:ind w:left="720"/>
      </w:pPr>
    </w:p>
    <w:p w14:paraId="30AF5094" w14:textId="74E674E6" w:rsidR="00BE160E" w:rsidRDefault="007E3B1C" w:rsidP="002062D9">
      <w:pPr>
        <w:pStyle w:val="NoSpacing"/>
        <w:numPr>
          <w:ilvl w:val="0"/>
          <w:numId w:val="18"/>
        </w:numPr>
      </w:pPr>
      <w:r>
        <w:rPr>
          <w:b/>
          <w:bCs/>
        </w:rPr>
        <w:t>Evaluate Results</w:t>
      </w:r>
      <w:r w:rsidR="00BE160E">
        <w:t xml:space="preserve">: </w:t>
      </w:r>
      <w:r>
        <w:t>answering questions like whether the model meets the business success criteria.</w:t>
      </w:r>
    </w:p>
    <w:p w14:paraId="50B316C8" w14:textId="77777777" w:rsidR="00BE160E" w:rsidRDefault="00BE160E" w:rsidP="00BE160E">
      <w:pPr>
        <w:pStyle w:val="NoSpacing"/>
        <w:ind w:left="1080"/>
      </w:pPr>
    </w:p>
    <w:p w14:paraId="017DC868" w14:textId="0676F4F7" w:rsidR="00BE160E" w:rsidRDefault="007E3B1C" w:rsidP="002062D9">
      <w:pPr>
        <w:pStyle w:val="NoSpacing"/>
        <w:numPr>
          <w:ilvl w:val="0"/>
          <w:numId w:val="18"/>
        </w:numPr>
      </w:pPr>
      <w:r>
        <w:rPr>
          <w:b/>
          <w:bCs/>
        </w:rPr>
        <w:t>Review Process</w:t>
      </w:r>
      <w:r w:rsidR="00BE160E">
        <w:t xml:space="preserve">: </w:t>
      </w:r>
      <w:r>
        <w:t>reviewing the work and summarising findings, while making adjustments where necessary.</w:t>
      </w:r>
    </w:p>
    <w:p w14:paraId="517DF7C6" w14:textId="77777777" w:rsidR="00BE160E" w:rsidRDefault="00BE160E" w:rsidP="00BE160E">
      <w:pPr>
        <w:pStyle w:val="NoSpacing"/>
        <w:ind w:left="1080"/>
      </w:pPr>
    </w:p>
    <w:p w14:paraId="68975765" w14:textId="33CCCA7F" w:rsidR="00BE160E" w:rsidRDefault="007E3B1C" w:rsidP="002062D9">
      <w:pPr>
        <w:pStyle w:val="NoSpacing"/>
        <w:numPr>
          <w:ilvl w:val="0"/>
          <w:numId w:val="18"/>
        </w:numPr>
      </w:pPr>
      <w:r>
        <w:rPr>
          <w:b/>
          <w:bCs/>
        </w:rPr>
        <w:t>Determine Next Steps</w:t>
      </w:r>
      <w:r w:rsidR="00BE160E">
        <w:t xml:space="preserve">: </w:t>
      </w:r>
      <w:r>
        <w:t>determining whether to proceed to the final stage or initiate new projects.</w:t>
      </w:r>
    </w:p>
    <w:p w14:paraId="4149B927" w14:textId="77777777" w:rsidR="00BE160E" w:rsidRDefault="00BE160E" w:rsidP="008011D4">
      <w:pPr>
        <w:pStyle w:val="NoSpacing"/>
        <w:ind w:left="720"/>
      </w:pPr>
    </w:p>
    <w:p w14:paraId="06E15675" w14:textId="335991C3" w:rsidR="008011D4" w:rsidRDefault="008011D4" w:rsidP="002062D9">
      <w:pPr>
        <w:pStyle w:val="NoSpacing"/>
        <w:numPr>
          <w:ilvl w:val="0"/>
          <w:numId w:val="13"/>
        </w:numPr>
      </w:pPr>
      <w:r w:rsidRPr="008011D4">
        <w:rPr>
          <w:b/>
          <w:bCs/>
        </w:rPr>
        <w:t>Deployment</w:t>
      </w:r>
      <w:r>
        <w:t xml:space="preserve">: </w:t>
      </w:r>
      <w:r w:rsidR="007E3B1C">
        <w:t>allowing the customer to access the results of the project.</w:t>
      </w:r>
    </w:p>
    <w:p w14:paraId="42F439B5" w14:textId="4562FA3B" w:rsidR="006E1228" w:rsidRDefault="006E1228" w:rsidP="00672D94">
      <w:pPr>
        <w:pStyle w:val="NoSpacing"/>
      </w:pPr>
    </w:p>
    <w:p w14:paraId="7A79A20B" w14:textId="1ECEBDBD" w:rsidR="007E3B1C" w:rsidRDefault="007E3B1C" w:rsidP="002062D9">
      <w:pPr>
        <w:pStyle w:val="NoSpacing"/>
        <w:numPr>
          <w:ilvl w:val="0"/>
          <w:numId w:val="19"/>
        </w:numPr>
      </w:pPr>
      <w:r>
        <w:rPr>
          <w:b/>
          <w:bCs/>
        </w:rPr>
        <w:t>Plan Development</w:t>
      </w:r>
      <w:r>
        <w:t xml:space="preserve">: </w:t>
      </w:r>
      <w:r w:rsidR="003A3CC0">
        <w:t>developing and documenting a plan for deploying the model.</w:t>
      </w:r>
    </w:p>
    <w:p w14:paraId="274A88D1" w14:textId="77777777" w:rsidR="007E3B1C" w:rsidRDefault="007E3B1C" w:rsidP="007E3B1C">
      <w:pPr>
        <w:pStyle w:val="NoSpacing"/>
        <w:ind w:left="1080"/>
      </w:pPr>
    </w:p>
    <w:p w14:paraId="716F8779" w14:textId="309723C5" w:rsidR="007E3B1C" w:rsidRDefault="007E3B1C" w:rsidP="002062D9">
      <w:pPr>
        <w:pStyle w:val="NoSpacing"/>
        <w:numPr>
          <w:ilvl w:val="0"/>
          <w:numId w:val="19"/>
        </w:numPr>
      </w:pPr>
      <w:r>
        <w:rPr>
          <w:b/>
          <w:bCs/>
        </w:rPr>
        <w:t>Plan Monitoring &amp; Maintenance</w:t>
      </w:r>
      <w:r>
        <w:t xml:space="preserve">: </w:t>
      </w:r>
      <w:r w:rsidR="003A3CC0">
        <w:t>developing a monitoring and maintenance plan to avoid future glitches.</w:t>
      </w:r>
    </w:p>
    <w:p w14:paraId="5EAD2D15" w14:textId="77777777" w:rsidR="007E3B1C" w:rsidRDefault="007E3B1C" w:rsidP="007E3B1C">
      <w:pPr>
        <w:pStyle w:val="NoSpacing"/>
        <w:ind w:left="1080"/>
      </w:pPr>
    </w:p>
    <w:p w14:paraId="34A76FD9" w14:textId="62F797FB" w:rsidR="007E3B1C" w:rsidRDefault="007E3B1C" w:rsidP="002062D9">
      <w:pPr>
        <w:pStyle w:val="NoSpacing"/>
        <w:numPr>
          <w:ilvl w:val="0"/>
          <w:numId w:val="19"/>
        </w:numPr>
      </w:pPr>
      <w:r>
        <w:rPr>
          <w:b/>
          <w:bCs/>
        </w:rPr>
        <w:t>Produce Final Report</w:t>
      </w:r>
      <w:r>
        <w:t xml:space="preserve">: </w:t>
      </w:r>
      <w:r w:rsidR="003A3CC0">
        <w:t>documenting a summary of the project with the results from the data analysis.</w:t>
      </w:r>
    </w:p>
    <w:p w14:paraId="01267185" w14:textId="3ADDA4C1" w:rsidR="007E3B1C" w:rsidRDefault="007E3B1C" w:rsidP="00672D94">
      <w:pPr>
        <w:pStyle w:val="NoSpacing"/>
      </w:pPr>
    </w:p>
    <w:p w14:paraId="4E0BE45A" w14:textId="30E7D02C" w:rsidR="007E3B1C" w:rsidRDefault="007E3B1C" w:rsidP="002062D9">
      <w:pPr>
        <w:pStyle w:val="NoSpacing"/>
        <w:numPr>
          <w:ilvl w:val="0"/>
          <w:numId w:val="19"/>
        </w:numPr>
      </w:pPr>
      <w:r>
        <w:rPr>
          <w:b/>
          <w:bCs/>
        </w:rPr>
        <w:t>Review Project</w:t>
      </w:r>
      <w:r>
        <w:t xml:space="preserve">: </w:t>
      </w:r>
      <w:r w:rsidR="003A3CC0">
        <w:t>conducting a retrospective on how to improve on the development of future projects.</w:t>
      </w:r>
    </w:p>
    <w:p w14:paraId="640644BF" w14:textId="77777777" w:rsidR="007E3B1C" w:rsidRDefault="007E3B1C" w:rsidP="00672D94">
      <w:pPr>
        <w:pStyle w:val="NoSpacing"/>
      </w:pPr>
    </w:p>
    <w:p w14:paraId="1A1FE93F" w14:textId="0E0AD389" w:rsidR="008011D4" w:rsidRDefault="008011D4" w:rsidP="00672D94">
      <w:pPr>
        <w:pStyle w:val="NoSpacing"/>
      </w:pPr>
      <w:r>
        <w:t>Something that the other two processes largely ignore is understanding the needs of the customers and it is difficult to analyse data without taking this vital part into consideration, while this is clearly understood by the CRISP-DM process.</w:t>
      </w:r>
    </w:p>
    <w:p w14:paraId="23E72E17" w14:textId="5061E7CA" w:rsidR="008011D4" w:rsidRDefault="008011D4" w:rsidP="00672D94">
      <w:pPr>
        <w:pStyle w:val="NoSpacing"/>
      </w:pPr>
    </w:p>
    <w:p w14:paraId="5D820467" w14:textId="50C97046" w:rsidR="003A3CC0" w:rsidRDefault="003A3CC0" w:rsidP="003A3CC0">
      <w:pPr>
        <w:pStyle w:val="NoSpacing"/>
      </w:pPr>
      <w:r w:rsidRPr="006234D3">
        <w:rPr>
          <w:b/>
          <w:bCs/>
        </w:rPr>
        <w:t xml:space="preserve">Pros of </w:t>
      </w:r>
      <w:r>
        <w:rPr>
          <w:b/>
          <w:bCs/>
        </w:rPr>
        <w:t>CRISP-DM</w:t>
      </w:r>
      <w:r>
        <w:t>:</w:t>
      </w:r>
    </w:p>
    <w:p w14:paraId="5AE51A26" w14:textId="22291326" w:rsidR="003A3CC0" w:rsidRDefault="003A3CC0" w:rsidP="003A3CC0">
      <w:pPr>
        <w:pStyle w:val="NoSpacing"/>
      </w:pPr>
    </w:p>
    <w:p w14:paraId="02A399C4" w14:textId="14E2594C" w:rsidR="003A3CC0" w:rsidRDefault="003A3CC0" w:rsidP="002062D9">
      <w:pPr>
        <w:pStyle w:val="NoSpacing"/>
        <w:numPr>
          <w:ilvl w:val="0"/>
          <w:numId w:val="20"/>
        </w:numPr>
      </w:pPr>
      <w:r>
        <w:rPr>
          <w:b/>
          <w:bCs/>
        </w:rPr>
        <w:t>Generalisable</w:t>
      </w:r>
      <w:r>
        <w:t>:</w:t>
      </w:r>
      <w:r w:rsidR="00214234">
        <w:t xml:space="preserve"> there is a clear understanding of the data that must be gathered and cleaned from the start.</w:t>
      </w:r>
    </w:p>
    <w:p w14:paraId="594EB55A" w14:textId="77777777" w:rsidR="003A3CC0" w:rsidRDefault="003A3CC0" w:rsidP="003A3CC0">
      <w:pPr>
        <w:pStyle w:val="NoSpacing"/>
        <w:ind w:left="720"/>
      </w:pPr>
    </w:p>
    <w:p w14:paraId="3B902849" w14:textId="72A5FF83" w:rsidR="003A3CC0" w:rsidRDefault="003A3CC0" w:rsidP="002062D9">
      <w:pPr>
        <w:pStyle w:val="NoSpacing"/>
        <w:numPr>
          <w:ilvl w:val="0"/>
          <w:numId w:val="20"/>
        </w:numPr>
      </w:pPr>
      <w:r>
        <w:rPr>
          <w:b/>
          <w:bCs/>
        </w:rPr>
        <w:t>Common Sense</w:t>
      </w:r>
      <w:r>
        <w:t xml:space="preserve">: </w:t>
      </w:r>
      <w:r w:rsidR="00214234">
        <w:t>used as a go-to method for data analysis projects when project management direction is lacking.</w:t>
      </w:r>
    </w:p>
    <w:p w14:paraId="24663E81" w14:textId="77777777" w:rsidR="003A3CC0" w:rsidRDefault="003A3CC0" w:rsidP="003A3CC0">
      <w:pPr>
        <w:pStyle w:val="NoSpacing"/>
        <w:ind w:left="720"/>
      </w:pPr>
    </w:p>
    <w:p w14:paraId="0178A75F" w14:textId="380C7C9E" w:rsidR="003A3CC0" w:rsidRDefault="003A3CC0" w:rsidP="002062D9">
      <w:pPr>
        <w:pStyle w:val="NoSpacing"/>
        <w:numPr>
          <w:ilvl w:val="0"/>
          <w:numId w:val="20"/>
        </w:numPr>
      </w:pPr>
      <w:r>
        <w:rPr>
          <w:b/>
          <w:bCs/>
        </w:rPr>
        <w:t>Adoptable</w:t>
      </w:r>
      <w:r>
        <w:t xml:space="preserve">: </w:t>
      </w:r>
      <w:r w:rsidR="00214234">
        <w:t>implementable without the need for a lot of training or organisation.</w:t>
      </w:r>
    </w:p>
    <w:p w14:paraId="6FDFFD62" w14:textId="77777777" w:rsidR="003A3CC0" w:rsidRDefault="003A3CC0" w:rsidP="003A3CC0">
      <w:pPr>
        <w:pStyle w:val="NoSpacing"/>
        <w:ind w:left="720"/>
      </w:pPr>
    </w:p>
    <w:p w14:paraId="1C925850" w14:textId="5DD3B1B9" w:rsidR="003A3CC0" w:rsidRDefault="003A3CC0" w:rsidP="002062D9">
      <w:pPr>
        <w:pStyle w:val="NoSpacing"/>
        <w:numPr>
          <w:ilvl w:val="0"/>
          <w:numId w:val="20"/>
        </w:numPr>
      </w:pPr>
      <w:r>
        <w:rPr>
          <w:b/>
          <w:bCs/>
        </w:rPr>
        <w:t>Right Start</w:t>
      </w:r>
      <w:r>
        <w:t xml:space="preserve">: </w:t>
      </w:r>
      <w:r w:rsidR="00214234">
        <w:t>allows data analysts to understand the business objectives without jumping into the problem blind.</w:t>
      </w:r>
    </w:p>
    <w:p w14:paraId="10F070AC" w14:textId="77777777" w:rsidR="003A3CC0" w:rsidRDefault="003A3CC0" w:rsidP="003A3CC0">
      <w:pPr>
        <w:pStyle w:val="NoSpacing"/>
        <w:ind w:left="720"/>
      </w:pPr>
    </w:p>
    <w:p w14:paraId="5487867B" w14:textId="3574C296" w:rsidR="003A3CC0" w:rsidRDefault="003A3CC0" w:rsidP="002062D9">
      <w:pPr>
        <w:pStyle w:val="NoSpacing"/>
        <w:numPr>
          <w:ilvl w:val="0"/>
          <w:numId w:val="20"/>
        </w:numPr>
      </w:pPr>
      <w:r>
        <w:rPr>
          <w:b/>
          <w:bCs/>
        </w:rPr>
        <w:t>Strong Finish</w:t>
      </w:r>
      <w:r>
        <w:t xml:space="preserve">: </w:t>
      </w:r>
      <w:r w:rsidR="00240468">
        <w:t>the final step addresses an important element of maintenance and operations after the project ends.</w:t>
      </w:r>
    </w:p>
    <w:p w14:paraId="6A52A1F7" w14:textId="77777777" w:rsidR="003A3CC0" w:rsidRDefault="003A3CC0" w:rsidP="003A3CC0">
      <w:pPr>
        <w:pStyle w:val="NoSpacing"/>
        <w:ind w:left="720"/>
      </w:pPr>
    </w:p>
    <w:p w14:paraId="4DD6A1C0" w14:textId="50B99A62" w:rsidR="003A3CC0" w:rsidRDefault="003A3CC0" w:rsidP="002062D9">
      <w:pPr>
        <w:pStyle w:val="NoSpacing"/>
        <w:numPr>
          <w:ilvl w:val="0"/>
          <w:numId w:val="20"/>
        </w:numPr>
      </w:pPr>
      <w:r>
        <w:rPr>
          <w:b/>
          <w:bCs/>
        </w:rPr>
        <w:t>Flexible</w:t>
      </w:r>
      <w:r>
        <w:t xml:space="preserve">: </w:t>
      </w:r>
      <w:r w:rsidR="00240468">
        <w:t>the empirical knowledge gathered from previous projects can be filtered into upcoming projects.</w:t>
      </w:r>
    </w:p>
    <w:p w14:paraId="04B00205" w14:textId="6F4A384E" w:rsidR="003A3CC0" w:rsidRDefault="003A3CC0" w:rsidP="003A3CC0">
      <w:pPr>
        <w:pStyle w:val="NoSpacing"/>
      </w:pPr>
    </w:p>
    <w:p w14:paraId="65C27EC5" w14:textId="6F4A384E" w:rsidR="003A3CC0" w:rsidRDefault="003A3CC0" w:rsidP="003A3CC0">
      <w:pPr>
        <w:pStyle w:val="NoSpacing"/>
      </w:pPr>
      <w:r>
        <w:rPr>
          <w:b/>
          <w:bCs/>
        </w:rPr>
        <w:t>Cons</w:t>
      </w:r>
      <w:r w:rsidRPr="006234D3">
        <w:rPr>
          <w:b/>
          <w:bCs/>
        </w:rPr>
        <w:t xml:space="preserve"> of </w:t>
      </w:r>
      <w:r>
        <w:rPr>
          <w:b/>
          <w:bCs/>
        </w:rPr>
        <w:t>CRISP-DM</w:t>
      </w:r>
      <w:r>
        <w:t>:</w:t>
      </w:r>
    </w:p>
    <w:p w14:paraId="0D5F0BE7" w14:textId="12586620" w:rsidR="003A3CC0" w:rsidRDefault="003A3CC0" w:rsidP="003A3CC0">
      <w:pPr>
        <w:pStyle w:val="NoSpacing"/>
      </w:pPr>
    </w:p>
    <w:p w14:paraId="23F28B06" w14:textId="73FCA8AF" w:rsidR="003A3CC0" w:rsidRDefault="003A3CC0" w:rsidP="002062D9">
      <w:pPr>
        <w:pStyle w:val="NoSpacing"/>
        <w:numPr>
          <w:ilvl w:val="0"/>
          <w:numId w:val="21"/>
        </w:numPr>
      </w:pPr>
      <w:r>
        <w:rPr>
          <w:b/>
          <w:bCs/>
        </w:rPr>
        <w:lastRenderedPageBreak/>
        <w:t>Rigid</w:t>
      </w:r>
      <w:r>
        <w:t xml:space="preserve">: </w:t>
      </w:r>
      <w:r w:rsidR="00240468">
        <w:t>the process likely suffers from the weakness of waterfall and rapid iteration.</w:t>
      </w:r>
    </w:p>
    <w:p w14:paraId="2ACC3A99" w14:textId="77777777" w:rsidR="003A3CC0" w:rsidRDefault="003A3CC0" w:rsidP="003A3CC0">
      <w:pPr>
        <w:pStyle w:val="NoSpacing"/>
        <w:ind w:left="720"/>
      </w:pPr>
    </w:p>
    <w:p w14:paraId="77F0DC1E" w14:textId="4AD25D8D" w:rsidR="003A3CC0" w:rsidRDefault="003A3CC0" w:rsidP="002062D9">
      <w:pPr>
        <w:pStyle w:val="NoSpacing"/>
        <w:numPr>
          <w:ilvl w:val="0"/>
          <w:numId w:val="21"/>
        </w:numPr>
      </w:pPr>
      <w:r>
        <w:rPr>
          <w:b/>
          <w:bCs/>
        </w:rPr>
        <w:t>Documentation Heavy</w:t>
      </w:r>
      <w:r>
        <w:t xml:space="preserve">: </w:t>
      </w:r>
      <w:r w:rsidR="00240468">
        <w:t>documenting each step is a time-consuming process that may slow results being delivered.</w:t>
      </w:r>
    </w:p>
    <w:p w14:paraId="6E39513F" w14:textId="77777777" w:rsidR="003A3CC0" w:rsidRDefault="003A3CC0" w:rsidP="003A3CC0">
      <w:pPr>
        <w:pStyle w:val="NoSpacing"/>
        <w:ind w:left="720"/>
      </w:pPr>
    </w:p>
    <w:p w14:paraId="27EEE2E3" w14:textId="02143050" w:rsidR="003A3CC0" w:rsidRDefault="003A3CC0" w:rsidP="002062D9">
      <w:pPr>
        <w:pStyle w:val="NoSpacing"/>
        <w:numPr>
          <w:ilvl w:val="0"/>
          <w:numId w:val="21"/>
        </w:numPr>
      </w:pPr>
      <w:r>
        <w:rPr>
          <w:b/>
          <w:bCs/>
        </w:rPr>
        <w:t>Not Modern</w:t>
      </w:r>
      <w:r>
        <w:t xml:space="preserve">: </w:t>
      </w:r>
      <w:r w:rsidR="00240468">
        <w:t>may be lacking some of the challenges facing modern data analysts.</w:t>
      </w:r>
    </w:p>
    <w:p w14:paraId="7882BECA" w14:textId="77777777" w:rsidR="003A3CC0" w:rsidRDefault="003A3CC0" w:rsidP="003A3CC0">
      <w:pPr>
        <w:pStyle w:val="NoSpacing"/>
        <w:ind w:left="720"/>
      </w:pPr>
    </w:p>
    <w:p w14:paraId="2D4DA3AC" w14:textId="0B22D5F2" w:rsidR="003A3CC0" w:rsidRDefault="003A3CC0" w:rsidP="002062D9">
      <w:pPr>
        <w:pStyle w:val="NoSpacing"/>
        <w:numPr>
          <w:ilvl w:val="0"/>
          <w:numId w:val="21"/>
        </w:numPr>
      </w:pPr>
      <w:r>
        <w:rPr>
          <w:b/>
          <w:bCs/>
        </w:rPr>
        <w:t xml:space="preserve">Not Project Management </w:t>
      </w:r>
      <w:r w:rsidR="00240468">
        <w:rPr>
          <w:b/>
          <w:bCs/>
        </w:rPr>
        <w:t>Approach</w:t>
      </w:r>
      <w:r w:rsidR="00240468">
        <w:t>: assumes individual work or small team, hence not suitable for large projects.</w:t>
      </w:r>
    </w:p>
    <w:p w14:paraId="42D40DD6" w14:textId="4335F3E5" w:rsidR="003A3CC0" w:rsidRDefault="003A3CC0" w:rsidP="00672D94">
      <w:pPr>
        <w:pStyle w:val="NoSpacing"/>
      </w:pPr>
    </w:p>
    <w:p w14:paraId="07DA6E97" w14:textId="44D9EC5F" w:rsidR="00240468" w:rsidRDefault="00240468" w:rsidP="00672D94">
      <w:pPr>
        <w:pStyle w:val="NoSpacing"/>
      </w:pPr>
      <w:r>
        <w:t>After examining various processes, CRISP-DM is found to be superior to the others. However, although it is worth harvesting its numerous benefits, it is also worth avoiding a couple of downfalls to make the project most successful.</w:t>
      </w:r>
    </w:p>
    <w:p w14:paraId="774DDDD0" w14:textId="01436496" w:rsidR="00240468" w:rsidRDefault="00240468" w:rsidP="00672D94">
      <w:pPr>
        <w:pStyle w:val="NoSpacing"/>
      </w:pPr>
    </w:p>
    <w:p w14:paraId="117670E3" w14:textId="597A8C6B" w:rsidR="00240468" w:rsidRDefault="00240468" w:rsidP="00672D94">
      <w:pPr>
        <w:pStyle w:val="NoSpacing"/>
      </w:pPr>
      <w:r>
        <w:t>Perhaps the biggest challenge to overcome is spending too much time on the documentation, so it makes sense to be brief and straight to the point. Also, as mentioned the process is slightly outdated, so making use of more modern processes as well is only logical</w:t>
      </w:r>
      <w:r w:rsidR="001221F7">
        <w:t>.</w:t>
      </w:r>
    </w:p>
    <w:p w14:paraId="354B6E7C" w14:textId="77777777" w:rsidR="00240468" w:rsidRDefault="00240468" w:rsidP="00672D94">
      <w:pPr>
        <w:pStyle w:val="NoSpacing"/>
      </w:pPr>
    </w:p>
    <w:p w14:paraId="5D9CF504" w14:textId="051C1D2E" w:rsidR="00265D99" w:rsidRDefault="00027B27" w:rsidP="00672D94">
      <w:pPr>
        <w:pStyle w:val="NoSpacing"/>
      </w:pPr>
      <w:hyperlink r:id="rId14" w:history="1">
        <w:r w:rsidR="00F73307" w:rsidRPr="00D21EDC">
          <w:rPr>
            <w:rStyle w:val="Hyperlink"/>
          </w:rPr>
          <w:t>https://www.datascience-pm.com/crisp-dm-2/</w:t>
        </w:r>
      </w:hyperlink>
    </w:p>
    <w:p w14:paraId="0E5C0308" w14:textId="77777777" w:rsidR="00F73307" w:rsidRDefault="00F73307" w:rsidP="00672D94">
      <w:pPr>
        <w:pStyle w:val="NoSpacing"/>
      </w:pPr>
    </w:p>
    <w:p w14:paraId="19E815E5" w14:textId="779CB746" w:rsidR="00265D99" w:rsidRDefault="00265D99" w:rsidP="00672D94">
      <w:pPr>
        <w:pStyle w:val="NoSpacing"/>
      </w:pPr>
    </w:p>
    <w:p w14:paraId="522FE467" w14:textId="125A1385" w:rsidR="00265D99" w:rsidRDefault="00265D99" w:rsidP="00672D94">
      <w:pPr>
        <w:pStyle w:val="NoSpacing"/>
      </w:pPr>
    </w:p>
    <w:p w14:paraId="3BF3D5CE" w14:textId="77777777" w:rsidR="00F12780" w:rsidRDefault="0005656C" w:rsidP="00ED7C96">
      <w:pPr>
        <w:pStyle w:val="NoSpacing"/>
        <w:jc w:val="center"/>
      </w:pPr>
      <w:r>
        <w:rPr>
          <w:noProof/>
          <w:lang w:val="en-IE"/>
        </w:rPr>
        <w:drawing>
          <wp:inline distT="0" distB="0" distL="0" distR="0" wp14:anchorId="39BB8D2C" wp14:editId="6B239877">
            <wp:extent cx="6257925" cy="2635691"/>
            <wp:effectExtent l="0" t="0" r="0" b="0"/>
            <wp:docPr id="7" name="Picture 7" descr="Steps of the CRISP-D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s of the CRISP-DM frame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3724" cy="2642345"/>
                    </a:xfrm>
                    <a:prstGeom prst="rect">
                      <a:avLst/>
                    </a:prstGeom>
                    <a:noFill/>
                    <a:ln>
                      <a:noFill/>
                    </a:ln>
                  </pic:spPr>
                </pic:pic>
              </a:graphicData>
            </a:graphic>
          </wp:inline>
        </w:drawing>
      </w:r>
    </w:p>
    <w:p w14:paraId="62F68526" w14:textId="77777777" w:rsidR="003F6896" w:rsidRDefault="003F6896" w:rsidP="006D6D58">
      <w:pPr>
        <w:pStyle w:val="NoSpacing"/>
      </w:pPr>
    </w:p>
    <w:p w14:paraId="145E1EC6" w14:textId="3A40F794" w:rsidR="00F12780" w:rsidRDefault="0005656C" w:rsidP="006D6D58">
      <w:pPr>
        <w:pStyle w:val="NoSpacing"/>
      </w:pPr>
      <w:r>
        <w:t xml:space="preserve">Steps of the CRISP-DM framework, 2022, </w:t>
      </w:r>
      <w:r w:rsidRPr="0005656C">
        <w:t>János Abonyi</w:t>
      </w:r>
      <w:r>
        <w:t xml:space="preserve"> (</w:t>
      </w:r>
      <w:hyperlink r:id="rId16" w:history="1">
        <w:r w:rsidR="003F6896" w:rsidRPr="00C67875">
          <w:rPr>
            <w:rStyle w:val="Hyperlink"/>
          </w:rPr>
          <w:t>https://www.researchgate.net/figure/Steps-of-the-CRISP-DM-framework_fig1_362363163</w:t>
        </w:r>
      </w:hyperlink>
      <w:r>
        <w:t>)</w:t>
      </w:r>
    </w:p>
    <w:p w14:paraId="250920A7" w14:textId="6966C021" w:rsidR="003F6896" w:rsidRDefault="003F6896" w:rsidP="006D6D58">
      <w:pPr>
        <w:pStyle w:val="NoSpacing"/>
      </w:pPr>
    </w:p>
    <w:p w14:paraId="25E5AA40" w14:textId="77777777" w:rsidR="003F6896" w:rsidRDefault="003F6896" w:rsidP="006D6D58">
      <w:pPr>
        <w:pStyle w:val="NoSpacing"/>
      </w:pPr>
    </w:p>
    <w:p w14:paraId="79CF4AB9" w14:textId="77777777" w:rsidR="00FC6475" w:rsidRDefault="00FC6475" w:rsidP="00ED7C96">
      <w:pPr>
        <w:pStyle w:val="NoSpacing"/>
        <w:jc w:val="center"/>
      </w:pPr>
      <w:r>
        <w:rPr>
          <w:noProof/>
          <w:lang w:val="en-IE"/>
        </w:rPr>
        <w:lastRenderedPageBreak/>
        <w:drawing>
          <wp:inline distT="0" distB="0" distL="0" distR="0" wp14:anchorId="4F9CF202" wp14:editId="52FD1C67">
            <wp:extent cx="5638800" cy="3364114"/>
            <wp:effectExtent l="0" t="0" r="0" b="8255"/>
            <wp:docPr id="5" name="Picture 5"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160" cy="3370295"/>
                    </a:xfrm>
                    <a:prstGeom prst="rect">
                      <a:avLst/>
                    </a:prstGeom>
                    <a:noFill/>
                    <a:ln>
                      <a:noFill/>
                    </a:ln>
                  </pic:spPr>
                </pic:pic>
              </a:graphicData>
            </a:graphic>
          </wp:inline>
        </w:drawing>
      </w:r>
    </w:p>
    <w:p w14:paraId="20728F46" w14:textId="77777777" w:rsidR="00FC6475" w:rsidRDefault="00FC6475" w:rsidP="006D6D58">
      <w:pPr>
        <w:pStyle w:val="NoSpacing"/>
      </w:pPr>
      <w:r>
        <w:rPr>
          <w:rStyle w:val="imagecaption"/>
        </w:rPr>
        <w:t xml:space="preserve">CRISP-DM Methodology, </w:t>
      </w:r>
      <w:r w:rsidR="00741B53">
        <w:rPr>
          <w:rStyle w:val="imagecaption"/>
        </w:rPr>
        <w:t>2022 (</w:t>
      </w:r>
      <w:r w:rsidRPr="00FC6475">
        <w:t>http://www.havlena.net/en/business-analytics-intelligence/predictive-analytics-project-in-automotive-industry/</w:t>
      </w:r>
      <w:r w:rsidR="00741B53">
        <w:t>)</w:t>
      </w:r>
    </w:p>
    <w:p w14:paraId="65EF31D7" w14:textId="77777777" w:rsidR="00D8337C" w:rsidRDefault="00D8337C" w:rsidP="006D6D58">
      <w:pPr>
        <w:pStyle w:val="NoSpacing"/>
      </w:pPr>
    </w:p>
    <w:p w14:paraId="2457F4E7" w14:textId="77777777" w:rsidR="002E3854" w:rsidRDefault="002E3854" w:rsidP="002E3854">
      <w:pPr>
        <w:pStyle w:val="Heading1"/>
      </w:pPr>
      <w:bookmarkStart w:id="2" w:name="_Toc124020144"/>
      <w:r>
        <w:t>Research</w:t>
      </w:r>
      <w:bookmarkEnd w:id="2"/>
    </w:p>
    <w:p w14:paraId="04B54BA8" w14:textId="77777777" w:rsidR="002062D9" w:rsidRDefault="002062D9" w:rsidP="002062D9"/>
    <w:p w14:paraId="15373B8E" w14:textId="77777777" w:rsidR="002062D9" w:rsidRDefault="002062D9" w:rsidP="002062D9">
      <w:r>
        <w:t>The Common Agricultural Policy (CAP) was launched in 1962 in the European Union (EU) to:</w:t>
      </w:r>
    </w:p>
    <w:p w14:paraId="02F47947" w14:textId="77777777" w:rsidR="002062D9" w:rsidRDefault="002062D9" w:rsidP="002062D9">
      <w:pPr>
        <w:pStyle w:val="ListParagraph"/>
        <w:numPr>
          <w:ilvl w:val="0"/>
          <w:numId w:val="22"/>
        </w:numPr>
      </w:pPr>
      <w:r>
        <w:t>Improve agricultural productivity and ensuring food security</w:t>
      </w:r>
    </w:p>
    <w:p w14:paraId="77DD3F3A" w14:textId="77777777" w:rsidR="002062D9" w:rsidRDefault="002062D9" w:rsidP="002062D9">
      <w:pPr>
        <w:pStyle w:val="ListParagraph"/>
        <w:numPr>
          <w:ilvl w:val="0"/>
          <w:numId w:val="22"/>
        </w:numPr>
      </w:pPr>
      <w:r>
        <w:t>Support farmers to have a reasonable income</w:t>
      </w:r>
    </w:p>
    <w:p w14:paraId="7DCF9B3D" w14:textId="77777777" w:rsidR="002062D9" w:rsidRDefault="002062D9" w:rsidP="002062D9">
      <w:pPr>
        <w:pStyle w:val="ListParagraph"/>
        <w:numPr>
          <w:ilvl w:val="0"/>
          <w:numId w:val="22"/>
        </w:numPr>
      </w:pPr>
      <w:r>
        <w:t>Maintain rural areas by promoting farming roles</w:t>
      </w:r>
    </w:p>
    <w:p w14:paraId="20837E28" w14:textId="77777777" w:rsidR="002062D9" w:rsidRDefault="002062D9" w:rsidP="002062D9">
      <w:r>
        <w:t>The CAP aims to address the income inequality in the agricultural sector and farmers’ dependence on uncontrollable factors to earn a living by considering:</w:t>
      </w:r>
    </w:p>
    <w:p w14:paraId="6F8B75E8" w14:textId="77777777" w:rsidR="002062D9" w:rsidRDefault="002062D9" w:rsidP="002062D9">
      <w:pPr>
        <w:pStyle w:val="ListParagraph"/>
        <w:numPr>
          <w:ilvl w:val="0"/>
          <w:numId w:val="23"/>
        </w:numPr>
      </w:pPr>
      <w:r>
        <w:t>Income support through direct payments to ensure a stable flow of income</w:t>
      </w:r>
    </w:p>
    <w:p w14:paraId="54373A05" w14:textId="77777777" w:rsidR="002062D9" w:rsidRDefault="002062D9" w:rsidP="002062D9">
      <w:pPr>
        <w:pStyle w:val="ListParagraph"/>
        <w:numPr>
          <w:ilvl w:val="0"/>
          <w:numId w:val="23"/>
        </w:numPr>
      </w:pPr>
      <w:r>
        <w:t>Market measures to mitigate the risks associate with unexpected declines in demand</w:t>
      </w:r>
    </w:p>
    <w:p w14:paraId="65B9ABA7" w14:textId="77777777" w:rsidR="002062D9" w:rsidRDefault="002062D9" w:rsidP="002062D9">
      <w:pPr>
        <w:pStyle w:val="ListParagraph"/>
        <w:numPr>
          <w:ilvl w:val="0"/>
          <w:numId w:val="23"/>
        </w:numPr>
      </w:pPr>
      <w:r>
        <w:t>Rural development measures to address the specific needs of rural areas</w:t>
      </w:r>
    </w:p>
    <w:p w14:paraId="1EFB1DB5" w14:textId="77777777" w:rsidR="002062D9" w:rsidRDefault="002062D9" w:rsidP="002062D9">
      <w:r>
        <w:t>The CAP has benefited Europeans in numerous ways:</w:t>
      </w:r>
    </w:p>
    <w:p w14:paraId="22AF5BC8" w14:textId="77777777" w:rsidR="002062D9" w:rsidRDefault="002062D9" w:rsidP="002062D9">
      <w:pPr>
        <w:pStyle w:val="ListParagraph"/>
        <w:numPr>
          <w:ilvl w:val="0"/>
          <w:numId w:val="24"/>
        </w:numPr>
      </w:pPr>
      <w:r>
        <w:t>Food production by allowing the 22 million people working in the agricultural sector to produce affordable, quality products.</w:t>
      </w:r>
    </w:p>
    <w:p w14:paraId="3C60D5E2" w14:textId="77777777" w:rsidR="002062D9" w:rsidRDefault="002062D9" w:rsidP="002062D9">
      <w:pPr>
        <w:pStyle w:val="ListParagraph"/>
        <w:numPr>
          <w:ilvl w:val="0"/>
          <w:numId w:val="24"/>
        </w:numPr>
      </w:pPr>
      <w:r>
        <w:t>Rural community development by allowing numerous sectors to thrive with their demand for the likes of machinery, buildings, fuel, fertilisers and healthcare, while also directly impacting sectors involved in the preparing, processing, packaging, storage, transport and retail of their food produce.</w:t>
      </w:r>
    </w:p>
    <w:p w14:paraId="69FA0ADA" w14:textId="77777777" w:rsidR="002062D9" w:rsidRDefault="002062D9" w:rsidP="002062D9"/>
    <w:p w14:paraId="569B6C63" w14:textId="2B239AA2" w:rsidR="00C23BD4" w:rsidRDefault="002062D9" w:rsidP="00EA577A">
      <w:hyperlink r:id="rId18" w:history="1">
        <w:r w:rsidRPr="00B86C74">
          <w:rPr>
            <w:rStyle w:val="Hyperlink"/>
          </w:rPr>
          <w:t>https://agriculture.ec.europa.eu/common-agricultural-policy/cap-overview/cap-glance_en</w:t>
        </w:r>
      </w:hyperlink>
    </w:p>
    <w:p w14:paraId="2399FE2A" w14:textId="77777777" w:rsidR="00A934D7" w:rsidRDefault="00A934D7">
      <w:pPr>
        <w:spacing w:after="0" w:line="240" w:lineRule="auto"/>
      </w:pPr>
      <w:r>
        <w:br w:type="page"/>
      </w:r>
    </w:p>
    <w:p w14:paraId="65B84FD2" w14:textId="77777777" w:rsidR="00A934D7" w:rsidRDefault="00A934D7" w:rsidP="00A934D7">
      <w:pPr>
        <w:pStyle w:val="Heading1"/>
      </w:pPr>
      <w:bookmarkStart w:id="3" w:name="_Toc124020149"/>
      <w:r>
        <w:lastRenderedPageBreak/>
        <w:t>Dashboard: EU Agri-Food</w:t>
      </w:r>
      <w:bookmarkEnd w:id="3"/>
    </w:p>
    <w:p w14:paraId="6ADB1ED4" w14:textId="77777777" w:rsidR="00A934D7" w:rsidRDefault="00A934D7" w:rsidP="006D6D58">
      <w:pPr>
        <w:pStyle w:val="NoSpacing"/>
      </w:pPr>
    </w:p>
    <w:p w14:paraId="733A884C" w14:textId="77777777" w:rsidR="00A934D7" w:rsidRDefault="00A934D7" w:rsidP="006D6D58">
      <w:pPr>
        <w:pStyle w:val="NoSpacing"/>
      </w:pPr>
      <w:r>
        <w:t>On the official EU agridata website (</w:t>
      </w:r>
      <w:hyperlink r:id="rId19" w:history="1">
        <w:r w:rsidRPr="00B446B3">
          <w:rPr>
            <w:rStyle w:val="Hyperlink"/>
          </w:rPr>
          <w:t>https://agridata.ec.europa.eu/extensions/DataPortal/home.html</w:t>
        </w:r>
      </w:hyperlink>
      <w:r>
        <w:t xml:space="preserve">), there </w:t>
      </w:r>
      <w:r w:rsidR="00D21665">
        <w:t>are dashboards already created.</w:t>
      </w:r>
      <w:r w:rsidR="003E507B">
        <w:t xml:space="preserve"> </w:t>
      </w:r>
      <w:r w:rsidR="00F37113">
        <w:t>Below are a step-by-step guide to find them.</w:t>
      </w:r>
    </w:p>
    <w:p w14:paraId="278BD15C" w14:textId="77777777" w:rsidR="00A934D7" w:rsidRDefault="00A934D7" w:rsidP="006D6D58">
      <w:pPr>
        <w:pStyle w:val="NoSpacing"/>
      </w:pPr>
    </w:p>
    <w:p w14:paraId="39EB72BD" w14:textId="77777777" w:rsidR="00A934D7" w:rsidRDefault="00A934D7" w:rsidP="006D6D58">
      <w:pPr>
        <w:pStyle w:val="NoSpacing"/>
      </w:pPr>
      <w:r w:rsidRPr="00A934D7">
        <w:rPr>
          <w:noProof/>
          <w:lang w:val="en-IE"/>
        </w:rPr>
        <w:drawing>
          <wp:inline distT="0" distB="0" distL="0" distR="0" wp14:anchorId="26AC5679" wp14:editId="3C7E1861">
            <wp:extent cx="7021195" cy="637032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1195" cy="6370320"/>
                    </a:xfrm>
                    <a:prstGeom prst="rect">
                      <a:avLst/>
                    </a:prstGeom>
                  </pic:spPr>
                </pic:pic>
              </a:graphicData>
            </a:graphic>
          </wp:inline>
        </w:drawing>
      </w:r>
    </w:p>
    <w:p w14:paraId="189D9EF8" w14:textId="77777777" w:rsidR="003072A5" w:rsidRDefault="003072A5" w:rsidP="006D6D58">
      <w:pPr>
        <w:pStyle w:val="NoSpacing"/>
      </w:pPr>
      <w:r>
        <w:lastRenderedPageBreak/>
        <w:t>Click the menu “Agri-food Markets”</w:t>
      </w:r>
      <w:r w:rsidR="006F0205">
        <w:t>, to redirect to it. (</w:t>
      </w:r>
      <w:hyperlink r:id="rId21" w:history="1">
        <w:r w:rsidR="006E0667" w:rsidRPr="00B446B3">
          <w:rPr>
            <w:rStyle w:val="Hyperlink"/>
          </w:rPr>
          <w:t>https://agridata.ec.europa.eu/extensions/DataPortal/agricultural_markets.html</w:t>
        </w:r>
      </w:hyperlink>
      <w:r w:rsidR="00275165">
        <w:t>)</w:t>
      </w:r>
      <w:r w:rsidR="006F0205" w:rsidRPr="006F0205">
        <w:rPr>
          <w:noProof/>
          <w:lang w:val="en-IE"/>
        </w:rPr>
        <w:drawing>
          <wp:inline distT="0" distB="0" distL="0" distR="0" wp14:anchorId="4C7A1276" wp14:editId="02230ED0">
            <wp:extent cx="7021195" cy="5706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21195" cy="5706745"/>
                    </a:xfrm>
                    <a:prstGeom prst="rect">
                      <a:avLst/>
                    </a:prstGeom>
                  </pic:spPr>
                </pic:pic>
              </a:graphicData>
            </a:graphic>
          </wp:inline>
        </w:drawing>
      </w:r>
    </w:p>
    <w:p w14:paraId="71E84F8E" w14:textId="77777777" w:rsidR="00C23BD4" w:rsidRDefault="00944E0E" w:rsidP="006D6D58">
      <w:pPr>
        <w:pStyle w:val="NoSpacing"/>
      </w:pPr>
      <w:r>
        <w:t xml:space="preserve">Dashboards can be selected based on various Market </w:t>
      </w:r>
      <w:r w:rsidR="00E444F2">
        <w:t>Sectors.</w:t>
      </w:r>
      <w:r w:rsidR="006D4CFD">
        <w:t xml:space="preserve"> Additionally, all the dashboards available can be viewed in: </w:t>
      </w:r>
      <w:hyperlink r:id="rId23" w:history="1">
        <w:r w:rsidR="006A73A1" w:rsidRPr="002A1239">
          <w:rPr>
            <w:rStyle w:val="Hyperlink"/>
          </w:rPr>
          <w:t>https://agriculture.ec.europa.eu/data-and-analysis/markets/overviews/market-overview-sector_en</w:t>
        </w:r>
      </w:hyperlink>
    </w:p>
    <w:p w14:paraId="7840F504" w14:textId="77777777" w:rsidR="001177DB" w:rsidRDefault="001177DB" w:rsidP="006D6D58">
      <w:pPr>
        <w:pStyle w:val="NoSpacing"/>
      </w:pPr>
    </w:p>
    <w:p w14:paraId="6F049329" w14:textId="77777777" w:rsidR="001177DB" w:rsidRPr="001177DB" w:rsidRDefault="001177DB" w:rsidP="006D6D58">
      <w:pPr>
        <w:pStyle w:val="NoSpacing"/>
        <w:rPr>
          <w:b/>
          <w:u w:val="single"/>
        </w:rPr>
      </w:pPr>
      <w:r w:rsidRPr="001177DB">
        <w:rPr>
          <w:b/>
          <w:u w:val="single"/>
        </w:rPr>
        <w:t xml:space="preserve">Market Sector </w:t>
      </w:r>
      <w:r w:rsidR="009469C8" w:rsidRPr="001177DB">
        <w:rPr>
          <w:b/>
          <w:u w:val="single"/>
        </w:rPr>
        <w:t xml:space="preserve">Selection/Exclusion </w:t>
      </w:r>
      <w:r w:rsidR="009469C8">
        <w:rPr>
          <w:b/>
          <w:u w:val="single"/>
        </w:rPr>
        <w:t>Rationale</w:t>
      </w:r>
    </w:p>
    <w:p w14:paraId="1D8E7DB7" w14:textId="77777777" w:rsidR="001177DB" w:rsidRDefault="001177DB" w:rsidP="006D6D58">
      <w:pPr>
        <w:pStyle w:val="NoSpacing"/>
      </w:pPr>
    </w:p>
    <w:p w14:paraId="7E7985A8" w14:textId="77777777" w:rsidR="001177DB" w:rsidRDefault="006776C9" w:rsidP="006D6D58">
      <w:pPr>
        <w:pStyle w:val="NoSpacing"/>
      </w:pPr>
      <w:r w:rsidRPr="006776C9">
        <w:rPr>
          <w:b/>
          <w:u w:val="single"/>
        </w:rPr>
        <w:t>Exclusion</w:t>
      </w:r>
      <w:r>
        <w:t>:</w:t>
      </w:r>
    </w:p>
    <w:p w14:paraId="1709765E" w14:textId="77777777" w:rsidR="00FC0C48" w:rsidRDefault="00FC0C48" w:rsidP="006D6D58">
      <w:pPr>
        <w:pStyle w:val="NoSpacing"/>
      </w:pPr>
      <w:r>
        <w:t xml:space="preserve">Ukraine’s invasion has </w:t>
      </w:r>
      <w:r w:rsidR="00BC7309">
        <w:t xml:space="preserve">caused disturbances or even complete termination of </w:t>
      </w:r>
      <w:r>
        <w:t xml:space="preserve">trade </w:t>
      </w:r>
      <w:r w:rsidR="00BC7309">
        <w:t xml:space="preserve">majorly </w:t>
      </w:r>
      <w:r>
        <w:t xml:space="preserve">influencing the production of </w:t>
      </w:r>
      <w:r w:rsidRPr="00FC7FBB">
        <w:rPr>
          <w:b/>
          <w:u w:val="single"/>
        </w:rPr>
        <w:t>Oilseeds and Protein Crops</w:t>
      </w:r>
      <w:r>
        <w:t xml:space="preserve"> (</w:t>
      </w:r>
      <w:r w:rsidR="007C338F">
        <w:t>like Sunflower seeds</w:t>
      </w:r>
      <w:r>
        <w:t>,</w:t>
      </w:r>
      <w:r w:rsidRPr="00FC0C48">
        <w:t xml:space="preserve"> Rapeseed</w:t>
      </w:r>
      <w:r w:rsidR="00BC7309">
        <w:t xml:space="preserve">), </w:t>
      </w:r>
      <w:r w:rsidRPr="00FC7FBB">
        <w:rPr>
          <w:b/>
          <w:u w:val="single"/>
        </w:rPr>
        <w:t>Cereals</w:t>
      </w:r>
      <w:r>
        <w:t xml:space="preserve"> (such as: Wheat,</w:t>
      </w:r>
      <w:r w:rsidRPr="00FC0C48">
        <w:t xml:space="preserve"> Barley</w:t>
      </w:r>
      <w:r w:rsidR="008D36CB">
        <w:t>, Corn</w:t>
      </w:r>
      <w:r>
        <w:t>)</w:t>
      </w:r>
      <w:r w:rsidR="00BC7309">
        <w:t xml:space="preserve"> and</w:t>
      </w:r>
      <w:r w:rsidR="007C338F">
        <w:t xml:space="preserve"> </w:t>
      </w:r>
      <w:r w:rsidR="007C338F" w:rsidRPr="00FC7FBB">
        <w:rPr>
          <w:b/>
          <w:u w:val="single"/>
        </w:rPr>
        <w:t>Olive oil and table olives</w:t>
      </w:r>
      <w:r w:rsidR="007C338F">
        <w:t xml:space="preserve"> (like Sunflower oil)</w:t>
      </w:r>
      <w:r w:rsidR="00742DF2">
        <w:t xml:space="preserve">. This drastically </w:t>
      </w:r>
      <w:r w:rsidR="003C1127">
        <w:t>impacts</w:t>
      </w:r>
      <w:r w:rsidR="00742DF2">
        <w:t xml:space="preserve"> the overall analysis</w:t>
      </w:r>
      <w:r w:rsidR="003C1127">
        <w:t xml:space="preserve"> especially in</w:t>
      </w:r>
      <w:r w:rsidR="00703E5A">
        <w:t xml:space="preserve"> terms of Europe </w:t>
      </w:r>
      <w:r w:rsidR="00BC7309">
        <w:t>as well as</w:t>
      </w:r>
      <w:r w:rsidR="00703E5A">
        <w:t xml:space="preserve"> Worldwide</w:t>
      </w:r>
      <w:r w:rsidR="001B63C0">
        <w:t>.</w:t>
      </w:r>
      <w:r w:rsidR="00924C35">
        <w:t xml:space="preserve"> Hopefully this situation is temporary and so making future predictions with the current situation in mind is counterproductive.</w:t>
      </w:r>
      <w:r w:rsidR="00BC7309">
        <w:t xml:space="preserve"> Hence, I have excluded it from the analysis.</w:t>
      </w:r>
    </w:p>
    <w:p w14:paraId="610EC332" w14:textId="77777777" w:rsidR="00FC0C48" w:rsidRDefault="00FC0C48" w:rsidP="006D6D58">
      <w:pPr>
        <w:pStyle w:val="NoSpacing"/>
      </w:pPr>
    </w:p>
    <w:p w14:paraId="0E634735" w14:textId="77777777" w:rsidR="001006A7" w:rsidRDefault="001006A7" w:rsidP="006D6D58">
      <w:pPr>
        <w:pStyle w:val="NoSpacing"/>
      </w:pPr>
      <w:r w:rsidRPr="001006A7">
        <w:rPr>
          <w:b/>
          <w:u w:val="single"/>
        </w:rPr>
        <w:t>Inclusion</w:t>
      </w:r>
      <w:r>
        <w:rPr>
          <w:b/>
          <w:u w:val="single"/>
        </w:rPr>
        <w:t>:</w:t>
      </w:r>
    </w:p>
    <w:p w14:paraId="52E14984" w14:textId="77777777" w:rsidR="00CB56BA" w:rsidRDefault="003B5A30" w:rsidP="006D6D58">
      <w:pPr>
        <w:pStyle w:val="NoSpacing"/>
      </w:pPr>
      <w:r>
        <w:t xml:space="preserve">Ireland’s niche market is </w:t>
      </w:r>
      <w:r w:rsidRPr="003B5A30">
        <w:rPr>
          <w:b/>
          <w:u w:val="single"/>
        </w:rPr>
        <w:t>Beef</w:t>
      </w:r>
      <w:r>
        <w:t xml:space="preserve">, </w:t>
      </w:r>
      <w:r w:rsidRPr="003B5A30">
        <w:rPr>
          <w:b/>
          <w:u w:val="single"/>
        </w:rPr>
        <w:t>Pigmeat</w:t>
      </w:r>
      <w:r>
        <w:t xml:space="preserve">, </w:t>
      </w:r>
      <w:r w:rsidRPr="003B5A30">
        <w:rPr>
          <w:b/>
          <w:u w:val="single"/>
        </w:rPr>
        <w:t>Eggs and Poultry</w:t>
      </w:r>
      <w:r>
        <w:t xml:space="preserve">, </w:t>
      </w:r>
      <w:r w:rsidRPr="003B5A30">
        <w:rPr>
          <w:b/>
          <w:u w:val="single"/>
        </w:rPr>
        <w:t>Sheep and goat meat</w:t>
      </w:r>
      <w:r>
        <w:t xml:space="preserve">, </w:t>
      </w:r>
      <w:r w:rsidRPr="003B5A30">
        <w:rPr>
          <w:b/>
          <w:u w:val="single"/>
        </w:rPr>
        <w:t>Milk and dairy products</w:t>
      </w:r>
      <w:r>
        <w:t xml:space="preserve">, </w:t>
      </w:r>
      <w:r w:rsidRPr="003B5A30">
        <w:rPr>
          <w:b/>
          <w:u w:val="single"/>
        </w:rPr>
        <w:t>fruit and vegetables</w:t>
      </w:r>
      <w:r w:rsidR="00BB5A15">
        <w:t>.</w:t>
      </w:r>
      <w:r w:rsidR="009C0D15">
        <w:t xml:space="preserve"> </w:t>
      </w:r>
    </w:p>
    <w:p w14:paraId="14FECC59" w14:textId="0736BC21" w:rsidR="001177DB" w:rsidRDefault="00B353EA" w:rsidP="006D6D58">
      <w:pPr>
        <w:pStyle w:val="NoSpacing"/>
      </w:pPr>
      <w:r>
        <w:t xml:space="preserve">Out of these, I have chosen to examine: </w:t>
      </w:r>
      <w:r w:rsidRPr="00CB56BA">
        <w:rPr>
          <w:b/>
        </w:rPr>
        <w:t>Cattle meat</w:t>
      </w:r>
      <w:r>
        <w:t xml:space="preserve">, </w:t>
      </w:r>
      <w:r w:rsidRPr="00CB56BA">
        <w:rPr>
          <w:b/>
        </w:rPr>
        <w:t>Cranberries</w:t>
      </w:r>
      <w:r>
        <w:t xml:space="preserve"> and </w:t>
      </w:r>
      <w:r w:rsidRPr="00CB56BA">
        <w:rPr>
          <w:b/>
        </w:rPr>
        <w:t>Potatoes</w:t>
      </w:r>
      <w:r>
        <w:t xml:space="preserve"> and compare </w:t>
      </w:r>
      <w:r w:rsidRPr="00CB56BA">
        <w:rPr>
          <w:b/>
        </w:rPr>
        <w:t>Ireland</w:t>
      </w:r>
      <w:r>
        <w:t xml:space="preserve"> with </w:t>
      </w:r>
      <w:r w:rsidRPr="00CB56BA">
        <w:rPr>
          <w:b/>
        </w:rPr>
        <w:t>Netherland</w:t>
      </w:r>
      <w:r>
        <w:t xml:space="preserve">, </w:t>
      </w:r>
      <w:r w:rsidRPr="00CB56BA">
        <w:rPr>
          <w:b/>
        </w:rPr>
        <w:t>Germany</w:t>
      </w:r>
      <w:r>
        <w:t xml:space="preserve">, </w:t>
      </w:r>
      <w:r w:rsidRPr="00CB56BA">
        <w:rPr>
          <w:b/>
        </w:rPr>
        <w:t>France</w:t>
      </w:r>
      <w:r>
        <w:t xml:space="preserve"> and </w:t>
      </w:r>
      <w:r w:rsidRPr="00CB56BA">
        <w:rPr>
          <w:b/>
        </w:rPr>
        <w:t>Belgium</w:t>
      </w:r>
      <w:r>
        <w:t>.</w:t>
      </w:r>
      <w:r w:rsidR="002F33E5">
        <w:t xml:space="preserve"> </w:t>
      </w:r>
    </w:p>
    <w:p w14:paraId="7F117A2A" w14:textId="77777777" w:rsidR="006F7F94" w:rsidRDefault="006F7F94" w:rsidP="006D6D58">
      <w:pPr>
        <w:pStyle w:val="NoSpacing"/>
      </w:pPr>
    </w:p>
    <w:p w14:paraId="5DA31CC0" w14:textId="77777777" w:rsidR="00701EEA" w:rsidRDefault="00701EEA" w:rsidP="006D6D58">
      <w:pPr>
        <w:pStyle w:val="NoSpacing"/>
        <w:sectPr w:rsidR="00701EEA" w:rsidSect="004316D7">
          <w:pgSz w:w="12240" w:h="15840"/>
          <w:pgMar w:top="284" w:right="616" w:bottom="284" w:left="567" w:header="720" w:footer="720" w:gutter="0"/>
          <w:cols w:space="720"/>
          <w:docGrid w:linePitch="360"/>
        </w:sectPr>
      </w:pPr>
    </w:p>
    <w:p w14:paraId="5592DDB9" w14:textId="77777777" w:rsidR="000B52EF" w:rsidRDefault="006E0667" w:rsidP="001915F8">
      <w:pPr>
        <w:spacing w:after="0" w:line="240" w:lineRule="auto"/>
        <w:rPr>
          <w:b/>
          <w:u w:val="single"/>
        </w:rPr>
      </w:pPr>
      <w:r w:rsidRPr="00FE61B7">
        <w:rPr>
          <w:b/>
          <w:u w:val="single"/>
        </w:rPr>
        <w:lastRenderedPageBreak/>
        <w:t xml:space="preserve">Dashboard of </w:t>
      </w:r>
      <w:r w:rsidR="001915F8">
        <w:rPr>
          <w:b/>
          <w:u w:val="single"/>
        </w:rPr>
        <w:t>Beef</w:t>
      </w:r>
    </w:p>
    <w:p w14:paraId="7E50E93B" w14:textId="77777777" w:rsidR="00754CC2" w:rsidRPr="001915F8" w:rsidRDefault="00754CC2" w:rsidP="001915F8">
      <w:pPr>
        <w:spacing w:after="0" w:line="240" w:lineRule="auto"/>
        <w:rPr>
          <w:b/>
          <w:u w:val="single"/>
        </w:rPr>
      </w:pPr>
    </w:p>
    <w:p w14:paraId="01107346" w14:textId="77777777" w:rsidR="000B2311" w:rsidRPr="000B52EF" w:rsidRDefault="000B2311" w:rsidP="000B52EF">
      <w:pPr>
        <w:pStyle w:val="NoSpacing"/>
      </w:pPr>
      <w:r w:rsidRPr="000B2311">
        <w:rPr>
          <w:noProof/>
          <w:lang w:val="en-IE"/>
        </w:rPr>
        <w:drawing>
          <wp:inline distT="0" distB="0" distL="0" distR="0" wp14:anchorId="15FC0227" wp14:editId="7FEB5BAC">
            <wp:extent cx="969772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97720" cy="3302000"/>
                    </a:xfrm>
                    <a:prstGeom prst="rect">
                      <a:avLst/>
                    </a:prstGeom>
                  </pic:spPr>
                </pic:pic>
              </a:graphicData>
            </a:graphic>
          </wp:inline>
        </w:drawing>
      </w:r>
    </w:p>
    <w:p w14:paraId="6F22FB33" w14:textId="77777777" w:rsidR="000B52EF" w:rsidRPr="000B52EF" w:rsidRDefault="000B52EF" w:rsidP="000B52EF">
      <w:pPr>
        <w:pStyle w:val="NoSpacing"/>
      </w:pPr>
      <w:r w:rsidRPr="000B52EF">
        <w:t>https://agridata.ec.europa.eu/extensions/DashboardBeef/Dashboard.html</w:t>
      </w:r>
    </w:p>
    <w:p w14:paraId="2C0BCB44" w14:textId="77777777" w:rsidR="001249CB" w:rsidRDefault="001249CB">
      <w:pPr>
        <w:spacing w:after="0" w:line="240" w:lineRule="auto"/>
        <w:rPr>
          <w:b/>
          <w:u w:val="single"/>
        </w:rPr>
      </w:pPr>
      <w:r>
        <w:rPr>
          <w:b/>
          <w:u w:val="single"/>
        </w:rPr>
        <w:br w:type="page"/>
      </w:r>
    </w:p>
    <w:p w14:paraId="5B81B8C2" w14:textId="77777777" w:rsidR="006E0667" w:rsidRDefault="006E0667">
      <w:pPr>
        <w:spacing w:after="0" w:line="240" w:lineRule="auto"/>
        <w:rPr>
          <w:b/>
          <w:u w:val="single"/>
        </w:rPr>
      </w:pPr>
    </w:p>
    <w:p w14:paraId="1A99C824" w14:textId="77777777" w:rsidR="003A4E07" w:rsidRDefault="009E31E8" w:rsidP="006D6D58">
      <w:pPr>
        <w:pStyle w:val="NoSpacing"/>
        <w:rPr>
          <w:b/>
          <w:u w:val="single"/>
        </w:rPr>
      </w:pPr>
      <w:r w:rsidRPr="00FE61B7">
        <w:rPr>
          <w:b/>
          <w:u w:val="single"/>
        </w:rPr>
        <w:t>Dashboard of Pigmeat</w:t>
      </w:r>
    </w:p>
    <w:p w14:paraId="189FC281" w14:textId="77777777" w:rsidR="00D57867" w:rsidRPr="00FE61B7" w:rsidRDefault="00D57867" w:rsidP="006D6D58">
      <w:pPr>
        <w:pStyle w:val="NoSpacing"/>
        <w:rPr>
          <w:b/>
          <w:u w:val="single"/>
        </w:rPr>
      </w:pPr>
    </w:p>
    <w:p w14:paraId="43F595E5" w14:textId="77777777" w:rsidR="009E31E8" w:rsidRDefault="009E31E8" w:rsidP="006D6D58">
      <w:pPr>
        <w:pStyle w:val="NoSpacing"/>
      </w:pPr>
      <w:r w:rsidRPr="004B646C">
        <w:rPr>
          <w:noProof/>
          <w:lang w:val="en-IE"/>
        </w:rPr>
        <w:drawing>
          <wp:inline distT="0" distB="0" distL="0" distR="0" wp14:anchorId="0328CD99" wp14:editId="4F6420A7">
            <wp:extent cx="9697720" cy="138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97720" cy="138430"/>
                    </a:xfrm>
                    <a:prstGeom prst="rect">
                      <a:avLst/>
                    </a:prstGeom>
                  </pic:spPr>
                </pic:pic>
              </a:graphicData>
            </a:graphic>
          </wp:inline>
        </w:drawing>
      </w:r>
    </w:p>
    <w:p w14:paraId="3F845386" w14:textId="77777777" w:rsidR="00FE0E2E" w:rsidRDefault="00FE0E2E" w:rsidP="006D6D58">
      <w:pPr>
        <w:pStyle w:val="NoSpacing"/>
      </w:pPr>
      <w:r w:rsidRPr="00FE0E2E">
        <w:rPr>
          <w:noProof/>
          <w:lang w:val="en-IE"/>
        </w:rPr>
        <w:drawing>
          <wp:inline distT="0" distB="0" distL="0" distR="0" wp14:anchorId="4F4577BE" wp14:editId="370F9309">
            <wp:extent cx="9697720" cy="63557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697720" cy="6355715"/>
                    </a:xfrm>
                    <a:prstGeom prst="rect">
                      <a:avLst/>
                    </a:prstGeom>
                  </pic:spPr>
                </pic:pic>
              </a:graphicData>
            </a:graphic>
          </wp:inline>
        </w:drawing>
      </w:r>
    </w:p>
    <w:p w14:paraId="528513A5" w14:textId="77777777" w:rsidR="009E31E8" w:rsidRDefault="00195E8A">
      <w:pPr>
        <w:spacing w:after="0" w:line="240" w:lineRule="auto"/>
      </w:pPr>
      <w:r w:rsidRPr="00195E8A">
        <w:t>https://agridata.ec.europa.eu/Reports/Pigmeat_Dashboard.pdf</w:t>
      </w:r>
    </w:p>
    <w:p w14:paraId="564F8438" w14:textId="77777777" w:rsidR="008D4E21" w:rsidRDefault="008D4E21">
      <w:pPr>
        <w:spacing w:after="0" w:line="240" w:lineRule="auto"/>
        <w:rPr>
          <w:b/>
          <w:u w:val="single"/>
        </w:rPr>
      </w:pPr>
      <w:r>
        <w:rPr>
          <w:b/>
          <w:u w:val="single"/>
        </w:rPr>
        <w:br w:type="page"/>
      </w:r>
    </w:p>
    <w:p w14:paraId="43904C08" w14:textId="77777777" w:rsidR="00B83AF0" w:rsidRDefault="00D70089">
      <w:pPr>
        <w:spacing w:after="0" w:line="240" w:lineRule="auto"/>
        <w:rPr>
          <w:b/>
          <w:u w:val="single"/>
        </w:rPr>
      </w:pPr>
      <w:r>
        <w:rPr>
          <w:b/>
          <w:u w:val="single"/>
        </w:rPr>
        <w:lastRenderedPageBreak/>
        <w:t>Dashboard of E</w:t>
      </w:r>
      <w:r w:rsidRPr="003B5A30">
        <w:rPr>
          <w:b/>
          <w:u w:val="single"/>
        </w:rPr>
        <w:t>ggs and Poultry</w:t>
      </w:r>
    </w:p>
    <w:p w14:paraId="11C1BA22" w14:textId="77777777" w:rsidR="001F41D3" w:rsidRDefault="001F41D3">
      <w:pPr>
        <w:spacing w:after="0" w:line="240" w:lineRule="auto"/>
      </w:pPr>
    </w:p>
    <w:p w14:paraId="500E5B0E" w14:textId="77777777" w:rsidR="00D70089" w:rsidRDefault="00121A21">
      <w:pPr>
        <w:spacing w:after="0" w:line="240" w:lineRule="auto"/>
      </w:pPr>
      <w:r w:rsidRPr="004D52A1">
        <w:rPr>
          <w:noProof/>
          <w:lang w:val="en-IE"/>
        </w:rPr>
        <w:drawing>
          <wp:inline distT="0" distB="0" distL="0" distR="0" wp14:anchorId="6B888008" wp14:editId="6EA4A2D9">
            <wp:extent cx="4800639"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272" cy="2564924"/>
                    </a:xfrm>
                    <a:prstGeom prst="rect">
                      <a:avLst/>
                    </a:prstGeom>
                  </pic:spPr>
                </pic:pic>
              </a:graphicData>
            </a:graphic>
          </wp:inline>
        </w:drawing>
      </w:r>
    </w:p>
    <w:p w14:paraId="51C80479" w14:textId="77777777" w:rsidR="000C764C" w:rsidRDefault="00027B27">
      <w:pPr>
        <w:spacing w:after="0" w:line="240" w:lineRule="auto"/>
      </w:pPr>
      <w:hyperlink r:id="rId28" w:history="1">
        <w:r w:rsidR="000C764C" w:rsidRPr="002A1239">
          <w:rPr>
            <w:rStyle w:val="Hyperlink"/>
          </w:rPr>
          <w:t>https://commission.europa.eu/sites/default/files/food-farming-fisheries/farming/documents/eggs-dashboard_en.pdf</w:t>
        </w:r>
      </w:hyperlink>
    </w:p>
    <w:p w14:paraId="01606E60" w14:textId="77777777" w:rsidR="000C764C" w:rsidRDefault="00027B27">
      <w:pPr>
        <w:spacing w:after="0" w:line="240" w:lineRule="auto"/>
      </w:pPr>
      <w:hyperlink r:id="rId29" w:history="1">
        <w:r w:rsidR="000C764C" w:rsidRPr="002A1239">
          <w:rPr>
            <w:rStyle w:val="Hyperlink"/>
          </w:rPr>
          <w:t>https://commission.europa.eu/sites/default/files/food-farming-fisheries/farming/documents/poultry-meat-dashboard_en.pdf</w:t>
        </w:r>
      </w:hyperlink>
    </w:p>
    <w:p w14:paraId="6B77193C" w14:textId="77777777" w:rsidR="000C764C" w:rsidRDefault="000C764C">
      <w:pPr>
        <w:spacing w:after="0" w:line="240" w:lineRule="auto"/>
      </w:pPr>
    </w:p>
    <w:p w14:paraId="53101420" w14:textId="77777777" w:rsidR="00867E54" w:rsidRDefault="00867E54">
      <w:pPr>
        <w:spacing w:after="0" w:line="240" w:lineRule="auto"/>
      </w:pPr>
      <w:r>
        <w:rPr>
          <w:b/>
          <w:u w:val="single"/>
        </w:rPr>
        <w:t xml:space="preserve">Dashboard of </w:t>
      </w:r>
      <w:r w:rsidRPr="003B5A30">
        <w:rPr>
          <w:b/>
          <w:u w:val="single"/>
        </w:rPr>
        <w:t>Sheep and goat meat</w:t>
      </w:r>
    </w:p>
    <w:p w14:paraId="2AE0E246" w14:textId="77777777" w:rsidR="00D70089" w:rsidRDefault="004D52A1">
      <w:pPr>
        <w:spacing w:after="0" w:line="240" w:lineRule="auto"/>
      </w:pPr>
      <w:r w:rsidRPr="004D52A1">
        <w:rPr>
          <w:noProof/>
          <w:lang w:val="en-IE"/>
        </w:rPr>
        <w:drawing>
          <wp:inline distT="0" distB="0" distL="0" distR="0" wp14:anchorId="3D08470F" wp14:editId="019AD768">
            <wp:extent cx="4800639" cy="256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272" cy="2564924"/>
                    </a:xfrm>
                    <a:prstGeom prst="rect">
                      <a:avLst/>
                    </a:prstGeom>
                  </pic:spPr>
                </pic:pic>
              </a:graphicData>
            </a:graphic>
          </wp:inline>
        </w:drawing>
      </w:r>
    </w:p>
    <w:p w14:paraId="10555852" w14:textId="77777777" w:rsidR="004D52A1" w:rsidRDefault="004D52A1">
      <w:pPr>
        <w:spacing w:after="0" w:line="240" w:lineRule="auto"/>
      </w:pPr>
      <w:r w:rsidRPr="004D52A1">
        <w:t>https://ec.europa.eu/info/sites/info/files/food-farming-fisheries/farming/documents/sheep-meat-dashboard_en.pdf</w:t>
      </w:r>
    </w:p>
    <w:p w14:paraId="352A00CE" w14:textId="77777777" w:rsidR="00867E54" w:rsidRDefault="00867E54">
      <w:pPr>
        <w:spacing w:after="0" w:line="240" w:lineRule="auto"/>
      </w:pPr>
    </w:p>
    <w:p w14:paraId="276DAF76" w14:textId="77777777" w:rsidR="00867E54" w:rsidRDefault="00867E54">
      <w:pPr>
        <w:spacing w:after="0" w:line="240" w:lineRule="auto"/>
      </w:pPr>
      <w:r>
        <w:rPr>
          <w:b/>
          <w:u w:val="single"/>
        </w:rPr>
        <w:t xml:space="preserve">Dashboard of </w:t>
      </w:r>
      <w:r w:rsidRPr="003B5A30">
        <w:rPr>
          <w:b/>
          <w:u w:val="single"/>
        </w:rPr>
        <w:t>Milk and dairy products</w:t>
      </w:r>
    </w:p>
    <w:p w14:paraId="35F1066D" w14:textId="77777777" w:rsidR="004D52A1" w:rsidRDefault="004D52A1">
      <w:pPr>
        <w:spacing w:after="0" w:line="240" w:lineRule="auto"/>
      </w:pPr>
    </w:p>
    <w:p w14:paraId="7A906527" w14:textId="77777777" w:rsidR="004D52A1" w:rsidRDefault="004D52A1">
      <w:pPr>
        <w:spacing w:after="0" w:line="240" w:lineRule="auto"/>
      </w:pPr>
      <w:r w:rsidRPr="004D52A1">
        <w:rPr>
          <w:noProof/>
          <w:lang w:val="en-IE"/>
        </w:rPr>
        <w:drawing>
          <wp:inline distT="0" distB="0" distL="0" distR="0" wp14:anchorId="2C4652CD" wp14:editId="20E347C9">
            <wp:extent cx="2381582" cy="4477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1582" cy="447737"/>
                    </a:xfrm>
                    <a:prstGeom prst="rect">
                      <a:avLst/>
                    </a:prstGeom>
                  </pic:spPr>
                </pic:pic>
              </a:graphicData>
            </a:graphic>
          </wp:inline>
        </w:drawing>
      </w:r>
    </w:p>
    <w:p w14:paraId="1085760B" w14:textId="77777777" w:rsidR="006E0667" w:rsidRDefault="00027B27">
      <w:pPr>
        <w:spacing w:after="0" w:line="240" w:lineRule="auto"/>
      </w:pPr>
      <w:hyperlink r:id="rId31" w:history="1">
        <w:r w:rsidR="00261D68" w:rsidRPr="002A1239">
          <w:rPr>
            <w:rStyle w:val="Hyperlink"/>
          </w:rPr>
          <w:t>https://ec.europa.eu/info/sites/info/files/food-farming-fisheries/farming/documents/dashboard-dairy_en.pdf</w:t>
        </w:r>
      </w:hyperlink>
    </w:p>
    <w:p w14:paraId="6B0E349F" w14:textId="77777777" w:rsidR="006E0667" w:rsidRDefault="006E0667">
      <w:pPr>
        <w:spacing w:after="0" w:line="240" w:lineRule="auto"/>
      </w:pPr>
    </w:p>
    <w:p w14:paraId="1B05B38C" w14:textId="77777777" w:rsidR="00867E54" w:rsidRDefault="00867E54">
      <w:pPr>
        <w:spacing w:after="0" w:line="240" w:lineRule="auto"/>
      </w:pPr>
      <w:r>
        <w:rPr>
          <w:b/>
          <w:u w:val="single"/>
        </w:rPr>
        <w:t>Dashboard of F</w:t>
      </w:r>
      <w:r w:rsidRPr="003B5A30">
        <w:rPr>
          <w:b/>
          <w:u w:val="single"/>
        </w:rPr>
        <w:t>ruit and vegetables</w:t>
      </w:r>
    </w:p>
    <w:p w14:paraId="44C5B808" w14:textId="77777777" w:rsidR="00B83AF0" w:rsidRDefault="004D52A1">
      <w:pPr>
        <w:spacing w:after="0" w:line="240" w:lineRule="auto"/>
      </w:pPr>
      <w:r w:rsidRPr="00506855">
        <w:rPr>
          <w:highlight w:val="yellow"/>
          <w:u w:val="single"/>
        </w:rPr>
        <w:t>Apples</w:t>
      </w:r>
      <w:r>
        <w:t xml:space="preserve"> and </w:t>
      </w:r>
      <w:r w:rsidRPr="00506855">
        <w:rPr>
          <w:highlight w:val="yellow"/>
          <w:u w:val="single"/>
        </w:rPr>
        <w:t>Tomatoes</w:t>
      </w:r>
    </w:p>
    <w:p w14:paraId="7031F141" w14:textId="77777777" w:rsidR="00B64E1D" w:rsidRDefault="004D52A1">
      <w:pPr>
        <w:spacing w:after="0" w:line="240" w:lineRule="auto"/>
      </w:pPr>
      <w:r w:rsidRPr="004D52A1">
        <w:rPr>
          <w:noProof/>
          <w:lang w:val="en-IE"/>
        </w:rPr>
        <w:drawing>
          <wp:inline distT="0" distB="0" distL="0" distR="0" wp14:anchorId="4A45A9AC" wp14:editId="6D8AFDCA">
            <wp:extent cx="4800639" cy="2560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272" cy="2564924"/>
                    </a:xfrm>
                    <a:prstGeom prst="rect">
                      <a:avLst/>
                    </a:prstGeom>
                  </pic:spPr>
                </pic:pic>
              </a:graphicData>
            </a:graphic>
          </wp:inline>
        </w:drawing>
      </w:r>
    </w:p>
    <w:p w14:paraId="47014F76" w14:textId="77777777" w:rsidR="00F46F67" w:rsidRDefault="00F46F67">
      <w:pPr>
        <w:spacing w:after="0" w:line="240" w:lineRule="auto"/>
      </w:pPr>
    </w:p>
    <w:p w14:paraId="18523DA8" w14:textId="77777777" w:rsidR="0051606D" w:rsidRDefault="0051606D">
      <w:pPr>
        <w:spacing w:after="0" w:line="240" w:lineRule="auto"/>
      </w:pPr>
      <w:r>
        <w:br w:type="page"/>
      </w:r>
    </w:p>
    <w:p w14:paraId="26141D11" w14:textId="77777777" w:rsidR="0051606D" w:rsidRDefault="0051606D" w:rsidP="006D6D58">
      <w:pPr>
        <w:pStyle w:val="NoSpacing"/>
      </w:pPr>
    </w:p>
    <w:p w14:paraId="6CABD024" w14:textId="77777777" w:rsidR="00415B6D" w:rsidRDefault="00415B6D" w:rsidP="006D6D58">
      <w:pPr>
        <w:pStyle w:val="NoSpacing"/>
      </w:pPr>
    </w:p>
    <w:p w14:paraId="165CF369" w14:textId="77777777" w:rsidR="00415B6D" w:rsidRDefault="00415B6D" w:rsidP="006D6D58">
      <w:pPr>
        <w:pStyle w:val="NoSpacing"/>
      </w:pPr>
    </w:p>
    <w:p w14:paraId="06F2C037" w14:textId="77777777" w:rsidR="00415B6D" w:rsidRDefault="008125E2" w:rsidP="006D6D58">
      <w:pPr>
        <w:pStyle w:val="NoSpacing"/>
      </w:pPr>
      <w:r w:rsidRPr="00CE2885">
        <w:rPr>
          <w:noProof/>
          <w:lang w:val="en-IE"/>
        </w:rPr>
        <w:drawing>
          <wp:anchor distT="0" distB="0" distL="114300" distR="114300" simplePos="0" relativeHeight="251665408" behindDoc="1" locked="0" layoutInCell="1" allowOverlap="1" wp14:anchorId="08372FDD" wp14:editId="4833DFF7">
            <wp:simplePos x="0" y="0"/>
            <wp:positionH relativeFrom="column">
              <wp:posOffset>5679440</wp:posOffset>
            </wp:positionH>
            <wp:positionV relativeFrom="paragraph">
              <wp:posOffset>142075</wp:posOffset>
            </wp:positionV>
            <wp:extent cx="3521710" cy="1757045"/>
            <wp:effectExtent l="0" t="0" r="2540" b="0"/>
            <wp:wrapTight wrapText="bothSides">
              <wp:wrapPolygon edited="0">
                <wp:start x="0" y="0"/>
                <wp:lineTo x="0" y="21311"/>
                <wp:lineTo x="21499" y="21311"/>
                <wp:lineTo x="2149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1710" cy="1757045"/>
                    </a:xfrm>
                    <a:prstGeom prst="rect">
                      <a:avLst/>
                    </a:prstGeom>
                  </pic:spPr>
                </pic:pic>
              </a:graphicData>
            </a:graphic>
            <wp14:sizeRelH relativeFrom="margin">
              <wp14:pctWidth>0</wp14:pctWidth>
            </wp14:sizeRelH>
            <wp14:sizeRelV relativeFrom="margin">
              <wp14:pctHeight>0</wp14:pctHeight>
            </wp14:sizeRelV>
          </wp:anchor>
        </w:drawing>
      </w:r>
      <w:r w:rsidRPr="00CE2885">
        <w:rPr>
          <w:noProof/>
          <w:lang w:val="en-IE"/>
        </w:rPr>
        <w:drawing>
          <wp:anchor distT="0" distB="0" distL="114300" distR="114300" simplePos="0" relativeHeight="251666432" behindDoc="1" locked="0" layoutInCell="1" allowOverlap="1" wp14:anchorId="0923E6CB" wp14:editId="4159A7FA">
            <wp:simplePos x="0" y="0"/>
            <wp:positionH relativeFrom="column">
              <wp:posOffset>2952115</wp:posOffset>
            </wp:positionH>
            <wp:positionV relativeFrom="paragraph">
              <wp:posOffset>46990</wp:posOffset>
            </wp:positionV>
            <wp:extent cx="2615565" cy="1852295"/>
            <wp:effectExtent l="0" t="0" r="0" b="0"/>
            <wp:wrapTight wrapText="bothSides">
              <wp:wrapPolygon edited="0">
                <wp:start x="0" y="0"/>
                <wp:lineTo x="0" y="21326"/>
                <wp:lineTo x="21395" y="21326"/>
                <wp:lineTo x="213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5565" cy="1852295"/>
                    </a:xfrm>
                    <a:prstGeom prst="rect">
                      <a:avLst/>
                    </a:prstGeom>
                  </pic:spPr>
                </pic:pic>
              </a:graphicData>
            </a:graphic>
            <wp14:sizeRelH relativeFrom="margin">
              <wp14:pctWidth>0</wp14:pctWidth>
            </wp14:sizeRelH>
            <wp14:sizeRelV relativeFrom="margin">
              <wp14:pctHeight>0</wp14:pctHeight>
            </wp14:sizeRelV>
          </wp:anchor>
        </w:drawing>
      </w:r>
      <w:r w:rsidRPr="00CE2885">
        <w:rPr>
          <w:noProof/>
          <w:lang w:val="en-IE"/>
        </w:rPr>
        <w:drawing>
          <wp:anchor distT="0" distB="0" distL="114300" distR="114300" simplePos="0" relativeHeight="251667456" behindDoc="1" locked="0" layoutInCell="1" allowOverlap="1" wp14:anchorId="278DFE6F" wp14:editId="0D66AF49">
            <wp:simplePos x="0" y="0"/>
            <wp:positionH relativeFrom="column">
              <wp:posOffset>233045</wp:posOffset>
            </wp:positionH>
            <wp:positionV relativeFrom="paragraph">
              <wp:posOffset>46990</wp:posOffset>
            </wp:positionV>
            <wp:extent cx="2543810" cy="1875790"/>
            <wp:effectExtent l="0" t="0" r="8890" b="0"/>
            <wp:wrapTight wrapText="bothSides">
              <wp:wrapPolygon edited="0">
                <wp:start x="0" y="0"/>
                <wp:lineTo x="0" y="21278"/>
                <wp:lineTo x="21514" y="21278"/>
                <wp:lineTo x="2151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3810" cy="1875790"/>
                    </a:xfrm>
                    <a:prstGeom prst="rect">
                      <a:avLst/>
                    </a:prstGeom>
                  </pic:spPr>
                </pic:pic>
              </a:graphicData>
            </a:graphic>
            <wp14:sizeRelH relativeFrom="margin">
              <wp14:pctWidth>0</wp14:pctWidth>
            </wp14:sizeRelH>
            <wp14:sizeRelV relativeFrom="margin">
              <wp14:pctHeight>0</wp14:pctHeight>
            </wp14:sizeRelV>
          </wp:anchor>
        </w:drawing>
      </w:r>
      <w:r w:rsidRPr="008125E2">
        <w:rPr>
          <w:noProof/>
          <w:lang w:val="en-IE"/>
        </w:rPr>
        <w:drawing>
          <wp:anchor distT="0" distB="0" distL="114300" distR="114300" simplePos="0" relativeHeight="251668480" behindDoc="1" locked="0" layoutInCell="1" allowOverlap="1" wp14:anchorId="375F3785" wp14:editId="5AE1C567">
            <wp:simplePos x="0" y="0"/>
            <wp:positionH relativeFrom="column">
              <wp:posOffset>2540</wp:posOffset>
            </wp:positionH>
            <wp:positionV relativeFrom="paragraph">
              <wp:posOffset>9194</wp:posOffset>
            </wp:positionV>
            <wp:extent cx="228632" cy="1914792"/>
            <wp:effectExtent l="0" t="0" r="0" b="0"/>
            <wp:wrapTight wrapText="bothSides">
              <wp:wrapPolygon edited="0">
                <wp:start x="0" y="0"/>
                <wp:lineTo x="0" y="21278"/>
                <wp:lineTo x="19800" y="21278"/>
                <wp:lineTo x="198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32" cy="1914792"/>
                    </a:xfrm>
                    <a:prstGeom prst="rect">
                      <a:avLst/>
                    </a:prstGeom>
                  </pic:spPr>
                </pic:pic>
              </a:graphicData>
            </a:graphic>
          </wp:anchor>
        </w:drawing>
      </w:r>
    </w:p>
    <w:p w14:paraId="29C4B2E2" w14:textId="77777777" w:rsidR="00415B6D" w:rsidRDefault="00415B6D" w:rsidP="006D6D58">
      <w:pPr>
        <w:pStyle w:val="NoSpacing"/>
      </w:pPr>
    </w:p>
    <w:p w14:paraId="7A0F44B7" w14:textId="77777777" w:rsidR="00415B6D" w:rsidRDefault="00415B6D" w:rsidP="006D6D58">
      <w:pPr>
        <w:pStyle w:val="NoSpacing"/>
      </w:pPr>
    </w:p>
    <w:p w14:paraId="36CC1EA9" w14:textId="77777777" w:rsidR="00415B6D" w:rsidRDefault="00415B6D" w:rsidP="006D6D58">
      <w:pPr>
        <w:pStyle w:val="NoSpacing"/>
      </w:pPr>
    </w:p>
    <w:p w14:paraId="4FC10EBD" w14:textId="77777777" w:rsidR="00415B6D" w:rsidRDefault="00415B6D" w:rsidP="006D6D58">
      <w:pPr>
        <w:pStyle w:val="NoSpacing"/>
      </w:pPr>
    </w:p>
    <w:p w14:paraId="3C5F3E3B" w14:textId="77777777" w:rsidR="00415B6D" w:rsidRDefault="00415B6D" w:rsidP="006D6D58">
      <w:pPr>
        <w:pStyle w:val="NoSpacing"/>
      </w:pPr>
    </w:p>
    <w:p w14:paraId="2CE3218B" w14:textId="77777777" w:rsidR="00415B6D" w:rsidRDefault="00415B6D" w:rsidP="006D6D58">
      <w:pPr>
        <w:pStyle w:val="NoSpacing"/>
      </w:pPr>
    </w:p>
    <w:p w14:paraId="208AAF9C" w14:textId="77777777" w:rsidR="00415B6D" w:rsidRDefault="00415B6D" w:rsidP="006D6D58">
      <w:pPr>
        <w:pStyle w:val="NoSpacing"/>
      </w:pPr>
    </w:p>
    <w:p w14:paraId="037FAC8C" w14:textId="77777777" w:rsidR="00415B6D" w:rsidRDefault="00415B6D" w:rsidP="006D6D58">
      <w:pPr>
        <w:pStyle w:val="NoSpacing"/>
      </w:pPr>
    </w:p>
    <w:p w14:paraId="540B252A" w14:textId="77777777" w:rsidR="00415B6D" w:rsidRDefault="00415B6D" w:rsidP="006D6D58">
      <w:pPr>
        <w:pStyle w:val="NoSpacing"/>
      </w:pPr>
    </w:p>
    <w:p w14:paraId="4A9D9FD6" w14:textId="77777777" w:rsidR="00415B6D" w:rsidRDefault="00415B6D" w:rsidP="006D6D58">
      <w:pPr>
        <w:pStyle w:val="NoSpacing"/>
      </w:pPr>
    </w:p>
    <w:p w14:paraId="1C09BDF2" w14:textId="77777777" w:rsidR="00415B6D" w:rsidRDefault="00415B6D" w:rsidP="006D6D58">
      <w:pPr>
        <w:pStyle w:val="NoSpacing"/>
      </w:pPr>
    </w:p>
    <w:p w14:paraId="3CC8A14A" w14:textId="77777777" w:rsidR="00415B6D" w:rsidRDefault="00415B6D" w:rsidP="006D6D58">
      <w:pPr>
        <w:pStyle w:val="NoSpacing"/>
      </w:pPr>
    </w:p>
    <w:p w14:paraId="77E06C72" w14:textId="77777777" w:rsidR="00415B6D" w:rsidRDefault="00415B6D" w:rsidP="006D6D58">
      <w:pPr>
        <w:pStyle w:val="NoSpacing"/>
      </w:pPr>
    </w:p>
    <w:p w14:paraId="77AD4613" w14:textId="77777777" w:rsidR="00415B6D" w:rsidRDefault="00415B6D" w:rsidP="006D6D58">
      <w:pPr>
        <w:pStyle w:val="NoSpacing"/>
      </w:pPr>
    </w:p>
    <w:p w14:paraId="4D664010" w14:textId="77777777" w:rsidR="00415B6D" w:rsidRDefault="00415B6D" w:rsidP="006D6D58">
      <w:pPr>
        <w:pStyle w:val="NoSpacing"/>
      </w:pPr>
    </w:p>
    <w:p w14:paraId="66B474B6" w14:textId="77777777" w:rsidR="00415B6D" w:rsidRDefault="00415B6D" w:rsidP="006D6D58">
      <w:pPr>
        <w:pStyle w:val="NoSpacing"/>
      </w:pPr>
    </w:p>
    <w:p w14:paraId="33EE4E39" w14:textId="77777777" w:rsidR="00415B6D" w:rsidRDefault="00415B6D" w:rsidP="006D6D58">
      <w:pPr>
        <w:pStyle w:val="NoSpacing"/>
      </w:pPr>
    </w:p>
    <w:p w14:paraId="583BADF5" w14:textId="77777777" w:rsidR="00415B6D" w:rsidRDefault="00415B6D" w:rsidP="006D6D58">
      <w:pPr>
        <w:pStyle w:val="NoSpacing"/>
      </w:pPr>
    </w:p>
    <w:p w14:paraId="048D7443" w14:textId="77777777" w:rsidR="00415B6D" w:rsidRDefault="00415B6D" w:rsidP="006D6D58">
      <w:pPr>
        <w:pStyle w:val="NoSpacing"/>
      </w:pPr>
    </w:p>
    <w:p w14:paraId="41B1E32A" w14:textId="77777777" w:rsidR="00415B6D" w:rsidRDefault="00415B6D" w:rsidP="006D6D58">
      <w:pPr>
        <w:pStyle w:val="NoSpacing"/>
      </w:pPr>
    </w:p>
    <w:p w14:paraId="60649E45" w14:textId="77777777" w:rsidR="00701EEA" w:rsidRDefault="00701EEA" w:rsidP="006D6D58">
      <w:pPr>
        <w:pStyle w:val="NoSpacing"/>
      </w:pPr>
    </w:p>
    <w:p w14:paraId="0F189902" w14:textId="77777777" w:rsidR="00701EEA" w:rsidRDefault="00701EEA" w:rsidP="006D6D58">
      <w:pPr>
        <w:pStyle w:val="NoSpacing"/>
      </w:pPr>
    </w:p>
    <w:p w14:paraId="3DB29055" w14:textId="77777777" w:rsidR="0059013F" w:rsidRDefault="0059013F" w:rsidP="006D6D58">
      <w:pPr>
        <w:pStyle w:val="NoSpacing"/>
      </w:pPr>
    </w:p>
    <w:p w14:paraId="0657E5F9" w14:textId="77777777" w:rsidR="00701EEA" w:rsidRDefault="00701EEA">
      <w:pPr>
        <w:spacing w:after="0" w:line="240" w:lineRule="auto"/>
        <w:sectPr w:rsidR="00701EEA" w:rsidSect="001915F8">
          <w:pgSz w:w="15840" w:h="12240" w:orient="landscape"/>
          <w:pgMar w:top="142" w:right="284" w:bottom="142" w:left="284" w:header="720" w:footer="720" w:gutter="0"/>
          <w:cols w:space="720"/>
          <w:docGrid w:linePitch="360"/>
        </w:sectPr>
      </w:pPr>
    </w:p>
    <w:p w14:paraId="751E33CE" w14:textId="77777777" w:rsidR="002E3854" w:rsidRDefault="002E3854" w:rsidP="002E3854">
      <w:pPr>
        <w:pStyle w:val="Heading1"/>
      </w:pPr>
      <w:bookmarkStart w:id="4" w:name="_Toc124020150"/>
      <w:r>
        <w:lastRenderedPageBreak/>
        <w:t>Project Justification &amp; project approach</w:t>
      </w:r>
      <w:bookmarkEnd w:id="4"/>
    </w:p>
    <w:p w14:paraId="22B66870" w14:textId="77777777" w:rsidR="006F4F07" w:rsidRDefault="006F4F07" w:rsidP="006D6D58">
      <w:pPr>
        <w:pStyle w:val="NoSpacing"/>
      </w:pPr>
    </w:p>
    <w:p w14:paraId="4AD15B3E" w14:textId="77777777" w:rsidR="00102CDD" w:rsidRDefault="00102CDD" w:rsidP="006D6D58">
      <w:pPr>
        <w:pStyle w:val="NoSpacing"/>
      </w:pPr>
      <w:r>
        <w:t>Based on research the major trading partners</w:t>
      </w:r>
      <w:r w:rsidR="00131D4B">
        <w:t xml:space="preserve"> of Ireland are </w:t>
      </w:r>
      <w:r>
        <w:t xml:space="preserve">EU </w:t>
      </w:r>
      <w:r w:rsidR="00286B6B">
        <w:t xml:space="preserve">members </w:t>
      </w:r>
      <w:r>
        <w:t xml:space="preserve">(especially </w:t>
      </w:r>
      <w:r w:rsidRPr="00131D4B">
        <w:rPr>
          <w:u w:val="single"/>
        </w:rPr>
        <w:t>Germany, France, Belgium</w:t>
      </w:r>
      <w:r w:rsidR="00131D4B" w:rsidRPr="00131D4B">
        <w:rPr>
          <w:u w:val="single"/>
        </w:rPr>
        <w:t>, Netherlands</w:t>
      </w:r>
      <w:r w:rsidRPr="00D24D2E">
        <w:t>)</w:t>
      </w:r>
      <w:r w:rsidR="002463C2" w:rsidRPr="00D24D2E">
        <w:t>.</w:t>
      </w:r>
      <w:r w:rsidR="002463C2">
        <w:t xml:space="preserve"> For this reason</w:t>
      </w:r>
      <w:r w:rsidR="00CC79AC">
        <w:t xml:space="preserve"> (as well as to further investigate EU’s CAP)</w:t>
      </w:r>
      <w:r w:rsidR="00286B6B">
        <w:t>,</w:t>
      </w:r>
      <w:r w:rsidR="002463C2">
        <w:t xml:space="preserve"> I decided to use them for the </w:t>
      </w:r>
      <w:r w:rsidR="00131D4B">
        <w:t>analysis</w:t>
      </w:r>
      <w:r w:rsidR="002463C2">
        <w:t>.</w:t>
      </w:r>
    </w:p>
    <w:p w14:paraId="5CA62919" w14:textId="77777777" w:rsidR="00102CDD" w:rsidRDefault="00F02290" w:rsidP="006D6D58">
      <w:pPr>
        <w:pStyle w:val="NoSpacing"/>
      </w:pPr>
      <w:r>
        <w:rPr>
          <w:noProof/>
          <w:lang w:val="en-IE"/>
        </w:rPr>
        <w:drawing>
          <wp:anchor distT="0" distB="0" distL="114300" distR="114300" simplePos="0" relativeHeight="251670528" behindDoc="1" locked="0" layoutInCell="1" allowOverlap="1" wp14:anchorId="225EE353" wp14:editId="2D43B800">
            <wp:simplePos x="0" y="0"/>
            <wp:positionH relativeFrom="column">
              <wp:posOffset>3262630</wp:posOffset>
            </wp:positionH>
            <wp:positionV relativeFrom="paragraph">
              <wp:posOffset>65405</wp:posOffset>
            </wp:positionV>
            <wp:extent cx="3377466" cy="2027048"/>
            <wp:effectExtent l="0" t="0" r="0" b="0"/>
            <wp:wrapTight wrapText="bothSides">
              <wp:wrapPolygon edited="0">
                <wp:start x="0" y="0"/>
                <wp:lineTo x="0" y="21316"/>
                <wp:lineTo x="21446" y="21316"/>
                <wp:lineTo x="21446" y="0"/>
                <wp:lineTo x="0" y="0"/>
              </wp:wrapPolygon>
            </wp:wrapTight>
            <wp:docPr id="39" name="Picture 39" descr="https://cdn.britannica.com/43/184343-050-53F903BC/World-Data-import-sources-pie-chart-Ire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britannica.com/43/184343-050-53F903BC/World-Data-import-sources-pie-chart-Irelan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7466" cy="20270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rPr>
        <w:drawing>
          <wp:anchor distT="0" distB="0" distL="114300" distR="114300" simplePos="0" relativeHeight="251669504" behindDoc="1" locked="0" layoutInCell="1" allowOverlap="1" wp14:anchorId="19F6B178" wp14:editId="2802F76D">
            <wp:simplePos x="0" y="0"/>
            <wp:positionH relativeFrom="column">
              <wp:posOffset>-85340</wp:posOffset>
            </wp:positionH>
            <wp:positionV relativeFrom="paragraph">
              <wp:posOffset>64770</wp:posOffset>
            </wp:positionV>
            <wp:extent cx="3347268" cy="2007858"/>
            <wp:effectExtent l="0" t="0" r="5715" b="0"/>
            <wp:wrapTight wrapText="bothSides">
              <wp:wrapPolygon edited="0">
                <wp:start x="0" y="0"/>
                <wp:lineTo x="0" y="21320"/>
                <wp:lineTo x="21514" y="21320"/>
                <wp:lineTo x="21514" y="0"/>
                <wp:lineTo x="0" y="0"/>
              </wp:wrapPolygon>
            </wp:wrapTight>
            <wp:docPr id="9" name="Picture 9" descr="https://cdn.britannica.com/44/184344-050-720A06D2/World-Data-export-destinations-pie-chart-Ire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britannica.com/44/184344-050-720A06D2/World-Data-export-destinations-pie-chart-Irelan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7268" cy="2007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37A2C" w14:textId="77777777" w:rsidR="00102CDD" w:rsidRDefault="00102CDD" w:rsidP="006D6D58">
      <w:pPr>
        <w:pStyle w:val="NoSpacing"/>
      </w:pPr>
    </w:p>
    <w:p w14:paraId="67F2DEDF" w14:textId="77777777" w:rsidR="00102CDD" w:rsidRDefault="00102CDD" w:rsidP="006D6D58">
      <w:pPr>
        <w:pStyle w:val="NoSpacing"/>
      </w:pPr>
    </w:p>
    <w:p w14:paraId="6B5CF8A3" w14:textId="77777777" w:rsidR="00102CDD" w:rsidRDefault="00102CDD" w:rsidP="006D6D58">
      <w:pPr>
        <w:pStyle w:val="NoSpacing"/>
      </w:pPr>
    </w:p>
    <w:p w14:paraId="68BB6712" w14:textId="77777777" w:rsidR="00102CDD" w:rsidRDefault="00102CDD" w:rsidP="006D6D58">
      <w:pPr>
        <w:pStyle w:val="NoSpacing"/>
      </w:pPr>
    </w:p>
    <w:p w14:paraId="786E0011" w14:textId="77777777" w:rsidR="00102CDD" w:rsidRDefault="00102CDD" w:rsidP="006D6D58">
      <w:pPr>
        <w:pStyle w:val="NoSpacing"/>
      </w:pPr>
    </w:p>
    <w:p w14:paraId="2F0586E9" w14:textId="77777777" w:rsidR="00102CDD" w:rsidRDefault="00102CDD" w:rsidP="006D6D58">
      <w:pPr>
        <w:pStyle w:val="NoSpacing"/>
      </w:pPr>
    </w:p>
    <w:p w14:paraId="02156081" w14:textId="77777777" w:rsidR="00102CDD" w:rsidRDefault="00102CDD" w:rsidP="006D6D58">
      <w:pPr>
        <w:pStyle w:val="NoSpacing"/>
      </w:pPr>
    </w:p>
    <w:p w14:paraId="0923EFC3" w14:textId="77777777" w:rsidR="00102CDD" w:rsidRDefault="00102CDD" w:rsidP="006D6D58">
      <w:pPr>
        <w:pStyle w:val="NoSpacing"/>
      </w:pPr>
    </w:p>
    <w:p w14:paraId="42B1B67A" w14:textId="77777777" w:rsidR="00102CDD" w:rsidRDefault="00102CDD" w:rsidP="006D6D58">
      <w:pPr>
        <w:pStyle w:val="NoSpacing"/>
      </w:pPr>
    </w:p>
    <w:p w14:paraId="36B23E5A" w14:textId="77777777" w:rsidR="00102CDD" w:rsidRDefault="00102CDD" w:rsidP="006D6D58">
      <w:pPr>
        <w:pStyle w:val="NoSpacing"/>
      </w:pPr>
    </w:p>
    <w:p w14:paraId="6F0EDDA8" w14:textId="77777777" w:rsidR="00F02290" w:rsidRDefault="00F02290" w:rsidP="006D6D58">
      <w:pPr>
        <w:pStyle w:val="NoSpacing"/>
        <w:rPr>
          <w:u w:val="single"/>
        </w:rPr>
      </w:pPr>
    </w:p>
    <w:p w14:paraId="285A6381" w14:textId="77777777" w:rsidR="00102CDD" w:rsidRDefault="00102CDD" w:rsidP="006D6D58">
      <w:pPr>
        <w:pStyle w:val="NoSpacing"/>
      </w:pPr>
    </w:p>
    <w:p w14:paraId="00292531" w14:textId="77B32F20" w:rsidR="00102CDD" w:rsidRDefault="00F02290" w:rsidP="006D6D58">
      <w:pPr>
        <w:pStyle w:val="NoSpacing"/>
      </w:pPr>
      <w:r w:rsidRPr="00102CDD">
        <w:rPr>
          <w:u w:val="single"/>
        </w:rPr>
        <w:t>Source</w:t>
      </w:r>
      <w:r>
        <w:t xml:space="preserve">: </w:t>
      </w:r>
      <w:hyperlink r:id="rId38" w:history="1">
        <w:r w:rsidR="00370D2C" w:rsidRPr="0071431A">
          <w:rPr>
            <w:rStyle w:val="Hyperlink"/>
            <w:i/>
          </w:rPr>
          <w:t>https://www.britannica.com/place/Ireland/Trade</w:t>
        </w:r>
        <w:r w:rsidR="00370D2C" w:rsidRPr="0071431A">
          <w:rPr>
            <w:rStyle w:val="Hyperlink"/>
          </w:rPr>
          <w:t>s</w:t>
        </w:r>
      </w:hyperlink>
    </w:p>
    <w:p w14:paraId="237A6791" w14:textId="77777777" w:rsidR="00370D2C" w:rsidRDefault="00370D2C" w:rsidP="00370D2C">
      <w:pPr>
        <w:pStyle w:val="NoSpacing"/>
      </w:pPr>
    </w:p>
    <w:p w14:paraId="29E3FD91" w14:textId="77777777" w:rsidR="00370D2C" w:rsidRDefault="00370D2C" w:rsidP="00370D2C">
      <w:pPr>
        <w:pStyle w:val="Heading1"/>
      </w:pPr>
      <w:bookmarkStart w:id="5" w:name="_Toc124020151"/>
      <w:r>
        <w:t>1. Business Understanding</w:t>
      </w:r>
      <w:bookmarkEnd w:id="5"/>
    </w:p>
    <w:p w14:paraId="2A837FFD" w14:textId="77777777" w:rsidR="00370D2C" w:rsidRDefault="00370D2C" w:rsidP="00370D2C">
      <w:pPr>
        <w:pStyle w:val="Heading2"/>
      </w:pPr>
      <w:bookmarkStart w:id="6" w:name="_Toc124020152"/>
      <w:r>
        <w:t>Area/Objectives of Research:</w:t>
      </w:r>
      <w:bookmarkEnd w:id="6"/>
    </w:p>
    <w:p w14:paraId="11D1DE5C" w14:textId="2384C999" w:rsidR="00370D2C" w:rsidRDefault="00370D2C" w:rsidP="00370D2C">
      <w:pPr>
        <w:pStyle w:val="NoSpacing"/>
      </w:pPr>
      <w:r>
        <w:t xml:space="preserve">I have been tasked to </w:t>
      </w:r>
      <w:r w:rsidRPr="00C515F7">
        <w:rPr>
          <w:b/>
          <w:u w:val="single"/>
        </w:rPr>
        <w:t>analyse Ireland</w:t>
      </w:r>
      <w:r w:rsidRPr="00C515F7">
        <w:t>’s</w:t>
      </w:r>
      <w:r w:rsidRPr="00C515F7">
        <w:rPr>
          <w:b/>
        </w:rPr>
        <w:t xml:space="preserve"> </w:t>
      </w:r>
      <w:r w:rsidRPr="00C515F7">
        <w:t xml:space="preserve">Agricultural </w:t>
      </w:r>
      <w:r>
        <w:t xml:space="preserve">data and comparing the Irish </w:t>
      </w:r>
      <w:r w:rsidRPr="00C515F7">
        <w:rPr>
          <w:b/>
          <w:u w:val="single"/>
        </w:rPr>
        <w:t>Agri</w:t>
      </w:r>
      <w:r w:rsidRPr="00C515F7">
        <w:rPr>
          <w:u w:val="single"/>
        </w:rPr>
        <w:t xml:space="preserve"> </w:t>
      </w:r>
      <w:r w:rsidRPr="00C515F7">
        <w:rPr>
          <w:b/>
          <w:u w:val="single"/>
        </w:rPr>
        <w:t>sector</w:t>
      </w:r>
      <w:r w:rsidRPr="00C515F7">
        <w:rPr>
          <w:u w:val="single"/>
        </w:rPr>
        <w:t xml:space="preserve"> </w:t>
      </w:r>
      <w:r w:rsidRPr="00C515F7">
        <w:rPr>
          <w:b/>
          <w:u w:val="single"/>
        </w:rPr>
        <w:t>with other countries</w:t>
      </w:r>
      <w:r>
        <w:t xml:space="preserve"> worldwide. Analysing </w:t>
      </w:r>
      <w:r w:rsidRPr="00901155">
        <w:rPr>
          <w:u w:val="single"/>
        </w:rPr>
        <w:t>forecasting</w:t>
      </w:r>
      <w:r>
        <w:t xml:space="preserve">, </w:t>
      </w:r>
      <w:r w:rsidRPr="00901155">
        <w:rPr>
          <w:u w:val="single"/>
        </w:rPr>
        <w:t>sentiment analysis</w:t>
      </w:r>
      <w:r>
        <w:t xml:space="preserve"> and evidence based </w:t>
      </w:r>
      <w:r w:rsidRPr="00901155">
        <w:rPr>
          <w:u w:val="single"/>
        </w:rPr>
        <w:t>recommendations</w:t>
      </w:r>
      <w:r>
        <w:t xml:space="preserve"> for </w:t>
      </w:r>
      <w:r w:rsidRPr="00447A96">
        <w:rPr>
          <w:u w:val="single"/>
        </w:rPr>
        <w:t>at least 2 areas</w:t>
      </w:r>
      <w:r>
        <w:t xml:space="preserve"> of the sector as well as a complete rationale of the entire process used to discover my findings (such as trends and correlations…) from globally recognised </w:t>
      </w:r>
      <w:r w:rsidRPr="00447A96">
        <w:rPr>
          <w:u w:val="single"/>
        </w:rPr>
        <w:t>official sources</w:t>
      </w:r>
      <w:r>
        <w:t>. As it is discussed in Data Gathering, I decided to research animal stock</w:t>
      </w:r>
      <w:r w:rsidR="00B27E60">
        <w:t xml:space="preserve"> </w:t>
      </w:r>
      <w:r>
        <w:t>(</w:t>
      </w:r>
      <w:r w:rsidR="00B27E60">
        <w:t xml:space="preserve">such as </w:t>
      </w:r>
      <w:r w:rsidRPr="00B27E60">
        <w:rPr>
          <w:b/>
          <w:u w:val="single"/>
        </w:rPr>
        <w:t>Beef</w:t>
      </w:r>
      <w:r w:rsidRPr="00B27E60">
        <w:t xml:space="preserve">, </w:t>
      </w:r>
      <w:r w:rsidRPr="00B27E60">
        <w:rPr>
          <w:b/>
          <w:u w:val="single"/>
        </w:rPr>
        <w:t>Pigmeat</w:t>
      </w:r>
      <w:r w:rsidRPr="00B27E60">
        <w:t xml:space="preserve">, </w:t>
      </w:r>
      <w:r w:rsidRPr="00B27E60">
        <w:rPr>
          <w:b/>
          <w:u w:val="single"/>
        </w:rPr>
        <w:t>Eggs and Poultry</w:t>
      </w:r>
      <w:r w:rsidRPr="00B27E60">
        <w:t xml:space="preserve">, </w:t>
      </w:r>
      <w:r w:rsidRPr="00B27E60">
        <w:rPr>
          <w:b/>
          <w:u w:val="single"/>
        </w:rPr>
        <w:t>Sheep and goat meat</w:t>
      </w:r>
      <w:r w:rsidR="00B27E60" w:rsidRPr="00B27E60">
        <w:t xml:space="preserve">, </w:t>
      </w:r>
      <w:r w:rsidRPr="00B27E60">
        <w:rPr>
          <w:b/>
          <w:u w:val="single"/>
        </w:rPr>
        <w:t>fruit and vegetables</w:t>
      </w:r>
      <w:r w:rsidRPr="00B27E60">
        <w:rPr>
          <w:u w:val="single"/>
        </w:rPr>
        <w:t xml:space="preserve"> </w:t>
      </w:r>
      <w:r w:rsidRPr="00B27E60">
        <w:t>(</w:t>
      </w:r>
      <w:r w:rsidR="00B27E60" w:rsidRPr="00B27E60">
        <w:t>Potatoes</w:t>
      </w:r>
      <w:r w:rsidRPr="00B27E60">
        <w:t xml:space="preserve"> and </w:t>
      </w:r>
      <w:r w:rsidR="00B27E60" w:rsidRPr="006F4011">
        <w:t>Cranberries</w:t>
      </w:r>
      <w:r w:rsidRPr="006F4011">
        <w:t>) in</w:t>
      </w:r>
      <w:r>
        <w:t xml:space="preserve"> the agricultural sector. This should assist decision making for Irish farmers. </w:t>
      </w:r>
    </w:p>
    <w:p w14:paraId="6945527D" w14:textId="77777777" w:rsidR="00370D2C" w:rsidRDefault="00370D2C" w:rsidP="006D6D58">
      <w:pPr>
        <w:pStyle w:val="NoSpacing"/>
      </w:pPr>
    </w:p>
    <w:p w14:paraId="4C84877B" w14:textId="694F3496" w:rsidR="00921696" w:rsidRDefault="00921696" w:rsidP="002473DE">
      <w:pPr>
        <w:pStyle w:val="Heading1"/>
      </w:pPr>
      <w:bookmarkStart w:id="7" w:name="_Toc124020145"/>
      <w:r>
        <w:t xml:space="preserve">Data </w:t>
      </w:r>
      <w:bookmarkEnd w:id="7"/>
      <w:r>
        <w:t>Collection</w:t>
      </w:r>
    </w:p>
    <w:p w14:paraId="1DB32F34" w14:textId="7C5CE3AE" w:rsidR="00864A43" w:rsidRDefault="009C562E" w:rsidP="00864A43">
      <w:pPr>
        <w:pStyle w:val="NoSpacing"/>
      </w:pPr>
      <w:r>
        <w:t xml:space="preserve">For the analysis I collected data from a number of sources </w:t>
      </w:r>
      <w:r>
        <w:t xml:space="preserve">including </w:t>
      </w:r>
      <w:r>
        <w:t>the publically available data from UN’s FAOSTAT</w:t>
      </w:r>
      <w:r>
        <w:t xml:space="preserve">, YouTube’s Comments database. </w:t>
      </w:r>
      <w:r>
        <w:t>The data was centrally focused on the supporting farmers with effective real time decision-support.</w:t>
      </w:r>
      <w:r>
        <w:t xml:space="preserve"> These Data a</w:t>
      </w:r>
      <w:r w:rsidR="00C41407">
        <w:t>re listed below:</w:t>
      </w:r>
    </w:p>
    <w:p w14:paraId="08D955C9" w14:textId="77777777" w:rsidR="00864A43" w:rsidRDefault="00864A43" w:rsidP="00864A43">
      <w:pPr>
        <w:pStyle w:val="NoSpacing"/>
      </w:pPr>
    </w:p>
    <w:p w14:paraId="3DB09B52" w14:textId="1EA2AADF" w:rsidR="00921696" w:rsidRDefault="00921696" w:rsidP="00C41407">
      <w:pPr>
        <w:pStyle w:val="Heading2"/>
      </w:pPr>
      <w:bookmarkStart w:id="8" w:name="_Toc124020146"/>
      <w:r>
        <w:t>FAOSTAT</w:t>
      </w:r>
      <w:bookmarkEnd w:id="8"/>
    </w:p>
    <w:p w14:paraId="29CD72CA" w14:textId="77777777" w:rsidR="00864A43" w:rsidRDefault="00864A43" w:rsidP="00864A43">
      <w:pPr>
        <w:pStyle w:val="NoSpacing"/>
      </w:pPr>
      <w:r w:rsidRPr="00A9029E">
        <w:rPr>
          <w:noProof/>
          <w:lang w:val="en-IE"/>
        </w:rPr>
        <w:drawing>
          <wp:inline distT="0" distB="0" distL="0" distR="0" wp14:anchorId="6A73C82D" wp14:editId="76D3486D">
            <wp:extent cx="3620005" cy="7906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0005" cy="790685"/>
                    </a:xfrm>
                    <a:prstGeom prst="rect">
                      <a:avLst/>
                    </a:prstGeom>
                  </pic:spPr>
                </pic:pic>
              </a:graphicData>
            </a:graphic>
          </wp:inline>
        </w:drawing>
      </w:r>
    </w:p>
    <w:p w14:paraId="49B972BE" w14:textId="77777777" w:rsidR="00864A43" w:rsidRPr="001A1F74" w:rsidRDefault="00864A43" w:rsidP="00864A43">
      <w:pPr>
        <w:pStyle w:val="NoSpacing"/>
        <w:rPr>
          <w:i/>
        </w:rPr>
      </w:pPr>
      <w:r w:rsidRPr="001A1F74">
        <w:rPr>
          <w:i/>
        </w:rPr>
        <w:t>https://www.fao.org/faostat/en/#data</w:t>
      </w:r>
    </w:p>
    <w:p w14:paraId="228E74E3" w14:textId="77777777" w:rsidR="00864A43" w:rsidRDefault="00864A43" w:rsidP="003859CE">
      <w:pPr>
        <w:rPr>
          <w:lang w:val="en-US" w:eastAsia="en-US"/>
        </w:rPr>
      </w:pPr>
    </w:p>
    <w:p w14:paraId="13DECF72" w14:textId="64E7B749" w:rsidR="003859CE" w:rsidRPr="003859CE" w:rsidRDefault="003859CE" w:rsidP="003859CE">
      <w:pPr>
        <w:rPr>
          <w:lang w:val="en-US" w:eastAsia="en-US"/>
        </w:rPr>
      </w:pPr>
      <w:r>
        <w:rPr>
          <w:lang w:val="en-US" w:eastAsia="en-US"/>
        </w:rPr>
        <w:t>It was used for its detailed global trading data.</w:t>
      </w:r>
    </w:p>
    <w:p w14:paraId="3B4362E5" w14:textId="77777777" w:rsidR="00921696" w:rsidRDefault="00921696" w:rsidP="00921696">
      <w:pPr>
        <w:pStyle w:val="Heading3"/>
      </w:pPr>
      <w:bookmarkStart w:id="9" w:name="_Toc124020147"/>
      <w:r>
        <w:lastRenderedPageBreak/>
        <w:t>Source:</w:t>
      </w:r>
      <w:bookmarkEnd w:id="9"/>
    </w:p>
    <w:p w14:paraId="2335B752" w14:textId="77777777" w:rsidR="00921696" w:rsidRDefault="00921696" w:rsidP="00921696">
      <w:pPr>
        <w:pStyle w:val="NoSpacing"/>
      </w:pPr>
      <w:r w:rsidRPr="00B55F95">
        <w:rPr>
          <w:noProof/>
          <w:lang w:val="en-IE"/>
        </w:rPr>
        <w:drawing>
          <wp:inline distT="0" distB="0" distL="0" distR="0" wp14:anchorId="252B809D" wp14:editId="2E4E66A4">
            <wp:extent cx="3342640" cy="189897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1713" cy="1921174"/>
                    </a:xfrm>
                    <a:prstGeom prst="rect">
                      <a:avLst/>
                    </a:prstGeom>
                  </pic:spPr>
                </pic:pic>
              </a:graphicData>
            </a:graphic>
          </wp:inline>
        </w:drawing>
      </w:r>
    </w:p>
    <w:p w14:paraId="5EC68D3E" w14:textId="77777777" w:rsidR="00921696" w:rsidRDefault="00921696" w:rsidP="00921696">
      <w:pPr>
        <w:pStyle w:val="NoSpacing"/>
      </w:pPr>
    </w:p>
    <w:p w14:paraId="3A712277" w14:textId="77777777" w:rsidR="00864A43" w:rsidRDefault="00864A43" w:rsidP="00864A43">
      <w:pPr>
        <w:pStyle w:val="NoSpacing"/>
      </w:pPr>
      <w:r>
        <w:t xml:space="preserve">Used the </w:t>
      </w:r>
      <w:r w:rsidRPr="00C93DF2">
        <w:rPr>
          <w:highlight w:val="yellow"/>
        </w:rPr>
        <w:t>Trade_DetailedTradeMatrix_E_All_Data_(Normalized)</w:t>
      </w:r>
      <w:r>
        <w:t xml:space="preserve"> zip file containing:</w:t>
      </w:r>
    </w:p>
    <w:p w14:paraId="214407DF" w14:textId="77777777" w:rsidR="00864A43" w:rsidRPr="002A079A" w:rsidRDefault="00864A43" w:rsidP="002062D9">
      <w:pPr>
        <w:pStyle w:val="NoSpacing"/>
        <w:numPr>
          <w:ilvl w:val="0"/>
          <w:numId w:val="4"/>
        </w:numPr>
      </w:pPr>
      <w:r w:rsidRPr="002A079A">
        <w:rPr>
          <w:b/>
          <w:u w:val="single"/>
        </w:rPr>
        <w:t>All Data</w:t>
      </w:r>
      <w:r w:rsidRPr="002A079A">
        <w:t>: Trade_DetailedTradeMatrix_E_All_Data_(Normalized)</w:t>
      </w:r>
    </w:p>
    <w:p w14:paraId="49EECB48" w14:textId="77777777" w:rsidR="00864A43" w:rsidRDefault="00864A43" w:rsidP="002062D9">
      <w:pPr>
        <w:pStyle w:val="NoSpacing"/>
        <w:numPr>
          <w:ilvl w:val="0"/>
          <w:numId w:val="4"/>
        </w:numPr>
      </w:pPr>
      <w:r w:rsidRPr="000B1C9F">
        <w:rPr>
          <w:b/>
          <w:u w:val="single"/>
        </w:rPr>
        <w:t>Flags</w:t>
      </w:r>
      <w:r>
        <w:t xml:space="preserve">: </w:t>
      </w:r>
      <w:r w:rsidRPr="000B1C9F">
        <w:rPr>
          <w:highlight w:val="yellow"/>
        </w:rPr>
        <w:t>Trade_DetailedTradeMatrix_E_Flags</w:t>
      </w:r>
    </w:p>
    <w:p w14:paraId="18BB907A" w14:textId="77777777" w:rsidR="00864A43" w:rsidRDefault="00864A43" w:rsidP="00921696">
      <w:pPr>
        <w:pStyle w:val="NoSpacing"/>
      </w:pPr>
    </w:p>
    <w:p w14:paraId="6190F0C0" w14:textId="6E94502F" w:rsidR="005A3B00" w:rsidRDefault="005A3B00" w:rsidP="005A3B00">
      <w:pPr>
        <w:pStyle w:val="Heading2"/>
      </w:pPr>
      <w:r>
        <w:t>ISO</w:t>
      </w:r>
    </w:p>
    <w:p w14:paraId="5556997D" w14:textId="62AAA6D8" w:rsidR="002B07B8" w:rsidRPr="002B07B8" w:rsidRDefault="002B07B8" w:rsidP="002B07B8">
      <w:pPr>
        <w:rPr>
          <w:lang w:val="en-US" w:eastAsia="en-US"/>
        </w:rPr>
      </w:pPr>
      <w:r>
        <w:rPr>
          <w:lang w:val="en-US" w:eastAsia="en-US"/>
        </w:rPr>
        <w:t xml:space="preserve">It was used for its </w:t>
      </w:r>
      <w:r w:rsidR="00C03CE3">
        <w:rPr>
          <w:lang w:val="en-US" w:eastAsia="en-US"/>
        </w:rPr>
        <w:t xml:space="preserve">standardized </w:t>
      </w:r>
      <w:r>
        <w:rPr>
          <w:lang w:val="en-US" w:eastAsia="en-US"/>
        </w:rPr>
        <w:t>codes that made it possible to create maps</w:t>
      </w:r>
      <w:r>
        <w:rPr>
          <w:lang w:val="en-US" w:eastAsia="en-US"/>
        </w:rPr>
        <w:t>.</w:t>
      </w:r>
    </w:p>
    <w:p w14:paraId="1070E0D3" w14:textId="77777777" w:rsidR="005A3B00" w:rsidRDefault="005A3B00" w:rsidP="005A3B00">
      <w:pPr>
        <w:pStyle w:val="Heading3"/>
      </w:pPr>
      <w:r>
        <w:t>Source:</w:t>
      </w:r>
    </w:p>
    <w:p w14:paraId="61820041" w14:textId="594E7F66" w:rsidR="00C41407" w:rsidRDefault="005A3B00" w:rsidP="00921696">
      <w:pPr>
        <w:pStyle w:val="NoSpacing"/>
      </w:pPr>
      <w:r w:rsidRPr="005A3B00">
        <w:drawing>
          <wp:inline distT="0" distB="0" distL="0" distR="0" wp14:anchorId="337A4226" wp14:editId="7D7E8AAB">
            <wp:extent cx="3343046" cy="174906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0081" cy="1752749"/>
                    </a:xfrm>
                    <a:prstGeom prst="rect">
                      <a:avLst/>
                    </a:prstGeom>
                  </pic:spPr>
                </pic:pic>
              </a:graphicData>
            </a:graphic>
          </wp:inline>
        </w:drawing>
      </w:r>
    </w:p>
    <w:p w14:paraId="0E841C05" w14:textId="77777777" w:rsidR="00C41407" w:rsidRDefault="00C41407" w:rsidP="00921696">
      <w:pPr>
        <w:pStyle w:val="NoSpacing"/>
      </w:pPr>
    </w:p>
    <w:p w14:paraId="60944007" w14:textId="6128D1E4" w:rsidR="004742A2" w:rsidRDefault="004742A2" w:rsidP="004742A2">
      <w:pPr>
        <w:pStyle w:val="Heading2"/>
      </w:pPr>
      <w:r>
        <w:t>YouTube API</w:t>
      </w:r>
    </w:p>
    <w:p w14:paraId="62AEA246" w14:textId="4E2EF2E9" w:rsidR="004742A2" w:rsidRPr="00D005DE" w:rsidRDefault="004742A2" w:rsidP="00D005DE">
      <w:pPr>
        <w:rPr>
          <w:lang w:val="en-US" w:eastAsia="en-US"/>
        </w:rPr>
      </w:pPr>
      <w:r>
        <w:rPr>
          <w:lang w:val="en-US" w:eastAsia="en-US"/>
        </w:rPr>
        <w:t>It was u</w:t>
      </w:r>
      <w:r w:rsidR="002473DE">
        <w:rPr>
          <w:lang w:val="en-US" w:eastAsia="en-US"/>
        </w:rPr>
        <w:t>sed for the sentiment analysis</w:t>
      </w:r>
      <w:r>
        <w:rPr>
          <w:lang w:val="en-US" w:eastAsia="en-US"/>
        </w:rPr>
        <w:t>.</w:t>
      </w:r>
    </w:p>
    <w:p w14:paraId="7D339433" w14:textId="77777777" w:rsidR="00C41407" w:rsidRDefault="00C41407" w:rsidP="00921696">
      <w:pPr>
        <w:pStyle w:val="NoSpacing"/>
      </w:pPr>
    </w:p>
    <w:p w14:paraId="0225762B" w14:textId="77777777" w:rsidR="00921696" w:rsidRDefault="00921696" w:rsidP="00921696">
      <w:pPr>
        <w:pStyle w:val="Heading3"/>
      </w:pPr>
      <w:bookmarkStart w:id="10" w:name="_Toc124020148"/>
      <w:r>
        <w:t>Licencing:</w:t>
      </w:r>
      <w:bookmarkEnd w:id="10"/>
    </w:p>
    <w:p w14:paraId="29866DB5" w14:textId="0499B8CB" w:rsidR="00921696" w:rsidRDefault="00921696" w:rsidP="00921696">
      <w:pPr>
        <w:pStyle w:val="NoSpacing"/>
      </w:pPr>
      <w:r>
        <w:t>Can be found in the Appendix section.</w:t>
      </w:r>
    </w:p>
    <w:p w14:paraId="47CC5305" w14:textId="47FE093D" w:rsidR="007404B3" w:rsidRDefault="007404B3" w:rsidP="007404B3">
      <w:pPr>
        <w:pStyle w:val="Heading1"/>
      </w:pPr>
      <w:r>
        <w:t>Data</w:t>
      </w:r>
      <w:r>
        <w:t>sets</w:t>
      </w:r>
    </w:p>
    <w:p w14:paraId="458481F9" w14:textId="3A4DDD3F" w:rsidR="00102CDD" w:rsidRDefault="002A0C94" w:rsidP="002A0C94">
      <w:pPr>
        <w:pStyle w:val="Heading3"/>
      </w:pPr>
      <w:r w:rsidRPr="002A0C94">
        <w:t>_TradeAnalysis</w:t>
      </w:r>
    </w:p>
    <w:p w14:paraId="077AF7A4" w14:textId="307014D6" w:rsidR="00102CDD" w:rsidRDefault="00910A91" w:rsidP="006D6D58">
      <w:pPr>
        <w:pStyle w:val="NoSpacing"/>
      </w:pPr>
      <w:r>
        <w:t>It contains global trading data.</w:t>
      </w:r>
    </w:p>
    <w:p w14:paraId="137B09B3" w14:textId="77777777" w:rsidR="00102CDD" w:rsidRDefault="00102CDD" w:rsidP="006D6D58">
      <w:pPr>
        <w:pStyle w:val="NoSpacing"/>
      </w:pPr>
    </w:p>
    <w:p w14:paraId="1A8FECF7" w14:textId="30FDDA60" w:rsidR="000659F6" w:rsidRDefault="00CD36F7" w:rsidP="006D6D58">
      <w:pPr>
        <w:pStyle w:val="NoSpacing"/>
      </w:pPr>
      <w:r w:rsidRPr="00CD36F7">
        <w:lastRenderedPageBreak/>
        <w:drawing>
          <wp:inline distT="0" distB="0" distL="0" distR="0" wp14:anchorId="15AF576A" wp14:editId="3713C659">
            <wp:extent cx="7021195" cy="36195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21195" cy="3619500"/>
                    </a:xfrm>
                    <a:prstGeom prst="rect">
                      <a:avLst/>
                    </a:prstGeom>
                  </pic:spPr>
                </pic:pic>
              </a:graphicData>
            </a:graphic>
          </wp:inline>
        </w:drawing>
      </w:r>
    </w:p>
    <w:p w14:paraId="722FD790" w14:textId="43C47BC0" w:rsidR="00102CDD" w:rsidRDefault="00CD36F7" w:rsidP="006D6D58">
      <w:pPr>
        <w:pStyle w:val="NoSpacing"/>
      </w:pPr>
      <w:r>
        <w:t>After Cleaning</w:t>
      </w:r>
      <w:r w:rsidR="00E3646B">
        <w:t xml:space="preserve"> called (</w:t>
      </w:r>
      <w:r w:rsidR="00E3646B" w:rsidRPr="00E3646B">
        <w:t>_TradeClean</w:t>
      </w:r>
      <w:r w:rsidR="00E3646B">
        <w:t>)</w:t>
      </w:r>
      <w:r>
        <w:t>:</w:t>
      </w:r>
    </w:p>
    <w:p w14:paraId="03E06720" w14:textId="7BC7EC49" w:rsidR="000659F6" w:rsidRDefault="00CD36F7" w:rsidP="006D6D58">
      <w:pPr>
        <w:pStyle w:val="NoSpacing"/>
      </w:pPr>
      <w:r w:rsidRPr="00CD36F7">
        <w:drawing>
          <wp:inline distT="0" distB="0" distL="0" distR="0" wp14:anchorId="3FC0A7DA" wp14:editId="6AE35314">
            <wp:extent cx="2640787" cy="17552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4305" cy="1764270"/>
                    </a:xfrm>
                    <a:prstGeom prst="rect">
                      <a:avLst/>
                    </a:prstGeom>
                  </pic:spPr>
                </pic:pic>
              </a:graphicData>
            </a:graphic>
          </wp:inline>
        </w:drawing>
      </w:r>
    </w:p>
    <w:p w14:paraId="52E0F125" w14:textId="0875A993" w:rsidR="000659F6" w:rsidRDefault="00396D1B" w:rsidP="00CD36F7">
      <w:pPr>
        <w:pStyle w:val="Heading3"/>
      </w:pPr>
      <w:r>
        <w:t>_ISO-3166</w:t>
      </w:r>
    </w:p>
    <w:p w14:paraId="17A15612" w14:textId="236FA0DF" w:rsidR="002F1A4C" w:rsidRDefault="00396D1B" w:rsidP="006D6D58">
      <w:pPr>
        <w:pStyle w:val="NoSpacing"/>
      </w:pPr>
      <w:r w:rsidRPr="00396D1B">
        <w:t>Contains the national standards from the ISO official website</w:t>
      </w:r>
      <w:r>
        <w:t xml:space="preserve"> </w:t>
      </w:r>
      <w:r>
        <w:t>(</w:t>
      </w:r>
      <w:hyperlink r:id="rId44" w:tgtFrame="_blank" w:history="1">
        <w:r>
          <w:rPr>
            <w:rStyle w:val="Hyperlink"/>
          </w:rPr>
          <w:t>https://www.iso.org/home.html</w:t>
        </w:r>
      </w:hyperlink>
      <w:r>
        <w:t>).</w:t>
      </w:r>
    </w:p>
    <w:p w14:paraId="5088A028" w14:textId="236FA0DF" w:rsidR="00CD36F7" w:rsidRDefault="00B974BB" w:rsidP="006D6D58">
      <w:pPr>
        <w:pStyle w:val="NoSpacing"/>
      </w:pPr>
      <w:r w:rsidRPr="00B974BB">
        <w:drawing>
          <wp:inline distT="0" distB="0" distL="0" distR="0" wp14:anchorId="4B268F3F" wp14:editId="165B1335">
            <wp:extent cx="3650285" cy="2151149"/>
            <wp:effectExtent l="0" t="0" r="762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3194" cy="2164650"/>
                    </a:xfrm>
                    <a:prstGeom prst="rect">
                      <a:avLst/>
                    </a:prstGeom>
                  </pic:spPr>
                </pic:pic>
              </a:graphicData>
            </a:graphic>
          </wp:inline>
        </w:drawing>
      </w:r>
    </w:p>
    <w:p w14:paraId="02856B56" w14:textId="77777777" w:rsidR="00B974BB" w:rsidRDefault="00B974BB" w:rsidP="006D6D58">
      <w:pPr>
        <w:pStyle w:val="NoSpacing"/>
      </w:pPr>
    </w:p>
    <w:p w14:paraId="24F72F3E" w14:textId="3A19B31A" w:rsidR="00396D1B" w:rsidRDefault="00396D1B" w:rsidP="00396D1B">
      <w:pPr>
        <w:pStyle w:val="Heading3"/>
      </w:pPr>
      <w:r w:rsidRPr="00396D1B">
        <w:t>_PriceAnalysis</w:t>
      </w:r>
    </w:p>
    <w:p w14:paraId="24750C14" w14:textId="6CB11189" w:rsidR="00CD36F7" w:rsidRDefault="00E3646B" w:rsidP="006D6D58">
      <w:pPr>
        <w:pStyle w:val="NoSpacing"/>
      </w:pPr>
      <w:r>
        <w:t>F</w:t>
      </w:r>
      <w:r>
        <w:t>rom the FAOSTAT Database gathered from their website (</w:t>
      </w:r>
      <w:hyperlink r:id="rId46" w:anchor="home" w:tgtFrame="_blank" w:history="1">
        <w:r>
          <w:rPr>
            <w:rStyle w:val="Hyperlink"/>
          </w:rPr>
          <w:t>https://www.fao.org/faostat/en/#home</w:t>
        </w:r>
      </w:hyperlink>
      <w:r>
        <w:t xml:space="preserve">) and initialised for the analysis in the </w:t>
      </w:r>
      <w:r>
        <w:rPr>
          <w:rStyle w:val="HTMLCode"/>
        </w:rPr>
        <w:t>0.Big Data Extraction</w:t>
      </w:r>
      <w:r>
        <w:t xml:space="preserve"> notebook</w:t>
      </w:r>
    </w:p>
    <w:p w14:paraId="0269E247" w14:textId="77777777" w:rsidR="007F7E13" w:rsidRDefault="007F7E13" w:rsidP="006D6D58">
      <w:pPr>
        <w:pStyle w:val="NoSpacing"/>
      </w:pPr>
    </w:p>
    <w:p w14:paraId="63D4A1B8" w14:textId="1C77F6A4" w:rsidR="00C945F6" w:rsidRDefault="00C945F6" w:rsidP="00C945F6">
      <w:pPr>
        <w:pStyle w:val="Heading3"/>
      </w:pPr>
      <w:r w:rsidRPr="00396D1B">
        <w:t>_</w:t>
      </w:r>
      <w:r w:rsidRPr="00C945F6">
        <w:t>Youtube_Comments</w:t>
      </w:r>
    </w:p>
    <w:p w14:paraId="50D00835" w14:textId="77777777" w:rsidR="00311643" w:rsidRDefault="000147EC" w:rsidP="006D6D58">
      <w:pPr>
        <w:pStyle w:val="NoSpacing"/>
      </w:pPr>
      <w:r>
        <w:t xml:space="preserve">I used YouTube API to </w:t>
      </w:r>
      <w:r w:rsidR="00A22CE8">
        <w:t xml:space="preserve">collect comments that I used </w:t>
      </w:r>
      <w:r w:rsidR="00EF2DE9">
        <w:t xml:space="preserve">to </w:t>
      </w:r>
      <w:r>
        <w:t>gain the sentiment</w:t>
      </w:r>
      <w:r w:rsidR="00EF2DE9">
        <w:t xml:space="preserve"> people have</w:t>
      </w:r>
      <w:r>
        <w:t xml:space="preserve"> </w:t>
      </w:r>
      <w:r w:rsidR="00EF2DE9">
        <w:t xml:space="preserve">towards cranberry </w:t>
      </w:r>
      <w:r>
        <w:t>processing</w:t>
      </w:r>
      <w:r w:rsidR="00EF2DE9">
        <w:t xml:space="preserve"> and their sentiment of it as food</w:t>
      </w:r>
      <w:r>
        <w:t>.</w:t>
      </w:r>
    </w:p>
    <w:p w14:paraId="08F2F1E9" w14:textId="77777777" w:rsidR="00311643" w:rsidRDefault="00311643" w:rsidP="006D6D58">
      <w:pPr>
        <w:pStyle w:val="NoSpacing"/>
      </w:pPr>
    </w:p>
    <w:p w14:paraId="64766A98" w14:textId="6E9FACBD" w:rsidR="006B3CE9" w:rsidRDefault="00311643" w:rsidP="006D6D58">
      <w:pPr>
        <w:pStyle w:val="NoSpacing"/>
      </w:pPr>
      <w:r>
        <w:lastRenderedPageBreak/>
        <w:t>More specifically the link was from:</w:t>
      </w:r>
    </w:p>
    <w:p w14:paraId="4687C056" w14:textId="5FFB1718" w:rsidR="00311643" w:rsidRDefault="00311643" w:rsidP="006D6D58">
      <w:pPr>
        <w:pStyle w:val="NoSpacing"/>
      </w:pPr>
      <w:r w:rsidRPr="00311643">
        <w:drawing>
          <wp:inline distT="0" distB="0" distL="0" distR="0" wp14:anchorId="3EB1DA4C" wp14:editId="7BD68615">
            <wp:extent cx="4835347" cy="246424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1682" cy="2467476"/>
                    </a:xfrm>
                    <a:prstGeom prst="rect">
                      <a:avLst/>
                    </a:prstGeom>
                  </pic:spPr>
                </pic:pic>
              </a:graphicData>
            </a:graphic>
          </wp:inline>
        </w:drawing>
      </w:r>
    </w:p>
    <w:p w14:paraId="3D46E578" w14:textId="767A670B" w:rsidR="00311643" w:rsidRDefault="00311643" w:rsidP="006D6D58">
      <w:pPr>
        <w:pStyle w:val="NoSpacing"/>
      </w:pPr>
      <w:r w:rsidRPr="00311643">
        <w:drawing>
          <wp:inline distT="0" distB="0" distL="0" distR="0" wp14:anchorId="2E637C77" wp14:editId="7255C443">
            <wp:extent cx="4834890" cy="3305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5498" cy="338139"/>
                    </a:xfrm>
                    <a:prstGeom prst="rect">
                      <a:avLst/>
                    </a:prstGeom>
                  </pic:spPr>
                </pic:pic>
              </a:graphicData>
            </a:graphic>
          </wp:inline>
        </w:drawing>
      </w:r>
    </w:p>
    <w:p w14:paraId="1C9FB964" w14:textId="6393DAB9" w:rsidR="00311643" w:rsidRDefault="00311643" w:rsidP="006D6D58">
      <w:pPr>
        <w:pStyle w:val="NoSpacing"/>
      </w:pPr>
      <w:hyperlink r:id="rId49" w:tgtFrame="_blank" w:history="1">
        <w:r>
          <w:rPr>
            <w:rStyle w:val="Hyperlink"/>
          </w:rPr>
          <w:t>https://www.youtube.com/watch?v=pGWP86dZ-_0</w:t>
        </w:r>
      </w:hyperlink>
    </w:p>
    <w:p w14:paraId="36980493" w14:textId="77777777" w:rsidR="00311643" w:rsidRDefault="00311643" w:rsidP="006D6D58">
      <w:pPr>
        <w:pStyle w:val="NoSpacing"/>
      </w:pPr>
    </w:p>
    <w:p w14:paraId="57600CF8" w14:textId="029FC4FA" w:rsidR="00EF2DE9" w:rsidRDefault="00311643" w:rsidP="006D6D58">
      <w:pPr>
        <w:pStyle w:val="NoSpacing"/>
      </w:pPr>
      <w:r w:rsidRPr="00311643">
        <w:drawing>
          <wp:inline distT="0" distB="0" distL="0" distR="0" wp14:anchorId="4654565B" wp14:editId="3A08ABE7">
            <wp:extent cx="2940710" cy="115584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204" cy="1159179"/>
                    </a:xfrm>
                    <a:prstGeom prst="rect">
                      <a:avLst/>
                    </a:prstGeom>
                  </pic:spPr>
                </pic:pic>
              </a:graphicData>
            </a:graphic>
          </wp:inline>
        </w:drawing>
      </w:r>
    </w:p>
    <w:p w14:paraId="34F58DC3" w14:textId="77777777" w:rsidR="00311643" w:rsidRDefault="00311643" w:rsidP="006D6D58">
      <w:pPr>
        <w:pStyle w:val="NoSpacing"/>
      </w:pPr>
    </w:p>
    <w:p w14:paraId="75111176" w14:textId="0EA7FC9B" w:rsidR="00311643" w:rsidRDefault="00311643" w:rsidP="006D6D58">
      <w:pPr>
        <w:pStyle w:val="NoSpacing"/>
      </w:pPr>
      <w:r>
        <w:t>After preparation and cleaning</w:t>
      </w:r>
      <w:r w:rsidR="00191D02">
        <w:t>s</w:t>
      </w:r>
    </w:p>
    <w:p w14:paraId="79B77E54" w14:textId="3235BE6B" w:rsidR="00311643" w:rsidRDefault="00311643" w:rsidP="006D6D58">
      <w:pPr>
        <w:pStyle w:val="NoSpacing"/>
      </w:pPr>
      <w:r w:rsidRPr="00311643">
        <w:drawing>
          <wp:inline distT="0" distB="0" distL="0" distR="0" wp14:anchorId="52D6EE67" wp14:editId="0472BEEB">
            <wp:extent cx="3767328" cy="2968020"/>
            <wp:effectExtent l="0" t="0" r="508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6169" cy="2982863"/>
                    </a:xfrm>
                    <a:prstGeom prst="rect">
                      <a:avLst/>
                    </a:prstGeom>
                  </pic:spPr>
                </pic:pic>
              </a:graphicData>
            </a:graphic>
          </wp:inline>
        </w:drawing>
      </w:r>
    </w:p>
    <w:p w14:paraId="4B4C3B32" w14:textId="77777777" w:rsidR="00311643" w:rsidRDefault="00311643" w:rsidP="006D6D58">
      <w:pPr>
        <w:pStyle w:val="NoSpacing"/>
      </w:pPr>
    </w:p>
    <w:p w14:paraId="064DF6BC" w14:textId="33D3642C" w:rsidR="003712C8" w:rsidRDefault="00F25E4F" w:rsidP="006D6D58">
      <w:pPr>
        <w:pStyle w:val="NoSpacing"/>
      </w:pPr>
      <w:r w:rsidRPr="003712C8">
        <w:rPr>
          <w:b/>
          <w:u w:val="single"/>
        </w:rPr>
        <w:t>Benefits</w:t>
      </w:r>
      <w:r>
        <w:t xml:space="preserve">: </w:t>
      </w:r>
    </w:p>
    <w:p w14:paraId="3511246C" w14:textId="77FF3CA5" w:rsidR="00F25E4F" w:rsidRDefault="00F25E4F" w:rsidP="006D6D58">
      <w:pPr>
        <w:pStyle w:val="NoSpacing"/>
      </w:pPr>
      <w:r>
        <w:t>YouTube API has a lot of comments that people leave on a lot of videos relating to the topic.</w:t>
      </w:r>
    </w:p>
    <w:p w14:paraId="63A7A2B2" w14:textId="77777777" w:rsidR="00927505" w:rsidRDefault="00927505" w:rsidP="006D6D58">
      <w:pPr>
        <w:pStyle w:val="NoSpacing"/>
      </w:pPr>
    </w:p>
    <w:p w14:paraId="15C6888B" w14:textId="77777777" w:rsidR="003712C8" w:rsidRDefault="00F25E4F" w:rsidP="006D6D58">
      <w:pPr>
        <w:pStyle w:val="NoSpacing"/>
      </w:pPr>
      <w:r w:rsidRPr="003712C8">
        <w:rPr>
          <w:b/>
          <w:u w:val="single"/>
        </w:rPr>
        <w:t>Challenges</w:t>
      </w:r>
      <w:r>
        <w:t xml:space="preserve">: </w:t>
      </w:r>
    </w:p>
    <w:p w14:paraId="724EFAAA" w14:textId="78042892" w:rsidR="00F25E4F" w:rsidRDefault="003712C8" w:rsidP="006D6D58">
      <w:pPr>
        <w:pStyle w:val="NoSpacing"/>
      </w:pPr>
      <w:r>
        <w:t xml:space="preserve">There are scammers, trolls, people talking about unrelated topics, or about their feelings towards the </w:t>
      </w:r>
      <w:r w:rsidR="00EC52C4">
        <w:t>YouTuber.</w:t>
      </w:r>
    </w:p>
    <w:p w14:paraId="05306566" w14:textId="38446B41" w:rsidR="00927505" w:rsidRDefault="00927505" w:rsidP="006D6D58">
      <w:pPr>
        <w:pStyle w:val="NoSpacing"/>
      </w:pPr>
      <w:r>
        <w:t>These need to be filtered from the data which is time consuming.</w:t>
      </w:r>
      <w:r w:rsidR="00F61163">
        <w:t xml:space="preserve"> People are </w:t>
      </w:r>
      <w:r w:rsidR="00906C97">
        <w:t xml:space="preserve">also </w:t>
      </w:r>
      <w:r w:rsidR="00F61163">
        <w:t xml:space="preserve">prone to sarcasm </w:t>
      </w:r>
      <w:r w:rsidR="00AB1E54">
        <w:t>which is not picked up</w:t>
      </w:r>
      <w:r w:rsidR="00F61163">
        <w:t>.</w:t>
      </w:r>
    </w:p>
    <w:p w14:paraId="650911A9" w14:textId="77777777" w:rsidR="002D612E" w:rsidRDefault="002D612E" w:rsidP="006D6D58">
      <w:pPr>
        <w:pStyle w:val="NoSpacing"/>
      </w:pPr>
    </w:p>
    <w:p w14:paraId="140228A0" w14:textId="45F44E25" w:rsidR="001F4898" w:rsidRDefault="000B3495" w:rsidP="009A3C2B">
      <w:pPr>
        <w:spacing w:after="0" w:line="240" w:lineRule="auto"/>
      </w:pPr>
      <w:r>
        <w:br w:type="page"/>
      </w:r>
    </w:p>
    <w:p w14:paraId="31DD4A82" w14:textId="77777777" w:rsidR="00C93DF2" w:rsidRDefault="00C93DF2" w:rsidP="006D6D58">
      <w:pPr>
        <w:pStyle w:val="NoSpacing"/>
      </w:pPr>
    </w:p>
    <w:p w14:paraId="25CB1563" w14:textId="77777777" w:rsidR="009A3C2B" w:rsidRPr="008321EB" w:rsidRDefault="009A3C2B" w:rsidP="009A3C2B">
      <w:pPr>
        <w:pStyle w:val="NoSpacing"/>
        <w:rPr>
          <w:rFonts w:asciiTheme="majorHAnsi" w:eastAsiaTheme="majorEastAsia" w:hAnsiTheme="majorHAnsi" w:cstheme="majorBidi"/>
          <w:color w:val="1F4E79" w:themeColor="accent1" w:themeShade="80"/>
          <w:sz w:val="32"/>
          <w:szCs w:val="32"/>
          <w:lang w:val="en-US" w:eastAsia="en-US"/>
        </w:rPr>
      </w:pPr>
      <w:r w:rsidRPr="008321EB">
        <w:rPr>
          <w:rFonts w:asciiTheme="majorHAnsi" w:eastAsiaTheme="majorEastAsia" w:hAnsiTheme="majorHAnsi" w:cstheme="majorBidi"/>
          <w:color w:val="1F4E79" w:themeColor="accent1" w:themeShade="80"/>
          <w:sz w:val="32"/>
          <w:szCs w:val="32"/>
          <w:lang w:val="en-US" w:eastAsia="en-US"/>
        </w:rPr>
        <w:t>Data Understanding</w:t>
      </w:r>
    </w:p>
    <w:p w14:paraId="4866B104" w14:textId="77777777" w:rsidR="009A3C2B" w:rsidRDefault="009A3C2B" w:rsidP="006D6D58">
      <w:pPr>
        <w:pStyle w:val="NoSpacing"/>
      </w:pPr>
    </w:p>
    <w:p w14:paraId="1180228A" w14:textId="73CF86F3" w:rsidR="00283CFA" w:rsidRPr="00537EBD" w:rsidRDefault="00370D2C" w:rsidP="006D6D58">
      <w:pPr>
        <w:pStyle w:val="NoSpacing"/>
        <w:rPr>
          <w:b/>
          <w:u w:val="single"/>
        </w:rPr>
      </w:pPr>
      <w:r>
        <w:rPr>
          <w:b/>
          <w:u w:val="single"/>
        </w:rPr>
        <w:t xml:space="preserve">Cranberry </w:t>
      </w:r>
      <w:r w:rsidR="00CF3684">
        <w:rPr>
          <w:b/>
          <w:u w:val="single"/>
        </w:rPr>
        <w:t>Analysis</w:t>
      </w:r>
    </w:p>
    <w:p w14:paraId="0008BF74" w14:textId="33404391" w:rsidR="008C7812" w:rsidRDefault="00CC2311" w:rsidP="002062D9">
      <w:pPr>
        <w:pStyle w:val="NoSpacing"/>
        <w:numPr>
          <w:ilvl w:val="0"/>
          <w:numId w:val="6"/>
        </w:numPr>
      </w:pPr>
      <w:r>
        <w:t xml:space="preserve">What is </w:t>
      </w:r>
      <w:r w:rsidR="00370D2C">
        <w:t>it people like/dislike about it</w:t>
      </w:r>
      <w:r>
        <w:t>?</w:t>
      </w:r>
    </w:p>
    <w:p w14:paraId="6AA57757" w14:textId="77777777" w:rsidR="008C7812" w:rsidRDefault="00BF352F" w:rsidP="002062D9">
      <w:pPr>
        <w:pStyle w:val="NoSpacing"/>
        <w:numPr>
          <w:ilvl w:val="0"/>
          <w:numId w:val="6"/>
        </w:numPr>
      </w:pPr>
      <w:r>
        <w:t>What recommendation can be given to Irish farmers to increase their supply?</w:t>
      </w:r>
    </w:p>
    <w:p w14:paraId="68E03945" w14:textId="77777777" w:rsidR="00283CFA" w:rsidRDefault="00283CFA" w:rsidP="006D6D58">
      <w:pPr>
        <w:pStyle w:val="NoSpacing"/>
      </w:pPr>
    </w:p>
    <w:p w14:paraId="7D01EC6C" w14:textId="0E4C8B6A" w:rsidR="00537EBD" w:rsidRDefault="00CB7C68" w:rsidP="006D6D58">
      <w:pPr>
        <w:pStyle w:val="NoSpacing"/>
        <w:rPr>
          <w:b/>
          <w:u w:val="single"/>
        </w:rPr>
      </w:pPr>
      <w:r>
        <w:rPr>
          <w:b/>
          <w:u w:val="single"/>
        </w:rPr>
        <w:t>Trade</w:t>
      </w:r>
      <w:r w:rsidR="00FE49DA">
        <w:rPr>
          <w:b/>
          <w:u w:val="single"/>
        </w:rPr>
        <w:t xml:space="preserve"> (Import, Export)</w:t>
      </w:r>
      <w:r>
        <w:rPr>
          <w:b/>
          <w:u w:val="single"/>
        </w:rPr>
        <w:t xml:space="preserve"> Analysis</w:t>
      </w:r>
    </w:p>
    <w:p w14:paraId="4DD7DBB4" w14:textId="77777777" w:rsidR="00A8699A" w:rsidRPr="00A8699A" w:rsidRDefault="00A8699A" w:rsidP="006D6D58">
      <w:pPr>
        <w:pStyle w:val="NoSpacing"/>
      </w:pPr>
      <w:r>
        <w:t>Applying Data Visualisation to plot:</w:t>
      </w:r>
    </w:p>
    <w:p w14:paraId="6D145497" w14:textId="77777777" w:rsidR="00395974" w:rsidRDefault="003B2B3D" w:rsidP="002062D9">
      <w:pPr>
        <w:pStyle w:val="NoSpacing"/>
        <w:numPr>
          <w:ilvl w:val="0"/>
          <w:numId w:val="5"/>
        </w:numPr>
      </w:pPr>
      <w:r>
        <w:t xml:space="preserve">Ireland and/or its trade </w:t>
      </w:r>
      <w:r w:rsidR="002648E8">
        <w:t>partner countries annual value</w:t>
      </w:r>
    </w:p>
    <w:p w14:paraId="3FFE1AA5" w14:textId="77777777" w:rsidR="00F10755" w:rsidRDefault="00DB3320" w:rsidP="002062D9">
      <w:pPr>
        <w:pStyle w:val="NoSpacing"/>
        <w:numPr>
          <w:ilvl w:val="0"/>
          <w:numId w:val="5"/>
        </w:numPr>
      </w:pPr>
      <w:r>
        <w:t xml:space="preserve">Ireland’s </w:t>
      </w:r>
      <w:r w:rsidR="001F3156">
        <w:t>product trade annual value</w:t>
      </w:r>
      <w:r w:rsidR="000131C6">
        <w:t xml:space="preserve"> </w:t>
      </w:r>
    </w:p>
    <w:p w14:paraId="4A47813E" w14:textId="77777777" w:rsidR="000B3495" w:rsidRDefault="000B3495" w:rsidP="006D6D58">
      <w:pPr>
        <w:pStyle w:val="NoSpacing"/>
      </w:pPr>
    </w:p>
    <w:p w14:paraId="3435F47A" w14:textId="77777777" w:rsidR="00F04BD0" w:rsidRPr="00CA26DF" w:rsidRDefault="00F04BD0" w:rsidP="006D6D58">
      <w:pPr>
        <w:pStyle w:val="NoSpacing"/>
        <w:rPr>
          <w:b/>
          <w:u w:val="single"/>
        </w:rPr>
      </w:pPr>
      <w:r>
        <w:rPr>
          <w:b/>
          <w:u w:val="single"/>
        </w:rPr>
        <w:t>Trade Balance</w:t>
      </w:r>
      <w:r w:rsidRPr="00CB7C68">
        <w:rPr>
          <w:b/>
          <w:u w:val="single"/>
        </w:rPr>
        <w:t xml:space="preserve"> Analysis</w:t>
      </w:r>
    </w:p>
    <w:p w14:paraId="14F0B4B4" w14:textId="77777777" w:rsidR="00B1003F" w:rsidRDefault="00B1003F" w:rsidP="002062D9">
      <w:pPr>
        <w:pStyle w:val="NoSpacing"/>
        <w:numPr>
          <w:ilvl w:val="0"/>
          <w:numId w:val="7"/>
        </w:numPr>
      </w:pPr>
      <w:r>
        <w:t>Positive and Negative influences</w:t>
      </w:r>
    </w:p>
    <w:p w14:paraId="715122B2" w14:textId="77777777" w:rsidR="00C95677" w:rsidRDefault="00B42118" w:rsidP="002062D9">
      <w:pPr>
        <w:pStyle w:val="NoSpacing"/>
        <w:numPr>
          <w:ilvl w:val="0"/>
          <w:numId w:val="7"/>
        </w:numPr>
      </w:pPr>
      <w:r>
        <w:t>Greatest impact</w:t>
      </w:r>
    </w:p>
    <w:p w14:paraId="50AD078A" w14:textId="77777777" w:rsidR="00C95677" w:rsidRDefault="00274C1C" w:rsidP="002062D9">
      <w:pPr>
        <w:pStyle w:val="NoSpacing"/>
        <w:numPr>
          <w:ilvl w:val="0"/>
          <w:numId w:val="7"/>
        </w:numPr>
      </w:pPr>
      <w:r>
        <w:t>Possible optimization for Ireland</w:t>
      </w:r>
    </w:p>
    <w:p w14:paraId="19072329" w14:textId="77777777" w:rsidR="00CA26DF" w:rsidRDefault="00CA26DF" w:rsidP="006D6D58">
      <w:pPr>
        <w:pStyle w:val="NoSpacing"/>
      </w:pPr>
    </w:p>
    <w:p w14:paraId="5F877395" w14:textId="77777777" w:rsidR="00370D2C" w:rsidRDefault="00370D2C" w:rsidP="00370D2C">
      <w:pPr>
        <w:pStyle w:val="Heading1"/>
      </w:pPr>
      <w:r>
        <w:t>Data Preparation</w:t>
      </w:r>
    </w:p>
    <w:p w14:paraId="30F04222" w14:textId="77777777" w:rsidR="00926076" w:rsidRDefault="00926076" w:rsidP="006D6D58">
      <w:pPr>
        <w:pStyle w:val="NoSpacing"/>
      </w:pPr>
    </w:p>
    <w:p w14:paraId="0C25DFD5" w14:textId="3E4709E5" w:rsidR="00926076" w:rsidRDefault="00926076" w:rsidP="00926076">
      <w:pPr>
        <w:pStyle w:val="Heading2"/>
      </w:pPr>
      <w:r>
        <w:t>0. Big Data Extraction</w:t>
      </w:r>
    </w:p>
    <w:p w14:paraId="41DC9032" w14:textId="58194F3F" w:rsidR="00CA26DF" w:rsidRDefault="0070454C" w:rsidP="006D6D58">
      <w:pPr>
        <w:pStyle w:val="NoSpacing"/>
      </w:pPr>
      <w:r>
        <w:t>Since I had to handle big data, I did the usual process to reduce the drain on memory. I first only imported the necessary library pandas to manage the dataset. Analysed the memory usage and looked at the structure.</w:t>
      </w:r>
    </w:p>
    <w:p w14:paraId="0D69DA81" w14:textId="77777777" w:rsidR="00926076" w:rsidRDefault="00926076" w:rsidP="006D6D58">
      <w:pPr>
        <w:pStyle w:val="NoSpacing"/>
      </w:pPr>
    </w:p>
    <w:p w14:paraId="78B7557F" w14:textId="22D66571" w:rsidR="009A3C2B" w:rsidRDefault="0070454C" w:rsidP="006D6D58">
      <w:pPr>
        <w:pStyle w:val="NoSpacing"/>
      </w:pPr>
      <w:r w:rsidRPr="0070454C">
        <w:drawing>
          <wp:inline distT="0" distB="0" distL="0" distR="0" wp14:anchorId="15FE5507" wp14:editId="5910B121">
            <wp:extent cx="2457907" cy="27569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6369" cy="2766459"/>
                    </a:xfrm>
                    <a:prstGeom prst="rect">
                      <a:avLst/>
                    </a:prstGeom>
                  </pic:spPr>
                </pic:pic>
              </a:graphicData>
            </a:graphic>
          </wp:inline>
        </w:drawing>
      </w:r>
    </w:p>
    <w:p w14:paraId="2C57D26A" w14:textId="77777777" w:rsidR="009A3C2B" w:rsidRDefault="009A3C2B" w:rsidP="006D6D58">
      <w:pPr>
        <w:pStyle w:val="NoSpacing"/>
      </w:pPr>
    </w:p>
    <w:p w14:paraId="402FE7ED" w14:textId="051E3F1B" w:rsidR="009A3C2B" w:rsidRDefault="0070454C" w:rsidP="006D6D58">
      <w:pPr>
        <w:pStyle w:val="NoSpacing"/>
      </w:pPr>
      <w:r w:rsidRPr="0070454C">
        <w:drawing>
          <wp:inline distT="0" distB="0" distL="0" distR="0" wp14:anchorId="7467A654" wp14:editId="7B15C688">
            <wp:extent cx="2517974" cy="2150669"/>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7812" cy="2159072"/>
                    </a:xfrm>
                    <a:prstGeom prst="rect">
                      <a:avLst/>
                    </a:prstGeom>
                  </pic:spPr>
                </pic:pic>
              </a:graphicData>
            </a:graphic>
          </wp:inline>
        </w:drawing>
      </w:r>
    </w:p>
    <w:p w14:paraId="6BE64F3B" w14:textId="77777777" w:rsidR="00370D2C" w:rsidRDefault="00370D2C" w:rsidP="006D6D58">
      <w:pPr>
        <w:pStyle w:val="NoSpacing"/>
      </w:pPr>
    </w:p>
    <w:p w14:paraId="7D7A7FD8" w14:textId="05193E82" w:rsidR="00370D2C" w:rsidRDefault="0070454C" w:rsidP="006D6D58">
      <w:pPr>
        <w:pStyle w:val="NoSpacing"/>
      </w:pPr>
      <w:r w:rsidRPr="0070454C">
        <w:lastRenderedPageBreak/>
        <w:drawing>
          <wp:inline distT="0" distB="0" distL="0" distR="0" wp14:anchorId="347FC2F1" wp14:editId="68026ABE">
            <wp:extent cx="4180549" cy="37234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9844" cy="3731716"/>
                    </a:xfrm>
                    <a:prstGeom prst="rect">
                      <a:avLst/>
                    </a:prstGeom>
                  </pic:spPr>
                </pic:pic>
              </a:graphicData>
            </a:graphic>
          </wp:inline>
        </w:drawing>
      </w:r>
    </w:p>
    <w:p w14:paraId="0D6E4A38" w14:textId="77777777" w:rsidR="0070454C" w:rsidRDefault="0070454C" w:rsidP="006D6D58">
      <w:pPr>
        <w:pStyle w:val="NoSpacing"/>
      </w:pPr>
    </w:p>
    <w:p w14:paraId="45949FC3" w14:textId="03B07ED1" w:rsidR="009E0336" w:rsidRDefault="0070454C" w:rsidP="006D6D58">
      <w:pPr>
        <w:pStyle w:val="NoSpacing"/>
      </w:pPr>
      <w:r>
        <w:t>With this initial check I was able to</w:t>
      </w:r>
      <w:r>
        <w:t xml:space="preserve"> remove any </w:t>
      </w:r>
      <w:r w:rsidRPr="004C11E1">
        <w:rPr>
          <w:u w:val="single"/>
        </w:rPr>
        <w:t>irrelevant data</w:t>
      </w:r>
      <w:r>
        <w:t xml:space="preserve"> (for the analysis) from the datasets</w:t>
      </w:r>
      <w:r>
        <w:t>.</w:t>
      </w:r>
    </w:p>
    <w:p w14:paraId="1BA10BDA" w14:textId="77777777" w:rsidR="0070454C" w:rsidRDefault="0070454C" w:rsidP="006D6D58">
      <w:pPr>
        <w:pStyle w:val="NoSpacing"/>
      </w:pPr>
    </w:p>
    <w:p w14:paraId="08647ED6" w14:textId="41DE9478" w:rsidR="004C11E1" w:rsidRDefault="004C11E1" w:rsidP="006D6D58">
      <w:pPr>
        <w:pStyle w:val="NoSpacing"/>
      </w:pPr>
      <w:r w:rsidRPr="004C11E1">
        <w:drawing>
          <wp:inline distT="0" distB="0" distL="0" distR="0" wp14:anchorId="12F2928B" wp14:editId="5B1B5D09">
            <wp:extent cx="4086482" cy="106070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5861" cy="1081308"/>
                    </a:xfrm>
                    <a:prstGeom prst="rect">
                      <a:avLst/>
                    </a:prstGeom>
                  </pic:spPr>
                </pic:pic>
              </a:graphicData>
            </a:graphic>
          </wp:inline>
        </w:drawing>
      </w:r>
    </w:p>
    <w:p w14:paraId="0C505DC0" w14:textId="3B09AE3D" w:rsidR="0070454C" w:rsidRDefault="00246D13" w:rsidP="006D6D58">
      <w:pPr>
        <w:pStyle w:val="NoSpacing"/>
      </w:pPr>
      <w:r>
        <w:t xml:space="preserve">Also </w:t>
      </w:r>
      <w:r w:rsidRPr="00246D13">
        <w:rPr>
          <w:u w:val="single"/>
        </w:rPr>
        <w:t>Duplicates</w:t>
      </w:r>
      <w:r>
        <w:t>.</w:t>
      </w:r>
    </w:p>
    <w:p w14:paraId="43CCFFA1" w14:textId="6C17D2CF" w:rsidR="004C11E1" w:rsidRDefault="00246D13" w:rsidP="006D6D58">
      <w:pPr>
        <w:pStyle w:val="NoSpacing"/>
      </w:pPr>
      <w:r w:rsidRPr="00246D13">
        <w:drawing>
          <wp:inline distT="0" distB="0" distL="0" distR="0" wp14:anchorId="68FF48E1" wp14:editId="2FEC9DB7">
            <wp:extent cx="4245888" cy="43891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7013" cy="450399"/>
                    </a:xfrm>
                    <a:prstGeom prst="rect">
                      <a:avLst/>
                    </a:prstGeom>
                  </pic:spPr>
                </pic:pic>
              </a:graphicData>
            </a:graphic>
          </wp:inline>
        </w:drawing>
      </w:r>
    </w:p>
    <w:p w14:paraId="2A77A9C4" w14:textId="1616C9E0" w:rsidR="004C11E1" w:rsidRDefault="00804702" w:rsidP="006D6D58">
      <w:pPr>
        <w:pStyle w:val="NoSpacing"/>
      </w:pPr>
      <w:r w:rsidRPr="00804702">
        <w:drawing>
          <wp:inline distT="0" distB="0" distL="0" distR="0" wp14:anchorId="034B46B5" wp14:editId="5E8C0474">
            <wp:extent cx="6035040" cy="526708"/>
            <wp:effectExtent l="0" t="0" r="381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1766" cy="531659"/>
                    </a:xfrm>
                    <a:prstGeom prst="rect">
                      <a:avLst/>
                    </a:prstGeom>
                  </pic:spPr>
                </pic:pic>
              </a:graphicData>
            </a:graphic>
          </wp:inline>
        </w:drawing>
      </w:r>
    </w:p>
    <w:p w14:paraId="503F729E" w14:textId="79C8A049" w:rsidR="00804702" w:rsidRDefault="004F0E0D" w:rsidP="006D6D58">
      <w:pPr>
        <w:pStyle w:val="NoSpacing"/>
      </w:pPr>
      <w:r w:rsidRPr="004F0E0D">
        <w:drawing>
          <wp:inline distT="0" distB="0" distL="0" distR="0" wp14:anchorId="20BA0AE1" wp14:editId="7EE11627">
            <wp:extent cx="7021195" cy="6470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21195" cy="647065"/>
                    </a:xfrm>
                    <a:prstGeom prst="rect">
                      <a:avLst/>
                    </a:prstGeom>
                  </pic:spPr>
                </pic:pic>
              </a:graphicData>
            </a:graphic>
          </wp:inline>
        </w:drawing>
      </w:r>
    </w:p>
    <w:p w14:paraId="2D1CEE77" w14:textId="1C21DEE5" w:rsidR="00804702" w:rsidRDefault="004F0E0D" w:rsidP="006D6D58">
      <w:pPr>
        <w:pStyle w:val="NoSpacing"/>
      </w:pPr>
      <w:r w:rsidRPr="004F0E0D">
        <w:drawing>
          <wp:inline distT="0" distB="0" distL="0" distR="0" wp14:anchorId="5A70C185" wp14:editId="637B08D8">
            <wp:extent cx="7021195" cy="59817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21195" cy="598170"/>
                    </a:xfrm>
                    <a:prstGeom prst="rect">
                      <a:avLst/>
                    </a:prstGeom>
                  </pic:spPr>
                </pic:pic>
              </a:graphicData>
            </a:graphic>
          </wp:inline>
        </w:drawing>
      </w:r>
    </w:p>
    <w:p w14:paraId="1C1BC0F1" w14:textId="73CD02CD" w:rsidR="004F0E0D" w:rsidRDefault="004F0E0D" w:rsidP="006D6D58">
      <w:pPr>
        <w:pStyle w:val="NoSpacing"/>
      </w:pPr>
      <w:r w:rsidRPr="004F0E0D">
        <w:lastRenderedPageBreak/>
        <w:drawing>
          <wp:inline distT="0" distB="0" distL="0" distR="0" wp14:anchorId="1AF15D9F" wp14:editId="66C99366">
            <wp:extent cx="3454951" cy="229697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7183" cy="2311753"/>
                    </a:xfrm>
                    <a:prstGeom prst="rect">
                      <a:avLst/>
                    </a:prstGeom>
                  </pic:spPr>
                </pic:pic>
              </a:graphicData>
            </a:graphic>
          </wp:inline>
        </w:drawing>
      </w:r>
    </w:p>
    <w:p w14:paraId="02294108" w14:textId="62A4AB62" w:rsidR="0070454C" w:rsidRDefault="00FC4C95" w:rsidP="006D6D58">
      <w:pPr>
        <w:pStyle w:val="NoSpacing"/>
      </w:pPr>
      <w:r w:rsidRPr="00FC4C95">
        <w:drawing>
          <wp:inline distT="0" distB="0" distL="0" distR="0" wp14:anchorId="624FC4FD" wp14:editId="2C22D18A">
            <wp:extent cx="7021195" cy="473710"/>
            <wp:effectExtent l="0" t="0" r="825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21195" cy="473710"/>
                    </a:xfrm>
                    <a:prstGeom prst="rect">
                      <a:avLst/>
                    </a:prstGeom>
                  </pic:spPr>
                </pic:pic>
              </a:graphicData>
            </a:graphic>
          </wp:inline>
        </w:drawing>
      </w:r>
    </w:p>
    <w:p w14:paraId="5E2899C7" w14:textId="03AA06E0" w:rsidR="004F0E0D" w:rsidRDefault="00FC4C95" w:rsidP="006D6D58">
      <w:pPr>
        <w:pStyle w:val="NoSpacing"/>
      </w:pPr>
      <w:r w:rsidRPr="00FC4C95">
        <w:drawing>
          <wp:inline distT="0" distB="0" distL="0" distR="0" wp14:anchorId="2CD67D0B" wp14:editId="5AC0EB85">
            <wp:extent cx="4056314" cy="2062886"/>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2653" cy="2071196"/>
                    </a:xfrm>
                    <a:prstGeom prst="rect">
                      <a:avLst/>
                    </a:prstGeom>
                  </pic:spPr>
                </pic:pic>
              </a:graphicData>
            </a:graphic>
          </wp:inline>
        </w:drawing>
      </w:r>
    </w:p>
    <w:p w14:paraId="56A04C72" w14:textId="493FCB03" w:rsidR="004F0E0D" w:rsidRDefault="00FC4C95" w:rsidP="006D6D58">
      <w:pPr>
        <w:pStyle w:val="NoSpacing"/>
      </w:pPr>
      <w:r w:rsidRPr="00FC4C95">
        <w:drawing>
          <wp:inline distT="0" distB="0" distL="0" distR="0" wp14:anchorId="2F5C143F" wp14:editId="77C42FF5">
            <wp:extent cx="7021195" cy="8299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21195" cy="829945"/>
                    </a:xfrm>
                    <a:prstGeom prst="rect">
                      <a:avLst/>
                    </a:prstGeom>
                  </pic:spPr>
                </pic:pic>
              </a:graphicData>
            </a:graphic>
          </wp:inline>
        </w:drawing>
      </w:r>
    </w:p>
    <w:p w14:paraId="5EA1937E" w14:textId="1ECB8003" w:rsidR="004F0E0D" w:rsidRDefault="00FC4C95" w:rsidP="006D6D58">
      <w:pPr>
        <w:pStyle w:val="NoSpacing"/>
      </w:pPr>
      <w:r w:rsidRPr="00FC4C95">
        <w:drawing>
          <wp:inline distT="0" distB="0" distL="0" distR="0" wp14:anchorId="7FFAB88B" wp14:editId="0D03C939">
            <wp:extent cx="3108960" cy="8078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1550" cy="811156"/>
                    </a:xfrm>
                    <a:prstGeom prst="rect">
                      <a:avLst/>
                    </a:prstGeom>
                  </pic:spPr>
                </pic:pic>
              </a:graphicData>
            </a:graphic>
          </wp:inline>
        </w:drawing>
      </w:r>
    </w:p>
    <w:p w14:paraId="77A4400E" w14:textId="4A2FF730" w:rsidR="004F0E0D" w:rsidRDefault="00FC4C95" w:rsidP="006D6D58">
      <w:pPr>
        <w:pStyle w:val="NoSpacing"/>
      </w:pPr>
      <w:r w:rsidRPr="00FC4C95">
        <w:lastRenderedPageBreak/>
        <w:drawing>
          <wp:inline distT="0" distB="0" distL="0" distR="0" wp14:anchorId="2D2ABAF7" wp14:editId="25763036">
            <wp:extent cx="3372184" cy="403799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4895" cy="4053211"/>
                    </a:xfrm>
                    <a:prstGeom prst="rect">
                      <a:avLst/>
                    </a:prstGeom>
                  </pic:spPr>
                </pic:pic>
              </a:graphicData>
            </a:graphic>
          </wp:inline>
        </w:drawing>
      </w:r>
    </w:p>
    <w:p w14:paraId="654B4A99" w14:textId="39AD0009" w:rsidR="00FC4C95" w:rsidRDefault="00D46725" w:rsidP="006D6D58">
      <w:pPr>
        <w:pStyle w:val="NoSpacing"/>
      </w:pPr>
      <w:r w:rsidRPr="00D46725">
        <w:drawing>
          <wp:inline distT="0" distB="0" distL="0" distR="0" wp14:anchorId="3CE73BCD" wp14:editId="53A285C5">
            <wp:extent cx="3701491" cy="55044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5712" cy="555538"/>
                    </a:xfrm>
                    <a:prstGeom prst="rect">
                      <a:avLst/>
                    </a:prstGeom>
                  </pic:spPr>
                </pic:pic>
              </a:graphicData>
            </a:graphic>
          </wp:inline>
        </w:drawing>
      </w:r>
    </w:p>
    <w:p w14:paraId="77624797" w14:textId="7F1529FC" w:rsidR="00FC4C95" w:rsidRDefault="00D46725" w:rsidP="006D6D58">
      <w:pPr>
        <w:pStyle w:val="NoSpacing"/>
      </w:pPr>
      <w:r w:rsidRPr="00D46725">
        <w:drawing>
          <wp:inline distT="0" distB="0" distL="0" distR="0" wp14:anchorId="69F8A42D" wp14:editId="1A80B95A">
            <wp:extent cx="7021195" cy="835025"/>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21195" cy="835025"/>
                    </a:xfrm>
                    <a:prstGeom prst="rect">
                      <a:avLst/>
                    </a:prstGeom>
                  </pic:spPr>
                </pic:pic>
              </a:graphicData>
            </a:graphic>
          </wp:inline>
        </w:drawing>
      </w:r>
    </w:p>
    <w:p w14:paraId="5753647F" w14:textId="0386BB08" w:rsidR="00D46725" w:rsidRDefault="00D46725" w:rsidP="006D6D58">
      <w:pPr>
        <w:pStyle w:val="NoSpacing"/>
      </w:pPr>
      <w:r w:rsidRPr="00D46725">
        <w:drawing>
          <wp:inline distT="0" distB="0" distL="0" distR="0" wp14:anchorId="62C1DE4C" wp14:editId="10F9BF19">
            <wp:extent cx="4140788" cy="13167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3780" cy="1324047"/>
                    </a:xfrm>
                    <a:prstGeom prst="rect">
                      <a:avLst/>
                    </a:prstGeom>
                  </pic:spPr>
                </pic:pic>
              </a:graphicData>
            </a:graphic>
          </wp:inline>
        </w:drawing>
      </w:r>
    </w:p>
    <w:p w14:paraId="076DC3A3" w14:textId="6A0A13F6" w:rsidR="00D46725" w:rsidRDefault="00926076" w:rsidP="006D6D58">
      <w:pPr>
        <w:pStyle w:val="NoSpacing"/>
      </w:pPr>
      <w:r w:rsidRPr="00926076">
        <w:lastRenderedPageBreak/>
        <w:drawing>
          <wp:inline distT="0" distB="0" distL="0" distR="0" wp14:anchorId="1FACC4DF" wp14:editId="3CAE42EC">
            <wp:extent cx="3165239" cy="5062118"/>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6185" cy="5079624"/>
                    </a:xfrm>
                    <a:prstGeom prst="rect">
                      <a:avLst/>
                    </a:prstGeom>
                  </pic:spPr>
                </pic:pic>
              </a:graphicData>
            </a:graphic>
          </wp:inline>
        </w:drawing>
      </w:r>
    </w:p>
    <w:p w14:paraId="5824E597" w14:textId="43211550" w:rsidR="00D46725" w:rsidRDefault="00926076" w:rsidP="006D6D58">
      <w:pPr>
        <w:pStyle w:val="NoSpacing"/>
      </w:pPr>
      <w:r w:rsidRPr="00926076">
        <w:drawing>
          <wp:inline distT="0" distB="0" distL="0" distR="0" wp14:anchorId="673B72F4" wp14:editId="6DD502B0">
            <wp:extent cx="3372307" cy="5756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7685" cy="581657"/>
                    </a:xfrm>
                    <a:prstGeom prst="rect">
                      <a:avLst/>
                    </a:prstGeom>
                  </pic:spPr>
                </pic:pic>
              </a:graphicData>
            </a:graphic>
          </wp:inline>
        </w:drawing>
      </w:r>
    </w:p>
    <w:p w14:paraId="50652AC9" w14:textId="4936D86B" w:rsidR="00D46725" w:rsidRDefault="00D46725" w:rsidP="006D6D58">
      <w:pPr>
        <w:pStyle w:val="NoSpacing"/>
      </w:pPr>
    </w:p>
    <w:p w14:paraId="2B12995B" w14:textId="77777777" w:rsidR="000F2630" w:rsidRDefault="000F2630" w:rsidP="000F2630">
      <w:pPr>
        <w:pStyle w:val="Heading2"/>
      </w:pPr>
      <w:r>
        <w:t>_TradeAnalysis</w:t>
      </w:r>
    </w:p>
    <w:p w14:paraId="039202FE" w14:textId="77777777" w:rsidR="000F2630" w:rsidRDefault="000F2630" w:rsidP="000F2630">
      <w:pPr>
        <w:pStyle w:val="NoSpacing"/>
      </w:pPr>
      <w:r>
        <w:t>This was the product of the Big Data Extraction notebook but still I did a couple of processing to the data.</w:t>
      </w:r>
    </w:p>
    <w:p w14:paraId="18F70960" w14:textId="0C2FC3F4" w:rsidR="00D46725" w:rsidRDefault="000F2630" w:rsidP="006D6D58">
      <w:pPr>
        <w:pStyle w:val="NoSpacing"/>
      </w:pPr>
      <w:r w:rsidRPr="000F2630">
        <w:drawing>
          <wp:inline distT="0" distB="0" distL="0" distR="0" wp14:anchorId="1F7D2575" wp14:editId="00D49D1E">
            <wp:extent cx="7021195" cy="138938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21195" cy="1389380"/>
                    </a:xfrm>
                    <a:prstGeom prst="rect">
                      <a:avLst/>
                    </a:prstGeom>
                  </pic:spPr>
                </pic:pic>
              </a:graphicData>
            </a:graphic>
          </wp:inline>
        </w:drawing>
      </w:r>
    </w:p>
    <w:p w14:paraId="13896FF7" w14:textId="4824C0AA" w:rsidR="000F2630" w:rsidRDefault="000F2630" w:rsidP="006D6D58">
      <w:pPr>
        <w:pStyle w:val="NoSpacing"/>
      </w:pPr>
      <w:r w:rsidRPr="000F2630">
        <w:drawing>
          <wp:inline distT="0" distB="0" distL="0" distR="0" wp14:anchorId="45000BE1" wp14:editId="67DDD31F">
            <wp:extent cx="2026104" cy="1250899"/>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6853" cy="1257535"/>
                    </a:xfrm>
                    <a:prstGeom prst="rect">
                      <a:avLst/>
                    </a:prstGeom>
                  </pic:spPr>
                </pic:pic>
              </a:graphicData>
            </a:graphic>
          </wp:inline>
        </w:drawing>
      </w:r>
    </w:p>
    <w:p w14:paraId="1A991838" w14:textId="384508CE" w:rsidR="000F2630" w:rsidRDefault="000F2630" w:rsidP="006D6D58">
      <w:pPr>
        <w:pStyle w:val="NoSpacing"/>
      </w:pPr>
      <w:r>
        <w:t>After removing:</w:t>
      </w:r>
    </w:p>
    <w:p w14:paraId="43F92ABF" w14:textId="226EA19D" w:rsidR="000F2630" w:rsidRDefault="000F2630" w:rsidP="006D6D58">
      <w:pPr>
        <w:pStyle w:val="NoSpacing"/>
      </w:pPr>
      <w:r w:rsidRPr="000F2630">
        <w:lastRenderedPageBreak/>
        <w:drawing>
          <wp:inline distT="0" distB="0" distL="0" distR="0" wp14:anchorId="093AC587" wp14:editId="23DE3EC3">
            <wp:extent cx="2160682" cy="147767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73133" cy="1486185"/>
                    </a:xfrm>
                    <a:prstGeom prst="rect">
                      <a:avLst/>
                    </a:prstGeom>
                  </pic:spPr>
                </pic:pic>
              </a:graphicData>
            </a:graphic>
          </wp:inline>
        </w:drawing>
      </w:r>
    </w:p>
    <w:p w14:paraId="201A81E7" w14:textId="137A2048" w:rsidR="000F2630" w:rsidRDefault="009E47C4" w:rsidP="006D6D58">
      <w:pPr>
        <w:pStyle w:val="NoSpacing"/>
      </w:pPr>
      <w:r w:rsidRPr="009E47C4">
        <w:drawing>
          <wp:inline distT="0" distB="0" distL="0" distR="0" wp14:anchorId="4DE52187" wp14:editId="34415760">
            <wp:extent cx="2688254" cy="4974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2595" cy="505638"/>
                    </a:xfrm>
                    <a:prstGeom prst="rect">
                      <a:avLst/>
                    </a:prstGeom>
                  </pic:spPr>
                </pic:pic>
              </a:graphicData>
            </a:graphic>
          </wp:inline>
        </w:drawing>
      </w:r>
    </w:p>
    <w:p w14:paraId="52C4E95B" w14:textId="0491F835" w:rsidR="000F2630" w:rsidRDefault="009E47C4" w:rsidP="006D6D58">
      <w:pPr>
        <w:pStyle w:val="NoSpacing"/>
      </w:pPr>
      <w:r w:rsidRPr="009E47C4">
        <w:drawing>
          <wp:inline distT="0" distB="0" distL="0" distR="0" wp14:anchorId="6EEBCD96" wp14:editId="463C5448">
            <wp:extent cx="7021195" cy="79121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21195" cy="791210"/>
                    </a:xfrm>
                    <a:prstGeom prst="rect">
                      <a:avLst/>
                    </a:prstGeom>
                  </pic:spPr>
                </pic:pic>
              </a:graphicData>
            </a:graphic>
          </wp:inline>
        </w:drawing>
      </w:r>
    </w:p>
    <w:p w14:paraId="67393693" w14:textId="4948FF38" w:rsidR="000F2630" w:rsidRDefault="009E47C4" w:rsidP="006D6D58">
      <w:pPr>
        <w:pStyle w:val="NoSpacing"/>
      </w:pPr>
      <w:r w:rsidRPr="009E47C4">
        <w:drawing>
          <wp:inline distT="0" distB="0" distL="0" distR="0" wp14:anchorId="1073EFCC" wp14:editId="606D1C05">
            <wp:extent cx="7021195" cy="99885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21195" cy="998855"/>
                    </a:xfrm>
                    <a:prstGeom prst="rect">
                      <a:avLst/>
                    </a:prstGeom>
                  </pic:spPr>
                </pic:pic>
              </a:graphicData>
            </a:graphic>
          </wp:inline>
        </w:drawing>
      </w:r>
    </w:p>
    <w:p w14:paraId="54D8E846" w14:textId="324323CE" w:rsidR="009E47C4" w:rsidRDefault="009E47C4" w:rsidP="006D6D58">
      <w:pPr>
        <w:pStyle w:val="NoSpacing"/>
      </w:pPr>
      <w:r w:rsidRPr="009E47C4">
        <w:drawing>
          <wp:inline distT="0" distB="0" distL="0" distR="0" wp14:anchorId="54C169AE" wp14:editId="180BC86B">
            <wp:extent cx="7021195" cy="65341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21195" cy="653415"/>
                    </a:xfrm>
                    <a:prstGeom prst="rect">
                      <a:avLst/>
                    </a:prstGeom>
                  </pic:spPr>
                </pic:pic>
              </a:graphicData>
            </a:graphic>
          </wp:inline>
        </w:drawing>
      </w:r>
    </w:p>
    <w:p w14:paraId="20539F6C" w14:textId="69552385" w:rsidR="009E47C4" w:rsidRDefault="009E47C4" w:rsidP="006D6D58">
      <w:pPr>
        <w:pStyle w:val="NoSpacing"/>
      </w:pPr>
      <w:r w:rsidRPr="009E47C4">
        <w:drawing>
          <wp:inline distT="0" distB="0" distL="0" distR="0" wp14:anchorId="024093FD" wp14:editId="56BCC33A">
            <wp:extent cx="3706950" cy="328452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3633" cy="3290446"/>
                    </a:xfrm>
                    <a:prstGeom prst="rect">
                      <a:avLst/>
                    </a:prstGeom>
                  </pic:spPr>
                </pic:pic>
              </a:graphicData>
            </a:graphic>
          </wp:inline>
        </w:drawing>
      </w:r>
    </w:p>
    <w:p w14:paraId="4317AB7B" w14:textId="53CF8A15" w:rsidR="009E47C4" w:rsidRDefault="009E47C4" w:rsidP="006D6D58">
      <w:pPr>
        <w:pStyle w:val="NoSpacing"/>
      </w:pPr>
      <w:r w:rsidRPr="009E47C4">
        <w:lastRenderedPageBreak/>
        <w:drawing>
          <wp:inline distT="0" distB="0" distL="0" distR="0" wp14:anchorId="5BF1309A" wp14:editId="0C34F806">
            <wp:extent cx="1797724" cy="32406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2826" cy="3249832"/>
                    </a:xfrm>
                    <a:prstGeom prst="rect">
                      <a:avLst/>
                    </a:prstGeom>
                  </pic:spPr>
                </pic:pic>
              </a:graphicData>
            </a:graphic>
          </wp:inline>
        </w:drawing>
      </w:r>
    </w:p>
    <w:p w14:paraId="229A5E04" w14:textId="58E2715E" w:rsidR="009E47C4" w:rsidRDefault="009E47C4" w:rsidP="006D6D58">
      <w:pPr>
        <w:pStyle w:val="NoSpacing"/>
      </w:pPr>
      <w:r w:rsidRPr="009E47C4">
        <w:drawing>
          <wp:inline distT="0" distB="0" distL="0" distR="0" wp14:anchorId="02241438" wp14:editId="3AD6E8EF">
            <wp:extent cx="7021195" cy="57213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21195" cy="572135"/>
                    </a:xfrm>
                    <a:prstGeom prst="rect">
                      <a:avLst/>
                    </a:prstGeom>
                  </pic:spPr>
                </pic:pic>
              </a:graphicData>
            </a:graphic>
          </wp:inline>
        </w:drawing>
      </w:r>
    </w:p>
    <w:p w14:paraId="7E1A5ED4" w14:textId="6C798108" w:rsidR="009E47C4" w:rsidRDefault="009E47C4" w:rsidP="006D6D58">
      <w:pPr>
        <w:pStyle w:val="NoSpacing"/>
      </w:pPr>
      <w:r w:rsidRPr="009E47C4">
        <w:drawing>
          <wp:inline distT="0" distB="0" distL="0" distR="0" wp14:anchorId="0C58119C" wp14:editId="0E8BC1C8">
            <wp:extent cx="4967021" cy="349358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2554" cy="3497472"/>
                    </a:xfrm>
                    <a:prstGeom prst="rect">
                      <a:avLst/>
                    </a:prstGeom>
                  </pic:spPr>
                </pic:pic>
              </a:graphicData>
            </a:graphic>
          </wp:inline>
        </w:drawing>
      </w:r>
    </w:p>
    <w:p w14:paraId="0356A7C4" w14:textId="7C17B978" w:rsidR="009E47C4" w:rsidRDefault="00285869" w:rsidP="006D6D58">
      <w:pPr>
        <w:pStyle w:val="NoSpacing"/>
      </w:pPr>
      <w:r>
        <w:t>With this I was successful in removing unnecessary data.</w:t>
      </w:r>
    </w:p>
    <w:p w14:paraId="0297294A" w14:textId="77777777" w:rsidR="00285869" w:rsidRDefault="00285869" w:rsidP="006D6D58">
      <w:pPr>
        <w:pStyle w:val="NoSpacing"/>
      </w:pPr>
    </w:p>
    <w:p w14:paraId="7A293BD1" w14:textId="4E3D835D" w:rsidR="00285869" w:rsidRPr="008321EB" w:rsidRDefault="00285869" w:rsidP="00285869">
      <w:pPr>
        <w:pStyle w:val="NoSpacing"/>
        <w:rPr>
          <w:rFonts w:asciiTheme="majorHAnsi" w:eastAsiaTheme="majorEastAsia" w:hAnsiTheme="majorHAnsi" w:cstheme="majorBidi"/>
          <w:color w:val="1F4E79" w:themeColor="accent1" w:themeShade="80"/>
          <w:sz w:val="32"/>
          <w:szCs w:val="32"/>
          <w:lang w:val="en-US" w:eastAsia="en-US"/>
        </w:rPr>
      </w:pPr>
      <w:r>
        <w:rPr>
          <w:rFonts w:asciiTheme="majorHAnsi" w:eastAsiaTheme="majorEastAsia" w:hAnsiTheme="majorHAnsi" w:cstheme="majorBidi"/>
          <w:color w:val="1F4E79" w:themeColor="accent1" w:themeShade="80"/>
          <w:sz w:val="32"/>
          <w:szCs w:val="32"/>
          <w:lang w:val="en-US" w:eastAsia="en-US"/>
        </w:rPr>
        <w:t>Feature Engineering</w:t>
      </w:r>
      <w:r w:rsidR="00276DFA">
        <w:rPr>
          <w:rFonts w:asciiTheme="majorHAnsi" w:eastAsiaTheme="majorEastAsia" w:hAnsiTheme="majorHAnsi" w:cstheme="majorBidi"/>
          <w:color w:val="1F4E79" w:themeColor="accent1" w:themeShade="80"/>
          <w:sz w:val="32"/>
          <w:szCs w:val="32"/>
          <w:lang w:val="en-US" w:eastAsia="en-US"/>
        </w:rPr>
        <w:t xml:space="preserve"> (Selection)</w:t>
      </w:r>
    </w:p>
    <w:p w14:paraId="2E6EB1B1" w14:textId="08791AAF" w:rsidR="009E47C4" w:rsidRDefault="007603EA" w:rsidP="006D6D58">
      <w:pPr>
        <w:pStyle w:val="NoSpacing"/>
      </w:pPr>
      <w:r>
        <w:t xml:space="preserve">I added the ISO files 3 digit code to the Trade data to </w:t>
      </w:r>
      <w:r w:rsidR="0045636B">
        <w:t>be able to map the global trade of Ireland to other countries.</w:t>
      </w:r>
    </w:p>
    <w:p w14:paraId="67A3A293" w14:textId="77777777" w:rsidR="009E47C4" w:rsidRDefault="009E47C4" w:rsidP="006D6D58">
      <w:pPr>
        <w:pStyle w:val="NoSpacing"/>
      </w:pPr>
    </w:p>
    <w:p w14:paraId="29015E3A" w14:textId="59D6A2CF" w:rsidR="0045636B" w:rsidRDefault="00817941" w:rsidP="006D6D58">
      <w:pPr>
        <w:pStyle w:val="NoSpacing"/>
      </w:pPr>
      <w:r w:rsidRPr="00817941">
        <w:lastRenderedPageBreak/>
        <w:drawing>
          <wp:inline distT="0" distB="0" distL="0" distR="0" wp14:anchorId="1A30B67E" wp14:editId="23B453FF">
            <wp:extent cx="4871923" cy="302925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165" cy="3030649"/>
                    </a:xfrm>
                    <a:prstGeom prst="rect">
                      <a:avLst/>
                    </a:prstGeom>
                  </pic:spPr>
                </pic:pic>
              </a:graphicData>
            </a:graphic>
          </wp:inline>
        </w:drawing>
      </w:r>
    </w:p>
    <w:p w14:paraId="3488A8D1" w14:textId="77777777" w:rsidR="0045636B" w:rsidRDefault="0045636B" w:rsidP="006D6D58">
      <w:pPr>
        <w:pStyle w:val="NoSpacing"/>
      </w:pPr>
    </w:p>
    <w:p w14:paraId="1F52E0E2" w14:textId="77596CB4" w:rsidR="00817941" w:rsidRPr="008321EB" w:rsidRDefault="00817941" w:rsidP="00087FD9">
      <w:pPr>
        <w:pStyle w:val="Heading1"/>
      </w:pPr>
      <w:r>
        <w:t>Analysis</w:t>
      </w:r>
    </w:p>
    <w:p w14:paraId="79C13A48" w14:textId="4D88668F" w:rsidR="0045636B" w:rsidRDefault="00D72832" w:rsidP="006D6D58">
      <w:pPr>
        <w:pStyle w:val="NoSpacing"/>
      </w:pPr>
      <w:r>
        <w:t>I did a couple types of analysis to research the topic.</w:t>
      </w:r>
    </w:p>
    <w:p w14:paraId="7EE7E253" w14:textId="77777777" w:rsidR="0045636B" w:rsidRDefault="0045636B" w:rsidP="006D6D58">
      <w:pPr>
        <w:pStyle w:val="NoSpacing"/>
      </w:pPr>
    </w:p>
    <w:p w14:paraId="16217EB4" w14:textId="793712B8" w:rsidR="009D2C20" w:rsidRDefault="00087FD9" w:rsidP="00087FD9">
      <w:pPr>
        <w:pStyle w:val="Heading2"/>
      </w:pPr>
      <w:r>
        <w:t>Global Trade</w:t>
      </w:r>
    </w:p>
    <w:p w14:paraId="786EA072" w14:textId="49F943C1" w:rsidR="009D2C20" w:rsidRDefault="00C653EB" w:rsidP="006D6D58">
      <w:pPr>
        <w:pStyle w:val="NoSpacing"/>
      </w:pPr>
      <w:r w:rsidRPr="00C653EB">
        <w:drawing>
          <wp:inline distT="0" distB="0" distL="0" distR="0" wp14:anchorId="6843F1C9" wp14:editId="679B4029">
            <wp:extent cx="6847027" cy="4764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70079" cy="4780536"/>
                    </a:xfrm>
                    <a:prstGeom prst="rect">
                      <a:avLst/>
                    </a:prstGeom>
                  </pic:spPr>
                </pic:pic>
              </a:graphicData>
            </a:graphic>
          </wp:inline>
        </w:drawing>
      </w:r>
    </w:p>
    <w:p w14:paraId="1838EF11" w14:textId="23ED856B" w:rsidR="00C653EB" w:rsidRDefault="00C653EB" w:rsidP="006D6D58">
      <w:pPr>
        <w:pStyle w:val="NoSpacing"/>
      </w:pPr>
      <w:r w:rsidRPr="00C653EB">
        <w:lastRenderedPageBreak/>
        <w:drawing>
          <wp:inline distT="0" distB="0" distL="0" distR="0" wp14:anchorId="6A242506" wp14:editId="689E1FD8">
            <wp:extent cx="6905549" cy="4700296"/>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35483" cy="4720671"/>
                    </a:xfrm>
                    <a:prstGeom prst="rect">
                      <a:avLst/>
                    </a:prstGeom>
                  </pic:spPr>
                </pic:pic>
              </a:graphicData>
            </a:graphic>
          </wp:inline>
        </w:drawing>
      </w:r>
    </w:p>
    <w:p w14:paraId="5B382109" w14:textId="3B10D1CF" w:rsidR="00C653EB" w:rsidRDefault="00C653EB" w:rsidP="006D6D58">
      <w:pPr>
        <w:pStyle w:val="NoSpacing"/>
      </w:pPr>
      <w:r w:rsidRPr="00C653EB">
        <w:drawing>
          <wp:inline distT="0" distB="0" distL="0" distR="0" wp14:anchorId="0F4DCFA3" wp14:editId="20584A93">
            <wp:extent cx="7021195" cy="495871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1195" cy="4958715"/>
                    </a:xfrm>
                    <a:prstGeom prst="rect">
                      <a:avLst/>
                    </a:prstGeom>
                  </pic:spPr>
                </pic:pic>
              </a:graphicData>
            </a:graphic>
          </wp:inline>
        </w:drawing>
      </w:r>
    </w:p>
    <w:p w14:paraId="13584983" w14:textId="12D6DA9E" w:rsidR="00C653EB" w:rsidRDefault="009B65F0" w:rsidP="006D6D58">
      <w:pPr>
        <w:pStyle w:val="NoSpacing"/>
      </w:pPr>
      <w:r>
        <w:lastRenderedPageBreak/>
        <w:t>Ireland’s trade</w:t>
      </w:r>
      <w:r w:rsidR="00FA5EA5">
        <w:t xml:space="preserve"> trend seems to be increasing.</w:t>
      </w:r>
    </w:p>
    <w:p w14:paraId="470E394A" w14:textId="2F502FA5" w:rsidR="009D2C20" w:rsidRDefault="00FA5EA5" w:rsidP="006D6D58">
      <w:pPr>
        <w:pStyle w:val="NoSpacing"/>
      </w:pPr>
      <w:r w:rsidRPr="00FA5EA5">
        <w:drawing>
          <wp:inline distT="0" distB="0" distL="0" distR="0" wp14:anchorId="3240AA01" wp14:editId="443B1CD9">
            <wp:extent cx="7021195" cy="378841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21195" cy="3788410"/>
                    </a:xfrm>
                    <a:prstGeom prst="rect">
                      <a:avLst/>
                    </a:prstGeom>
                  </pic:spPr>
                </pic:pic>
              </a:graphicData>
            </a:graphic>
          </wp:inline>
        </w:drawing>
      </w:r>
    </w:p>
    <w:p w14:paraId="07B899BD" w14:textId="6A1E29EA" w:rsidR="009D2C20" w:rsidRDefault="00F475D9" w:rsidP="006D6D58">
      <w:pPr>
        <w:pStyle w:val="NoSpacing"/>
      </w:pPr>
      <w:r>
        <w:t>As can be seen from the forecast made on Ireland’s Export value.</w:t>
      </w:r>
    </w:p>
    <w:p w14:paraId="74AEC554" w14:textId="20BDFBA9" w:rsidR="00F475D9" w:rsidRDefault="00F475D9" w:rsidP="006D6D58">
      <w:pPr>
        <w:pStyle w:val="NoSpacing"/>
      </w:pPr>
      <w:r w:rsidRPr="00F475D9">
        <w:drawing>
          <wp:inline distT="0" distB="0" distL="0" distR="0" wp14:anchorId="336C345F" wp14:editId="34282F61">
            <wp:extent cx="7021195" cy="284416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21195" cy="2844165"/>
                    </a:xfrm>
                    <a:prstGeom prst="rect">
                      <a:avLst/>
                    </a:prstGeom>
                  </pic:spPr>
                </pic:pic>
              </a:graphicData>
            </a:graphic>
          </wp:inline>
        </w:drawing>
      </w:r>
    </w:p>
    <w:p w14:paraId="6FD50ED7" w14:textId="77777777" w:rsidR="00F475D9" w:rsidRDefault="00F475D9" w:rsidP="006D6D58">
      <w:pPr>
        <w:pStyle w:val="NoSpacing"/>
      </w:pPr>
    </w:p>
    <w:p w14:paraId="5BA73A86" w14:textId="071AA762" w:rsidR="00F475D9" w:rsidRDefault="00932956" w:rsidP="006D6D58">
      <w:pPr>
        <w:pStyle w:val="NoSpacing"/>
      </w:pPr>
      <w:r>
        <w:t>It is not something all EU countries seem to have in common as shown in Frances case:</w:t>
      </w:r>
      <w:r w:rsidR="007133C7">
        <w:t>s</w:t>
      </w:r>
    </w:p>
    <w:p w14:paraId="397D2097" w14:textId="4F464FFB" w:rsidR="00F475D9" w:rsidRDefault="00932956" w:rsidP="006D6D58">
      <w:pPr>
        <w:pStyle w:val="NoSpacing"/>
      </w:pPr>
      <w:r w:rsidRPr="00932956">
        <w:lastRenderedPageBreak/>
        <w:drawing>
          <wp:inline distT="0" distB="0" distL="0" distR="0" wp14:anchorId="57772A52" wp14:editId="68C96512">
            <wp:extent cx="7021195" cy="2780665"/>
            <wp:effectExtent l="0" t="0" r="825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021195" cy="2780665"/>
                    </a:xfrm>
                    <a:prstGeom prst="rect">
                      <a:avLst/>
                    </a:prstGeom>
                  </pic:spPr>
                </pic:pic>
              </a:graphicData>
            </a:graphic>
          </wp:inline>
        </w:drawing>
      </w:r>
    </w:p>
    <w:p w14:paraId="105808A4" w14:textId="77777777" w:rsidR="00F475D9" w:rsidRDefault="00F475D9" w:rsidP="006D6D58">
      <w:pPr>
        <w:pStyle w:val="NoSpacing"/>
      </w:pPr>
    </w:p>
    <w:p w14:paraId="1C502F82" w14:textId="0C5FF307" w:rsidR="00F475D9" w:rsidRDefault="005B0E93" w:rsidP="006D6D58">
      <w:pPr>
        <w:pStyle w:val="NoSpacing"/>
      </w:pPr>
      <w:r w:rsidRPr="005B0E93">
        <w:drawing>
          <wp:inline distT="0" distB="0" distL="0" distR="0" wp14:anchorId="57FB0239" wp14:editId="2702352B">
            <wp:extent cx="7021195" cy="969010"/>
            <wp:effectExtent l="0" t="0" r="825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21195" cy="969010"/>
                    </a:xfrm>
                    <a:prstGeom prst="rect">
                      <a:avLst/>
                    </a:prstGeom>
                  </pic:spPr>
                </pic:pic>
              </a:graphicData>
            </a:graphic>
          </wp:inline>
        </w:drawing>
      </w:r>
    </w:p>
    <w:p w14:paraId="4B3B3CFB" w14:textId="77777777" w:rsidR="00F475D9" w:rsidRDefault="00F475D9" w:rsidP="006D6D58">
      <w:pPr>
        <w:pStyle w:val="NoSpacing"/>
      </w:pPr>
    </w:p>
    <w:p w14:paraId="41711788" w14:textId="4F4C98F7" w:rsidR="00106863" w:rsidRDefault="00106863" w:rsidP="00106863">
      <w:pPr>
        <w:pStyle w:val="Heading2"/>
      </w:pPr>
      <w:r>
        <w:t>Ireland’s Top trading Partners</w:t>
      </w:r>
    </w:p>
    <w:p w14:paraId="6BF2F172" w14:textId="35ECA2E4" w:rsidR="00106863" w:rsidRDefault="00315E72" w:rsidP="006D6D58">
      <w:pPr>
        <w:pStyle w:val="NoSpacing"/>
      </w:pPr>
      <w:r w:rsidRPr="00315E72">
        <w:drawing>
          <wp:inline distT="0" distB="0" distL="0" distR="0" wp14:anchorId="5231D7A0" wp14:editId="0F72D09F">
            <wp:extent cx="7021195" cy="50419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21195" cy="504190"/>
                    </a:xfrm>
                    <a:prstGeom prst="rect">
                      <a:avLst/>
                    </a:prstGeom>
                  </pic:spPr>
                </pic:pic>
              </a:graphicData>
            </a:graphic>
          </wp:inline>
        </w:drawing>
      </w:r>
    </w:p>
    <w:p w14:paraId="42BA1C1C" w14:textId="77777777" w:rsidR="00315E72" w:rsidRDefault="00315E72" w:rsidP="006D6D58">
      <w:pPr>
        <w:pStyle w:val="NoSpacing"/>
      </w:pPr>
    </w:p>
    <w:p w14:paraId="78D5286C" w14:textId="0E0B9763" w:rsidR="00315E72" w:rsidRDefault="00315E72" w:rsidP="006D6D58">
      <w:pPr>
        <w:pStyle w:val="NoSpacing"/>
      </w:pPr>
      <w:r w:rsidRPr="00315E72">
        <w:drawing>
          <wp:inline distT="0" distB="0" distL="0" distR="0" wp14:anchorId="6DBB7BBE" wp14:editId="1888AE8C">
            <wp:extent cx="4923129" cy="30750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1735" cy="3080461"/>
                    </a:xfrm>
                    <a:prstGeom prst="rect">
                      <a:avLst/>
                    </a:prstGeom>
                  </pic:spPr>
                </pic:pic>
              </a:graphicData>
            </a:graphic>
          </wp:inline>
        </w:drawing>
      </w:r>
    </w:p>
    <w:p w14:paraId="62259547" w14:textId="347E8120" w:rsidR="00106863" w:rsidRDefault="00106863" w:rsidP="006D6D58">
      <w:pPr>
        <w:pStyle w:val="NoSpacing"/>
      </w:pPr>
      <w:r w:rsidRPr="00106863">
        <w:lastRenderedPageBreak/>
        <w:drawing>
          <wp:inline distT="0" distB="0" distL="0" distR="0" wp14:anchorId="742C7367" wp14:editId="4D860392">
            <wp:extent cx="7021195" cy="3915410"/>
            <wp:effectExtent l="0" t="0" r="825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21195" cy="3915410"/>
                    </a:xfrm>
                    <a:prstGeom prst="rect">
                      <a:avLst/>
                    </a:prstGeom>
                  </pic:spPr>
                </pic:pic>
              </a:graphicData>
            </a:graphic>
          </wp:inline>
        </w:drawing>
      </w:r>
    </w:p>
    <w:p w14:paraId="56DCB02A" w14:textId="77777777" w:rsidR="00106863" w:rsidRDefault="00106863" w:rsidP="006D6D58">
      <w:pPr>
        <w:pStyle w:val="NoSpacing"/>
      </w:pPr>
    </w:p>
    <w:p w14:paraId="24D6CD73" w14:textId="5FDDC77E" w:rsidR="009415B0" w:rsidRDefault="009415B0" w:rsidP="009415B0">
      <w:pPr>
        <w:pStyle w:val="Heading2"/>
      </w:pPr>
      <w:r>
        <w:t>Inferential Statistics</w:t>
      </w:r>
      <w:r w:rsidR="00450DDD">
        <w:t xml:space="preserve"> on Annual Potato Production</w:t>
      </w:r>
    </w:p>
    <w:p w14:paraId="5F94792F" w14:textId="045DA85E" w:rsidR="009415B0" w:rsidRDefault="00426DD8" w:rsidP="006D6D58">
      <w:pPr>
        <w:pStyle w:val="NoSpacing"/>
      </w:pPr>
      <w:r w:rsidRPr="00426DD8">
        <w:drawing>
          <wp:inline distT="0" distB="0" distL="0" distR="0" wp14:anchorId="1810C6D6" wp14:editId="53EDAD30">
            <wp:extent cx="7021195" cy="526415"/>
            <wp:effectExtent l="0" t="0" r="825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21195" cy="526415"/>
                    </a:xfrm>
                    <a:prstGeom prst="rect">
                      <a:avLst/>
                    </a:prstGeom>
                  </pic:spPr>
                </pic:pic>
              </a:graphicData>
            </a:graphic>
          </wp:inline>
        </w:drawing>
      </w:r>
    </w:p>
    <w:p w14:paraId="5DF9FA0E" w14:textId="77777777" w:rsidR="009415B0" w:rsidRDefault="009415B0" w:rsidP="006D6D58">
      <w:pPr>
        <w:pStyle w:val="NoSpacing"/>
      </w:pPr>
    </w:p>
    <w:p w14:paraId="59FAE033" w14:textId="515A28F8" w:rsidR="009415B0" w:rsidRDefault="00426DD8" w:rsidP="006D6D58">
      <w:pPr>
        <w:pStyle w:val="NoSpacing"/>
      </w:pPr>
      <w:r w:rsidRPr="00426DD8">
        <w:drawing>
          <wp:inline distT="0" distB="0" distL="0" distR="0" wp14:anchorId="0AE2A2F0" wp14:editId="1B130C61">
            <wp:extent cx="4337913" cy="2758813"/>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1389" cy="2767383"/>
                    </a:xfrm>
                    <a:prstGeom prst="rect">
                      <a:avLst/>
                    </a:prstGeom>
                  </pic:spPr>
                </pic:pic>
              </a:graphicData>
            </a:graphic>
          </wp:inline>
        </w:drawing>
      </w:r>
    </w:p>
    <w:p w14:paraId="0877DAB3" w14:textId="0D044FEE" w:rsidR="009415B0" w:rsidRDefault="004C21BF" w:rsidP="006D6D58">
      <w:pPr>
        <w:pStyle w:val="NoSpacing"/>
      </w:pPr>
      <w:r w:rsidRPr="004C21BF">
        <w:lastRenderedPageBreak/>
        <w:drawing>
          <wp:inline distT="0" distB="0" distL="0" distR="0" wp14:anchorId="797B0B8A" wp14:editId="3975F3E8">
            <wp:extent cx="5298256" cy="40672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0345" cy="4068855"/>
                    </a:xfrm>
                    <a:prstGeom prst="rect">
                      <a:avLst/>
                    </a:prstGeom>
                  </pic:spPr>
                </pic:pic>
              </a:graphicData>
            </a:graphic>
          </wp:inline>
        </w:drawing>
      </w:r>
    </w:p>
    <w:p w14:paraId="02C2F587" w14:textId="7B1FD087" w:rsidR="00426DD8" w:rsidRDefault="00596372" w:rsidP="006D6D58">
      <w:pPr>
        <w:pStyle w:val="NoSpacing"/>
      </w:pPr>
      <w:r>
        <w:t>I then compared Ireland to the closest trending country to it in the above graph, i.e. Germany.</w:t>
      </w:r>
    </w:p>
    <w:p w14:paraId="4BD31029" w14:textId="6D346BBA" w:rsidR="00596372" w:rsidRDefault="00596372" w:rsidP="006D6D58">
      <w:pPr>
        <w:pStyle w:val="NoSpacing"/>
      </w:pPr>
      <w:r w:rsidRPr="00596372">
        <w:drawing>
          <wp:inline distT="0" distB="0" distL="0" distR="0" wp14:anchorId="0F15ADB1" wp14:editId="2688AEB5">
            <wp:extent cx="5764377" cy="4265024"/>
            <wp:effectExtent l="0" t="0" r="825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5835" cy="4266103"/>
                    </a:xfrm>
                    <a:prstGeom prst="rect">
                      <a:avLst/>
                    </a:prstGeom>
                  </pic:spPr>
                </pic:pic>
              </a:graphicData>
            </a:graphic>
          </wp:inline>
        </w:drawing>
      </w:r>
    </w:p>
    <w:p w14:paraId="0C51DE83" w14:textId="3084E4DE" w:rsidR="00426DD8" w:rsidRDefault="00596372" w:rsidP="006D6D58">
      <w:pPr>
        <w:pStyle w:val="NoSpacing"/>
      </w:pPr>
      <w:r w:rsidRPr="00596372">
        <w:drawing>
          <wp:inline distT="0" distB="0" distL="0" distR="0" wp14:anchorId="754CDFFA" wp14:editId="355E31E9">
            <wp:extent cx="1894637" cy="3439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1952" cy="350723"/>
                    </a:xfrm>
                    <a:prstGeom prst="rect">
                      <a:avLst/>
                    </a:prstGeom>
                  </pic:spPr>
                </pic:pic>
              </a:graphicData>
            </a:graphic>
          </wp:inline>
        </w:drawing>
      </w:r>
    </w:p>
    <w:p w14:paraId="7D1AD1A3" w14:textId="21DBE4B0" w:rsidR="004C21BF" w:rsidRDefault="00596372" w:rsidP="006D6D58">
      <w:pPr>
        <w:pStyle w:val="NoSpacing"/>
      </w:pPr>
      <w:r w:rsidRPr="00596372">
        <w:lastRenderedPageBreak/>
        <w:drawing>
          <wp:inline distT="0" distB="0" distL="0" distR="0" wp14:anchorId="0BE0EA1D" wp14:editId="6B4F047C">
            <wp:extent cx="4868541" cy="3218688"/>
            <wp:effectExtent l="0" t="0" r="889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4732" cy="3222781"/>
                    </a:xfrm>
                    <a:prstGeom prst="rect">
                      <a:avLst/>
                    </a:prstGeom>
                  </pic:spPr>
                </pic:pic>
              </a:graphicData>
            </a:graphic>
          </wp:inline>
        </w:drawing>
      </w:r>
    </w:p>
    <w:p w14:paraId="08E94990" w14:textId="77EFA251" w:rsidR="004C21BF" w:rsidRDefault="00DB3C7F" w:rsidP="006D6D58">
      <w:pPr>
        <w:pStyle w:val="NoSpacing"/>
      </w:pPr>
      <w:r w:rsidRPr="00DB3C7F">
        <w:drawing>
          <wp:inline distT="0" distB="0" distL="0" distR="0" wp14:anchorId="3F32F456" wp14:editId="079986B5">
            <wp:extent cx="4381805" cy="32214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9579" cy="3227176"/>
                    </a:xfrm>
                    <a:prstGeom prst="rect">
                      <a:avLst/>
                    </a:prstGeom>
                  </pic:spPr>
                </pic:pic>
              </a:graphicData>
            </a:graphic>
          </wp:inline>
        </w:drawing>
      </w:r>
    </w:p>
    <w:p w14:paraId="78B7C9CA" w14:textId="55463026" w:rsidR="004C21BF" w:rsidRDefault="002D72C0" w:rsidP="006D6D58">
      <w:pPr>
        <w:pStyle w:val="NoSpacing"/>
      </w:pPr>
      <w:r w:rsidRPr="002D72C0">
        <w:lastRenderedPageBreak/>
        <w:drawing>
          <wp:inline distT="0" distB="0" distL="0" distR="0" wp14:anchorId="00B1F8F3" wp14:editId="4456C3BC">
            <wp:extent cx="4389120" cy="348724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6042" cy="3492741"/>
                    </a:xfrm>
                    <a:prstGeom prst="rect">
                      <a:avLst/>
                    </a:prstGeom>
                  </pic:spPr>
                </pic:pic>
              </a:graphicData>
            </a:graphic>
          </wp:inline>
        </w:drawing>
      </w:r>
    </w:p>
    <w:p w14:paraId="516C0A99" w14:textId="77777777" w:rsidR="00596372" w:rsidRDefault="00596372" w:rsidP="006D6D58">
      <w:pPr>
        <w:pStyle w:val="NoSpacing"/>
      </w:pPr>
    </w:p>
    <w:p w14:paraId="79AD8C03" w14:textId="76452F0B" w:rsidR="002D72C0" w:rsidRDefault="002D72C0" w:rsidP="006D6D58">
      <w:pPr>
        <w:pStyle w:val="NoSpacing"/>
      </w:pPr>
      <w:r w:rsidRPr="002D72C0">
        <w:drawing>
          <wp:inline distT="0" distB="0" distL="0" distR="0" wp14:anchorId="572AAA96" wp14:editId="7614F974">
            <wp:extent cx="7021195" cy="892810"/>
            <wp:effectExtent l="0" t="0" r="825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21195" cy="892810"/>
                    </a:xfrm>
                    <a:prstGeom prst="rect">
                      <a:avLst/>
                    </a:prstGeom>
                  </pic:spPr>
                </pic:pic>
              </a:graphicData>
            </a:graphic>
          </wp:inline>
        </w:drawing>
      </w:r>
    </w:p>
    <w:p w14:paraId="11E13D2A" w14:textId="29683414" w:rsidR="002D72C0" w:rsidRDefault="002D72C0" w:rsidP="006D6D58">
      <w:pPr>
        <w:pStyle w:val="NoSpacing"/>
      </w:pPr>
      <w:r w:rsidRPr="002D72C0">
        <w:drawing>
          <wp:inline distT="0" distB="0" distL="0" distR="0" wp14:anchorId="1DA2B730" wp14:editId="240CFBC2">
            <wp:extent cx="4176395" cy="3141456"/>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79530" cy="3143814"/>
                    </a:xfrm>
                    <a:prstGeom prst="rect">
                      <a:avLst/>
                    </a:prstGeom>
                  </pic:spPr>
                </pic:pic>
              </a:graphicData>
            </a:graphic>
          </wp:inline>
        </w:drawing>
      </w:r>
    </w:p>
    <w:p w14:paraId="1DB2C669" w14:textId="77777777" w:rsidR="002D72C0" w:rsidRDefault="002D72C0" w:rsidP="006D6D58">
      <w:pPr>
        <w:pStyle w:val="NoSpacing"/>
      </w:pPr>
    </w:p>
    <w:p w14:paraId="2122FFBF" w14:textId="5B468A13" w:rsidR="002D72C0" w:rsidRDefault="002D72C0" w:rsidP="006D6D58">
      <w:pPr>
        <w:pStyle w:val="NoSpacing"/>
      </w:pPr>
      <w:r w:rsidRPr="002D72C0">
        <w:lastRenderedPageBreak/>
        <w:drawing>
          <wp:inline distT="0" distB="0" distL="0" distR="0" wp14:anchorId="3C2BD75D" wp14:editId="4C5F31C3">
            <wp:extent cx="3006547" cy="2289783"/>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4966" cy="2296195"/>
                    </a:xfrm>
                    <a:prstGeom prst="rect">
                      <a:avLst/>
                    </a:prstGeom>
                  </pic:spPr>
                </pic:pic>
              </a:graphicData>
            </a:graphic>
          </wp:inline>
        </w:drawing>
      </w:r>
    </w:p>
    <w:p w14:paraId="56B9F3B0" w14:textId="77777777" w:rsidR="002D72C0" w:rsidRDefault="002D72C0" w:rsidP="006D6D58">
      <w:pPr>
        <w:pStyle w:val="NoSpacing"/>
      </w:pPr>
    </w:p>
    <w:p w14:paraId="7B04E96B" w14:textId="0D6E000F" w:rsidR="002D72C0" w:rsidRDefault="00BA4F54" w:rsidP="006D6D58">
      <w:pPr>
        <w:pStyle w:val="NoSpacing"/>
      </w:pPr>
      <w:r w:rsidRPr="00BA4F54">
        <w:drawing>
          <wp:inline distT="0" distB="0" distL="0" distR="0" wp14:anchorId="5004EC55" wp14:editId="4553AACD">
            <wp:extent cx="3922441" cy="2662733"/>
            <wp:effectExtent l="0" t="0" r="190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6696" cy="2665621"/>
                    </a:xfrm>
                    <a:prstGeom prst="rect">
                      <a:avLst/>
                    </a:prstGeom>
                  </pic:spPr>
                </pic:pic>
              </a:graphicData>
            </a:graphic>
          </wp:inline>
        </w:drawing>
      </w:r>
    </w:p>
    <w:p w14:paraId="067B9713" w14:textId="77777777" w:rsidR="002D72C0" w:rsidRDefault="002D72C0" w:rsidP="006D6D58">
      <w:pPr>
        <w:pStyle w:val="NoSpacing"/>
      </w:pPr>
    </w:p>
    <w:p w14:paraId="541E6C38" w14:textId="43E5C4A1" w:rsidR="00AF753C" w:rsidRDefault="00AF753C" w:rsidP="006D6D58">
      <w:pPr>
        <w:pStyle w:val="NoSpacing"/>
      </w:pPr>
      <w:r w:rsidRPr="00AF753C">
        <w:drawing>
          <wp:inline distT="0" distB="0" distL="0" distR="0" wp14:anchorId="60B53824" wp14:editId="32B1229E">
            <wp:extent cx="7021195" cy="90233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21195" cy="902335"/>
                    </a:xfrm>
                    <a:prstGeom prst="rect">
                      <a:avLst/>
                    </a:prstGeom>
                  </pic:spPr>
                </pic:pic>
              </a:graphicData>
            </a:graphic>
          </wp:inline>
        </w:drawing>
      </w:r>
    </w:p>
    <w:p w14:paraId="2E2A960F" w14:textId="65BDC297" w:rsidR="00AF753C" w:rsidRDefault="00AF753C" w:rsidP="006D6D58">
      <w:pPr>
        <w:pStyle w:val="NoSpacing"/>
      </w:pPr>
      <w:r w:rsidRPr="00AF753C">
        <w:lastRenderedPageBreak/>
        <w:drawing>
          <wp:inline distT="0" distB="0" distL="0" distR="0" wp14:anchorId="3BDEFF8F" wp14:editId="162D6E57">
            <wp:extent cx="7021195" cy="50063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21195" cy="5006340"/>
                    </a:xfrm>
                    <a:prstGeom prst="rect">
                      <a:avLst/>
                    </a:prstGeom>
                  </pic:spPr>
                </pic:pic>
              </a:graphicData>
            </a:graphic>
          </wp:inline>
        </w:drawing>
      </w:r>
    </w:p>
    <w:p w14:paraId="32CB7EA3" w14:textId="002B772F" w:rsidR="00AF753C" w:rsidRDefault="002C37A5" w:rsidP="006D6D58">
      <w:pPr>
        <w:pStyle w:val="NoSpacing"/>
      </w:pPr>
      <w:r w:rsidRPr="002C37A5">
        <w:drawing>
          <wp:inline distT="0" distB="0" distL="0" distR="0" wp14:anchorId="1E87E8D8" wp14:editId="61929588">
            <wp:extent cx="7021195" cy="76898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21195" cy="768985"/>
                    </a:xfrm>
                    <a:prstGeom prst="rect">
                      <a:avLst/>
                    </a:prstGeom>
                  </pic:spPr>
                </pic:pic>
              </a:graphicData>
            </a:graphic>
          </wp:inline>
        </w:drawing>
      </w:r>
    </w:p>
    <w:p w14:paraId="43C60E1A" w14:textId="061AFDCD" w:rsidR="00AF753C" w:rsidRDefault="002C37A5" w:rsidP="006D6D58">
      <w:pPr>
        <w:pStyle w:val="NoSpacing"/>
      </w:pPr>
      <w:r w:rsidRPr="002C37A5">
        <w:drawing>
          <wp:inline distT="0" distB="0" distL="0" distR="0" wp14:anchorId="54876296" wp14:editId="3E4CB5BD">
            <wp:extent cx="3686861" cy="2488139"/>
            <wp:effectExtent l="0" t="0" r="889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3208" cy="2492422"/>
                    </a:xfrm>
                    <a:prstGeom prst="rect">
                      <a:avLst/>
                    </a:prstGeom>
                  </pic:spPr>
                </pic:pic>
              </a:graphicData>
            </a:graphic>
          </wp:inline>
        </w:drawing>
      </w:r>
    </w:p>
    <w:p w14:paraId="2C4A1B3E" w14:textId="77777777" w:rsidR="002C37A5" w:rsidRDefault="002C37A5" w:rsidP="006D6D58">
      <w:pPr>
        <w:pStyle w:val="NoSpacing"/>
      </w:pPr>
    </w:p>
    <w:p w14:paraId="47C9C5C9" w14:textId="77777777" w:rsidR="00C0387D" w:rsidRDefault="00C0387D" w:rsidP="006D6D58">
      <w:pPr>
        <w:pStyle w:val="NoSpacing"/>
      </w:pPr>
    </w:p>
    <w:p w14:paraId="22B586DD" w14:textId="290393C5" w:rsidR="00C0387D" w:rsidRDefault="00C0387D" w:rsidP="00C0387D">
      <w:pPr>
        <w:pStyle w:val="Heading2"/>
      </w:pPr>
      <w:r>
        <w:t>Sentiment Analysis on Cranberries</w:t>
      </w:r>
    </w:p>
    <w:p w14:paraId="439E388D" w14:textId="4B3E625B" w:rsidR="005F1037" w:rsidRDefault="00B9698D" w:rsidP="005F1037">
      <w:pPr>
        <w:rPr>
          <w:lang w:val="en-US" w:eastAsia="en-US"/>
        </w:rPr>
      </w:pPr>
      <w:r w:rsidRPr="00B9698D">
        <w:rPr>
          <w:lang w:val="en-US" w:eastAsia="en-US"/>
        </w:rPr>
        <w:drawing>
          <wp:inline distT="0" distB="0" distL="0" distR="0" wp14:anchorId="33501F37" wp14:editId="7D6AEC6D">
            <wp:extent cx="7021195" cy="771525"/>
            <wp:effectExtent l="0" t="0" r="825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21195" cy="771525"/>
                    </a:xfrm>
                    <a:prstGeom prst="rect">
                      <a:avLst/>
                    </a:prstGeom>
                  </pic:spPr>
                </pic:pic>
              </a:graphicData>
            </a:graphic>
          </wp:inline>
        </w:drawing>
      </w:r>
    </w:p>
    <w:p w14:paraId="09FD12B4" w14:textId="6F9D11EE" w:rsidR="00B9698D" w:rsidRDefault="00E13F65" w:rsidP="005F1037">
      <w:pPr>
        <w:rPr>
          <w:lang w:val="en-US" w:eastAsia="en-US"/>
        </w:rPr>
      </w:pPr>
      <w:r w:rsidRPr="00E13F65">
        <w:rPr>
          <w:lang w:val="en-US" w:eastAsia="en-US"/>
        </w:rPr>
        <w:lastRenderedPageBreak/>
        <w:drawing>
          <wp:inline distT="0" distB="0" distL="0" distR="0" wp14:anchorId="77C5D8EF" wp14:editId="1BD65D99">
            <wp:extent cx="7021195" cy="747395"/>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21195" cy="747395"/>
                    </a:xfrm>
                    <a:prstGeom prst="rect">
                      <a:avLst/>
                    </a:prstGeom>
                  </pic:spPr>
                </pic:pic>
              </a:graphicData>
            </a:graphic>
          </wp:inline>
        </w:drawing>
      </w:r>
    </w:p>
    <w:p w14:paraId="4CC335AB" w14:textId="40AC867E" w:rsidR="00B9698D" w:rsidRDefault="00E13F65" w:rsidP="005F1037">
      <w:pPr>
        <w:rPr>
          <w:lang w:val="en-US" w:eastAsia="en-US"/>
        </w:rPr>
      </w:pPr>
      <w:r w:rsidRPr="00E13F65">
        <w:rPr>
          <w:lang w:val="en-US" w:eastAsia="en-US"/>
        </w:rPr>
        <w:drawing>
          <wp:inline distT="0" distB="0" distL="0" distR="0" wp14:anchorId="35B07142" wp14:editId="4E0E8283">
            <wp:extent cx="7021195" cy="44577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21195" cy="445770"/>
                    </a:xfrm>
                    <a:prstGeom prst="rect">
                      <a:avLst/>
                    </a:prstGeom>
                  </pic:spPr>
                </pic:pic>
              </a:graphicData>
            </a:graphic>
          </wp:inline>
        </w:drawing>
      </w:r>
    </w:p>
    <w:p w14:paraId="77EEB663" w14:textId="76D44081" w:rsidR="00B9698D" w:rsidRDefault="00E13F65" w:rsidP="005F1037">
      <w:pPr>
        <w:rPr>
          <w:lang w:val="en-US" w:eastAsia="en-US"/>
        </w:rPr>
      </w:pPr>
      <w:r w:rsidRPr="00E13F65">
        <w:rPr>
          <w:lang w:val="en-US" w:eastAsia="en-US"/>
        </w:rPr>
        <w:drawing>
          <wp:inline distT="0" distB="0" distL="0" distR="0" wp14:anchorId="47BB7D63" wp14:editId="40DB0FEB">
            <wp:extent cx="7021195" cy="4297680"/>
            <wp:effectExtent l="0" t="0" r="825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21195" cy="4297680"/>
                    </a:xfrm>
                    <a:prstGeom prst="rect">
                      <a:avLst/>
                    </a:prstGeom>
                  </pic:spPr>
                </pic:pic>
              </a:graphicData>
            </a:graphic>
          </wp:inline>
        </w:drawing>
      </w:r>
    </w:p>
    <w:p w14:paraId="1BD7E8EE" w14:textId="66514BA1" w:rsidR="00B9698D" w:rsidRDefault="00E13F65" w:rsidP="005F1037">
      <w:pPr>
        <w:rPr>
          <w:lang w:val="en-US" w:eastAsia="en-US"/>
        </w:rPr>
      </w:pPr>
      <w:r w:rsidRPr="00E13F65">
        <w:rPr>
          <w:lang w:val="en-US" w:eastAsia="en-US"/>
        </w:rPr>
        <w:drawing>
          <wp:inline distT="0" distB="0" distL="0" distR="0" wp14:anchorId="57CF5832" wp14:editId="0FED844E">
            <wp:extent cx="7021195" cy="960755"/>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21195" cy="960755"/>
                    </a:xfrm>
                    <a:prstGeom prst="rect">
                      <a:avLst/>
                    </a:prstGeom>
                  </pic:spPr>
                </pic:pic>
              </a:graphicData>
            </a:graphic>
          </wp:inline>
        </w:drawing>
      </w:r>
    </w:p>
    <w:p w14:paraId="450FBAC4" w14:textId="657907A3" w:rsidR="00B9698D" w:rsidRDefault="00E13F65" w:rsidP="005F1037">
      <w:pPr>
        <w:rPr>
          <w:lang w:val="en-US" w:eastAsia="en-US"/>
        </w:rPr>
      </w:pPr>
      <w:r w:rsidRPr="00E13F65">
        <w:rPr>
          <w:lang w:val="en-US" w:eastAsia="en-US"/>
        </w:rPr>
        <w:lastRenderedPageBreak/>
        <w:drawing>
          <wp:inline distT="0" distB="0" distL="0" distR="0" wp14:anchorId="6F26DEF0" wp14:editId="41439E84">
            <wp:extent cx="6592220" cy="47441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92220" cy="4744112"/>
                    </a:xfrm>
                    <a:prstGeom prst="rect">
                      <a:avLst/>
                    </a:prstGeom>
                  </pic:spPr>
                </pic:pic>
              </a:graphicData>
            </a:graphic>
          </wp:inline>
        </w:drawing>
      </w:r>
    </w:p>
    <w:p w14:paraId="077CD5E9" w14:textId="0E7C553C" w:rsidR="00B9698D" w:rsidRDefault="00E13F65" w:rsidP="005F1037">
      <w:pPr>
        <w:rPr>
          <w:lang w:val="en-US" w:eastAsia="en-US"/>
        </w:rPr>
      </w:pPr>
      <w:r w:rsidRPr="00E13F65">
        <w:rPr>
          <w:lang w:val="en-US" w:eastAsia="en-US"/>
        </w:rPr>
        <w:drawing>
          <wp:inline distT="0" distB="0" distL="0" distR="0" wp14:anchorId="52DE94E5" wp14:editId="38A155C3">
            <wp:extent cx="7021195" cy="82613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21195" cy="826135"/>
                    </a:xfrm>
                    <a:prstGeom prst="rect">
                      <a:avLst/>
                    </a:prstGeom>
                  </pic:spPr>
                </pic:pic>
              </a:graphicData>
            </a:graphic>
          </wp:inline>
        </w:drawing>
      </w:r>
    </w:p>
    <w:p w14:paraId="5B2703EA" w14:textId="75181C76" w:rsidR="00B9698D" w:rsidRDefault="00E13F65" w:rsidP="005F1037">
      <w:pPr>
        <w:rPr>
          <w:lang w:val="en-US" w:eastAsia="en-US"/>
        </w:rPr>
      </w:pPr>
      <w:r w:rsidRPr="00E13F65">
        <w:rPr>
          <w:lang w:val="en-US" w:eastAsia="en-US"/>
        </w:rPr>
        <w:drawing>
          <wp:inline distT="0" distB="0" distL="0" distR="0" wp14:anchorId="3908E004" wp14:editId="14B73CF4">
            <wp:extent cx="7021195" cy="3616960"/>
            <wp:effectExtent l="0" t="0" r="825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21195" cy="3616960"/>
                    </a:xfrm>
                    <a:prstGeom prst="rect">
                      <a:avLst/>
                    </a:prstGeom>
                  </pic:spPr>
                </pic:pic>
              </a:graphicData>
            </a:graphic>
          </wp:inline>
        </w:drawing>
      </w:r>
    </w:p>
    <w:p w14:paraId="2063ED89" w14:textId="292B1956" w:rsidR="00E13F65" w:rsidRDefault="00E13F65" w:rsidP="005F1037">
      <w:pPr>
        <w:rPr>
          <w:lang w:val="en-US" w:eastAsia="en-US"/>
        </w:rPr>
      </w:pPr>
      <w:r w:rsidRPr="00E13F65">
        <w:rPr>
          <w:lang w:val="en-US" w:eastAsia="en-US"/>
        </w:rPr>
        <w:lastRenderedPageBreak/>
        <w:drawing>
          <wp:inline distT="0" distB="0" distL="0" distR="0" wp14:anchorId="7577B2D5" wp14:editId="2414DDDD">
            <wp:extent cx="7021195" cy="4078605"/>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21195" cy="4078605"/>
                    </a:xfrm>
                    <a:prstGeom prst="rect">
                      <a:avLst/>
                    </a:prstGeom>
                  </pic:spPr>
                </pic:pic>
              </a:graphicData>
            </a:graphic>
          </wp:inline>
        </w:drawing>
      </w:r>
    </w:p>
    <w:p w14:paraId="349C767D" w14:textId="543E0A57" w:rsidR="00E13F65" w:rsidRDefault="00E13F65" w:rsidP="005F1037">
      <w:pPr>
        <w:rPr>
          <w:lang w:val="en-US" w:eastAsia="en-US"/>
        </w:rPr>
      </w:pPr>
      <w:r w:rsidRPr="00E13F65">
        <w:rPr>
          <w:lang w:val="en-US" w:eastAsia="en-US"/>
        </w:rPr>
        <w:drawing>
          <wp:inline distT="0" distB="0" distL="0" distR="0" wp14:anchorId="6B1F9A1F" wp14:editId="5CF62464">
            <wp:extent cx="7021195" cy="2663825"/>
            <wp:effectExtent l="0" t="0" r="8255"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21195" cy="2663825"/>
                    </a:xfrm>
                    <a:prstGeom prst="rect">
                      <a:avLst/>
                    </a:prstGeom>
                  </pic:spPr>
                </pic:pic>
              </a:graphicData>
            </a:graphic>
          </wp:inline>
        </w:drawing>
      </w:r>
    </w:p>
    <w:p w14:paraId="69DEFA33" w14:textId="46426648" w:rsidR="00E13F65" w:rsidRDefault="00E13F65" w:rsidP="005F1037">
      <w:pPr>
        <w:rPr>
          <w:lang w:val="en-US" w:eastAsia="en-US"/>
        </w:rPr>
      </w:pPr>
      <w:r w:rsidRPr="00E13F65">
        <w:rPr>
          <w:lang w:val="en-US" w:eastAsia="en-US"/>
        </w:rPr>
        <w:drawing>
          <wp:inline distT="0" distB="0" distL="0" distR="0" wp14:anchorId="7C5AA6C1" wp14:editId="691F0788">
            <wp:extent cx="7021195" cy="85852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21195" cy="858520"/>
                    </a:xfrm>
                    <a:prstGeom prst="rect">
                      <a:avLst/>
                    </a:prstGeom>
                  </pic:spPr>
                </pic:pic>
              </a:graphicData>
            </a:graphic>
          </wp:inline>
        </w:drawing>
      </w:r>
    </w:p>
    <w:p w14:paraId="2E6840CB" w14:textId="0D439AA3" w:rsidR="00E13F65" w:rsidRDefault="00E13F65" w:rsidP="005F1037">
      <w:pPr>
        <w:rPr>
          <w:lang w:val="en-US" w:eastAsia="en-US"/>
        </w:rPr>
      </w:pPr>
      <w:r w:rsidRPr="00E13F65">
        <w:rPr>
          <w:lang w:val="en-US" w:eastAsia="en-US"/>
        </w:rPr>
        <w:lastRenderedPageBreak/>
        <w:drawing>
          <wp:inline distT="0" distB="0" distL="0" distR="0" wp14:anchorId="75901B01" wp14:editId="271C940E">
            <wp:extent cx="7021195" cy="3590925"/>
            <wp:effectExtent l="0" t="0" r="825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21195" cy="3590925"/>
                    </a:xfrm>
                    <a:prstGeom prst="rect">
                      <a:avLst/>
                    </a:prstGeom>
                  </pic:spPr>
                </pic:pic>
              </a:graphicData>
            </a:graphic>
          </wp:inline>
        </w:drawing>
      </w:r>
    </w:p>
    <w:p w14:paraId="0E6891B0" w14:textId="03FF4F79" w:rsidR="00E13F65" w:rsidRDefault="00E13F65" w:rsidP="005F1037">
      <w:pPr>
        <w:rPr>
          <w:lang w:val="en-US" w:eastAsia="en-US"/>
        </w:rPr>
      </w:pPr>
      <w:r w:rsidRPr="00E13F65">
        <w:rPr>
          <w:lang w:val="en-US" w:eastAsia="en-US"/>
        </w:rPr>
        <w:drawing>
          <wp:inline distT="0" distB="0" distL="0" distR="0" wp14:anchorId="74987865" wp14:editId="52AC515A">
            <wp:extent cx="7021195" cy="520636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21195" cy="5206365"/>
                    </a:xfrm>
                    <a:prstGeom prst="rect">
                      <a:avLst/>
                    </a:prstGeom>
                  </pic:spPr>
                </pic:pic>
              </a:graphicData>
            </a:graphic>
          </wp:inline>
        </w:drawing>
      </w:r>
    </w:p>
    <w:p w14:paraId="3348E2DF" w14:textId="23ACD580" w:rsidR="00E13F65" w:rsidRDefault="00E13F65" w:rsidP="005F1037">
      <w:pPr>
        <w:rPr>
          <w:lang w:val="en-US" w:eastAsia="en-US"/>
        </w:rPr>
      </w:pPr>
      <w:r w:rsidRPr="00E13F65">
        <w:rPr>
          <w:lang w:val="en-US" w:eastAsia="en-US"/>
        </w:rPr>
        <w:lastRenderedPageBreak/>
        <w:drawing>
          <wp:inline distT="0" distB="0" distL="0" distR="0" wp14:anchorId="388762BF" wp14:editId="79594740">
            <wp:extent cx="7021195" cy="82423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21195" cy="824230"/>
                    </a:xfrm>
                    <a:prstGeom prst="rect">
                      <a:avLst/>
                    </a:prstGeom>
                  </pic:spPr>
                </pic:pic>
              </a:graphicData>
            </a:graphic>
          </wp:inline>
        </w:drawing>
      </w:r>
    </w:p>
    <w:p w14:paraId="0E3455CA" w14:textId="3F0DA785" w:rsidR="00E13F65" w:rsidRDefault="00E13F65" w:rsidP="005F1037">
      <w:pPr>
        <w:rPr>
          <w:lang w:val="en-US" w:eastAsia="en-US"/>
        </w:rPr>
      </w:pPr>
      <w:r w:rsidRPr="00E13F65">
        <w:rPr>
          <w:lang w:val="en-US" w:eastAsia="en-US"/>
        </w:rPr>
        <w:drawing>
          <wp:inline distT="0" distB="0" distL="0" distR="0" wp14:anchorId="09E06107" wp14:editId="73DEB2ED">
            <wp:extent cx="7021195" cy="35134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21195" cy="3513455"/>
                    </a:xfrm>
                    <a:prstGeom prst="rect">
                      <a:avLst/>
                    </a:prstGeom>
                  </pic:spPr>
                </pic:pic>
              </a:graphicData>
            </a:graphic>
          </wp:inline>
        </w:drawing>
      </w:r>
    </w:p>
    <w:p w14:paraId="41831B91" w14:textId="75295017" w:rsidR="00E13F65" w:rsidRDefault="00E13F65" w:rsidP="005F1037">
      <w:pPr>
        <w:rPr>
          <w:lang w:val="en-US" w:eastAsia="en-US"/>
        </w:rPr>
      </w:pPr>
      <w:r w:rsidRPr="00E13F65">
        <w:rPr>
          <w:lang w:val="en-US" w:eastAsia="en-US"/>
        </w:rPr>
        <w:drawing>
          <wp:inline distT="0" distB="0" distL="0" distR="0" wp14:anchorId="4CF2676F" wp14:editId="2A143312">
            <wp:extent cx="7021195" cy="46678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21195" cy="4667885"/>
                    </a:xfrm>
                    <a:prstGeom prst="rect">
                      <a:avLst/>
                    </a:prstGeom>
                  </pic:spPr>
                </pic:pic>
              </a:graphicData>
            </a:graphic>
          </wp:inline>
        </w:drawing>
      </w:r>
    </w:p>
    <w:p w14:paraId="16681498" w14:textId="17138C8C" w:rsidR="00E13F65" w:rsidRDefault="00E13F65" w:rsidP="005F1037">
      <w:pPr>
        <w:rPr>
          <w:lang w:val="en-US" w:eastAsia="en-US"/>
        </w:rPr>
      </w:pPr>
      <w:r w:rsidRPr="00E13F65">
        <w:rPr>
          <w:lang w:val="en-US" w:eastAsia="en-US"/>
        </w:rPr>
        <w:lastRenderedPageBreak/>
        <w:drawing>
          <wp:inline distT="0" distB="0" distL="0" distR="0" wp14:anchorId="64038DDB" wp14:editId="71286340">
            <wp:extent cx="7021195" cy="72834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21195" cy="728345"/>
                    </a:xfrm>
                    <a:prstGeom prst="rect">
                      <a:avLst/>
                    </a:prstGeom>
                  </pic:spPr>
                </pic:pic>
              </a:graphicData>
            </a:graphic>
          </wp:inline>
        </w:drawing>
      </w:r>
    </w:p>
    <w:p w14:paraId="31EABEEC" w14:textId="416FA2F9" w:rsidR="00E13F65" w:rsidRDefault="00E13F65" w:rsidP="005F1037">
      <w:pPr>
        <w:rPr>
          <w:lang w:val="en-US" w:eastAsia="en-US"/>
        </w:rPr>
      </w:pPr>
      <w:r w:rsidRPr="00E13F65">
        <w:rPr>
          <w:lang w:val="en-US" w:eastAsia="en-US"/>
        </w:rPr>
        <w:drawing>
          <wp:inline distT="0" distB="0" distL="0" distR="0" wp14:anchorId="72CC0DBC" wp14:editId="0148653E">
            <wp:extent cx="7021195" cy="270827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21195" cy="2708275"/>
                    </a:xfrm>
                    <a:prstGeom prst="rect">
                      <a:avLst/>
                    </a:prstGeom>
                  </pic:spPr>
                </pic:pic>
              </a:graphicData>
            </a:graphic>
          </wp:inline>
        </w:drawing>
      </w:r>
    </w:p>
    <w:p w14:paraId="6D343B47" w14:textId="506362C9" w:rsidR="00592C07" w:rsidRDefault="00592C07" w:rsidP="00592C07">
      <w:pPr>
        <w:pStyle w:val="Heading1"/>
      </w:pPr>
      <w:r>
        <w:t>Modelling</w:t>
      </w:r>
    </w:p>
    <w:p w14:paraId="3A9F5036" w14:textId="50DD3EDE" w:rsidR="00F475D9" w:rsidRDefault="005B0E93" w:rsidP="006D6D58">
      <w:pPr>
        <w:pStyle w:val="NoSpacing"/>
      </w:pPr>
      <w:r w:rsidRPr="005B0E93">
        <w:drawing>
          <wp:inline distT="0" distB="0" distL="0" distR="0" wp14:anchorId="52C1AB88" wp14:editId="49A68750">
            <wp:extent cx="4176979" cy="55834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19627" cy="564042"/>
                    </a:xfrm>
                    <a:prstGeom prst="rect">
                      <a:avLst/>
                    </a:prstGeom>
                  </pic:spPr>
                </pic:pic>
              </a:graphicData>
            </a:graphic>
          </wp:inline>
        </w:drawing>
      </w:r>
    </w:p>
    <w:p w14:paraId="0CD4F818" w14:textId="55685649" w:rsidR="00F475D9" w:rsidRDefault="00592C07" w:rsidP="006D6D58">
      <w:pPr>
        <w:pStyle w:val="NoSpacing"/>
      </w:pPr>
      <w:r w:rsidRPr="00592C07">
        <w:drawing>
          <wp:inline distT="0" distB="0" distL="0" distR="0" wp14:anchorId="1EC309C9" wp14:editId="0D5B21D2">
            <wp:extent cx="7021195" cy="2243455"/>
            <wp:effectExtent l="0" t="0" r="825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21195" cy="2243455"/>
                    </a:xfrm>
                    <a:prstGeom prst="rect">
                      <a:avLst/>
                    </a:prstGeom>
                  </pic:spPr>
                </pic:pic>
              </a:graphicData>
            </a:graphic>
          </wp:inline>
        </w:drawing>
      </w:r>
    </w:p>
    <w:p w14:paraId="7C2D3965" w14:textId="42D1EB97" w:rsidR="00592C07" w:rsidRDefault="00592C07" w:rsidP="006D6D58">
      <w:pPr>
        <w:pStyle w:val="NoSpacing"/>
      </w:pPr>
      <w:r w:rsidRPr="00592C07">
        <w:lastRenderedPageBreak/>
        <w:drawing>
          <wp:inline distT="0" distB="0" distL="0" distR="0" wp14:anchorId="0A47CDC9" wp14:editId="19C0FD2A">
            <wp:extent cx="1573901" cy="3430829"/>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79184" cy="3442346"/>
                    </a:xfrm>
                    <a:prstGeom prst="rect">
                      <a:avLst/>
                    </a:prstGeom>
                  </pic:spPr>
                </pic:pic>
              </a:graphicData>
            </a:graphic>
          </wp:inline>
        </w:drawing>
      </w:r>
    </w:p>
    <w:p w14:paraId="6DFFDC2A" w14:textId="46317EEA" w:rsidR="00592C07" w:rsidRDefault="00592C07" w:rsidP="006D6D58">
      <w:pPr>
        <w:pStyle w:val="NoSpacing"/>
      </w:pPr>
      <w:r w:rsidRPr="00592C07">
        <w:drawing>
          <wp:inline distT="0" distB="0" distL="0" distR="0" wp14:anchorId="73DEA169" wp14:editId="3EE32125">
            <wp:extent cx="3191320" cy="273405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91320" cy="2734057"/>
                    </a:xfrm>
                    <a:prstGeom prst="rect">
                      <a:avLst/>
                    </a:prstGeom>
                  </pic:spPr>
                </pic:pic>
              </a:graphicData>
            </a:graphic>
          </wp:inline>
        </w:drawing>
      </w:r>
    </w:p>
    <w:p w14:paraId="0BAE167F" w14:textId="23F9BC30" w:rsidR="00592C07" w:rsidRDefault="00592C07" w:rsidP="006D6D58">
      <w:pPr>
        <w:pStyle w:val="NoSpacing"/>
      </w:pPr>
      <w:r w:rsidRPr="00592C07">
        <w:lastRenderedPageBreak/>
        <w:drawing>
          <wp:inline distT="0" distB="0" distL="0" distR="0" wp14:anchorId="3EB53A21" wp14:editId="6A76DE1F">
            <wp:extent cx="7021195" cy="360362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21195" cy="3603625"/>
                    </a:xfrm>
                    <a:prstGeom prst="rect">
                      <a:avLst/>
                    </a:prstGeom>
                  </pic:spPr>
                </pic:pic>
              </a:graphicData>
            </a:graphic>
          </wp:inline>
        </w:drawing>
      </w:r>
    </w:p>
    <w:p w14:paraId="2A7B66C7" w14:textId="77777777" w:rsidR="00592C07" w:rsidRDefault="00592C07" w:rsidP="006D6D58">
      <w:pPr>
        <w:pStyle w:val="NoSpacing"/>
      </w:pPr>
    </w:p>
    <w:p w14:paraId="3699332C" w14:textId="50AD9101" w:rsidR="00592C07" w:rsidRDefault="00D03F6C" w:rsidP="00D03F6C">
      <w:pPr>
        <w:pStyle w:val="Heading1"/>
      </w:pPr>
      <w:r>
        <w:t>Conclusion</w:t>
      </w:r>
    </w:p>
    <w:p w14:paraId="331A9209" w14:textId="7267149F" w:rsidR="00600FFA" w:rsidRDefault="0042359F" w:rsidP="0018611E">
      <w:pPr>
        <w:rPr>
          <w:lang w:val="en-US" w:eastAsia="en-US"/>
        </w:rPr>
      </w:pPr>
      <w:r>
        <w:rPr>
          <w:lang w:val="en-US" w:eastAsia="en-US"/>
        </w:rPr>
        <w:t>The analysis seems to be overall positive for Ireland. Trading is forecasted to keep increasing. P</w:t>
      </w:r>
      <w:r w:rsidR="00E21A03">
        <w:rPr>
          <w:lang w:val="en-US" w:eastAsia="en-US"/>
        </w:rPr>
        <w:t>eople have a positive sentiment</w:t>
      </w:r>
      <w:r>
        <w:rPr>
          <w:lang w:val="en-US" w:eastAsia="en-US"/>
        </w:rPr>
        <w:t xml:space="preserve"> towards Irish products. </w:t>
      </w:r>
      <w:r w:rsidR="00E66988">
        <w:rPr>
          <w:lang w:val="en-US" w:eastAsia="en-US"/>
        </w:rPr>
        <w:t>Ireland has a huge market opportunity. Ireland’s top trader partners are EU countries such as France, Belgium, Germany and Netherlands. The best product that Ireland is trading currently is the Cattle Meat with having the most export value.</w:t>
      </w:r>
      <w:r w:rsidR="00600FFA">
        <w:rPr>
          <w:lang w:val="en-US" w:eastAsia="en-US"/>
        </w:rPr>
        <w:t xml:space="preserve"> </w:t>
      </w:r>
    </w:p>
    <w:p w14:paraId="325BDBEB" w14:textId="77777777" w:rsidR="00600FFA" w:rsidRDefault="00600FFA" w:rsidP="0018611E">
      <w:pPr>
        <w:rPr>
          <w:lang w:val="en-US" w:eastAsia="en-US"/>
        </w:rPr>
      </w:pPr>
    </w:p>
    <w:p w14:paraId="5CB76633" w14:textId="0910A3A9" w:rsidR="0018611E" w:rsidRDefault="00600FFA" w:rsidP="0018611E">
      <w:pPr>
        <w:rPr>
          <w:lang w:val="en-US" w:eastAsia="en-US"/>
        </w:rPr>
      </w:pPr>
      <w:r>
        <w:rPr>
          <w:lang w:val="en-US" w:eastAsia="en-US"/>
        </w:rPr>
        <w:t>There has been numerous challenges whilst doing this project but it was a rewarding one. With the new EU CAP there is a greater support for Irish farmers to excel in the agricultural sector.</w:t>
      </w:r>
    </w:p>
    <w:p w14:paraId="494B7B49" w14:textId="77777777" w:rsidR="0018611E" w:rsidRPr="0018611E" w:rsidRDefault="0018611E" w:rsidP="0018611E">
      <w:pPr>
        <w:rPr>
          <w:lang w:val="en-US" w:eastAsia="en-US"/>
        </w:rPr>
      </w:pPr>
    </w:p>
    <w:p w14:paraId="71C1CE42" w14:textId="77777777" w:rsidR="00FC6475" w:rsidRDefault="00FC6475" w:rsidP="00FC6475">
      <w:pPr>
        <w:pStyle w:val="Heading1"/>
      </w:pPr>
      <w:bookmarkStart w:id="11" w:name="_Toc124020154"/>
      <w:r>
        <w:t>Project Challenges</w:t>
      </w:r>
      <w:bookmarkEnd w:id="11"/>
    </w:p>
    <w:p w14:paraId="3312B2B0" w14:textId="77777777" w:rsidR="002E3854" w:rsidRDefault="0047095A" w:rsidP="002062D9">
      <w:pPr>
        <w:pStyle w:val="NoSpacing"/>
        <w:numPr>
          <w:ilvl w:val="0"/>
          <w:numId w:val="3"/>
        </w:numPr>
      </w:pPr>
      <w:r>
        <w:t>Time constraints</w:t>
      </w:r>
    </w:p>
    <w:p w14:paraId="6F5DD563" w14:textId="77777777" w:rsidR="00CC27DA" w:rsidRDefault="00CC27DA" w:rsidP="002062D9">
      <w:pPr>
        <w:pStyle w:val="NoSpacing"/>
        <w:numPr>
          <w:ilvl w:val="0"/>
          <w:numId w:val="3"/>
        </w:numPr>
      </w:pPr>
      <w:r>
        <w:t>Data size</w:t>
      </w:r>
      <w:r w:rsidR="00067687">
        <w:t>, Data Understanding &amp; formatting</w:t>
      </w:r>
    </w:p>
    <w:p w14:paraId="3E0932AF" w14:textId="77777777" w:rsidR="00921696" w:rsidRDefault="00921696" w:rsidP="006D6D58">
      <w:pPr>
        <w:pStyle w:val="NoSpacing"/>
      </w:pPr>
    </w:p>
    <w:p w14:paraId="01EA4609" w14:textId="138D6E4F" w:rsidR="00921696" w:rsidRDefault="00921696">
      <w:pPr>
        <w:spacing w:after="0" w:line="240" w:lineRule="auto"/>
      </w:pPr>
      <w:r>
        <w:br w:type="page"/>
      </w:r>
    </w:p>
    <w:p w14:paraId="33CD9888" w14:textId="77777777" w:rsidR="00921696" w:rsidRDefault="00921696" w:rsidP="006D6D58">
      <w:pPr>
        <w:pStyle w:val="NoSpacing"/>
      </w:pPr>
    </w:p>
    <w:p w14:paraId="375FE443" w14:textId="77777777" w:rsidR="00C23BD4" w:rsidRDefault="00C23BD4" w:rsidP="00C23BD4">
      <w:pPr>
        <w:pStyle w:val="Heading1"/>
      </w:pPr>
      <w:bookmarkStart w:id="12" w:name="_Toc124020155"/>
      <w:r>
        <w:t>Appendix</w:t>
      </w:r>
      <w:bookmarkEnd w:id="12"/>
    </w:p>
    <w:p w14:paraId="74C4BF5E" w14:textId="77777777" w:rsidR="00C23BD4" w:rsidRDefault="00C23BD4" w:rsidP="006D6D58">
      <w:pPr>
        <w:pStyle w:val="NoSpacing"/>
      </w:pPr>
    </w:p>
    <w:p w14:paraId="3AEE81F8" w14:textId="77777777" w:rsidR="008345C4" w:rsidRDefault="005A7E1B" w:rsidP="005A7E1B">
      <w:pPr>
        <w:pStyle w:val="Heading2"/>
      </w:pPr>
      <w:bookmarkStart w:id="13" w:name="_Toc124020156"/>
      <w:r>
        <w:t>FAOSTAT Licensing</w:t>
      </w:r>
      <w:bookmarkEnd w:id="13"/>
    </w:p>
    <w:p w14:paraId="6AFCD4A4" w14:textId="77777777" w:rsidR="00427E03" w:rsidRDefault="00427E03" w:rsidP="006D6D58">
      <w:pPr>
        <w:pStyle w:val="NoSpacing"/>
      </w:pPr>
      <w:r w:rsidRPr="00427E03">
        <w:rPr>
          <w:noProof/>
          <w:lang w:val="en-IE"/>
        </w:rPr>
        <w:drawing>
          <wp:inline distT="0" distB="0" distL="0" distR="0" wp14:anchorId="4184CB61" wp14:editId="1E7B2E85">
            <wp:extent cx="5515745" cy="3953427"/>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15745" cy="3953427"/>
                    </a:xfrm>
                    <a:prstGeom prst="rect">
                      <a:avLst/>
                    </a:prstGeom>
                  </pic:spPr>
                </pic:pic>
              </a:graphicData>
            </a:graphic>
          </wp:inline>
        </w:drawing>
      </w:r>
    </w:p>
    <w:p w14:paraId="007697B6" w14:textId="77777777" w:rsidR="00427E03" w:rsidRDefault="00427E03" w:rsidP="006D6D58">
      <w:pPr>
        <w:pStyle w:val="NoSpacing"/>
      </w:pPr>
      <w:r w:rsidRPr="009312B0">
        <w:rPr>
          <w:b/>
          <w:u w:val="single"/>
        </w:rPr>
        <w:t>Source</w:t>
      </w:r>
      <w:r>
        <w:t xml:space="preserve">: </w:t>
      </w:r>
      <w:hyperlink r:id="rId133">
        <w:r w:rsidR="00D4590B" w:rsidRPr="009452BC">
          <w:rPr>
            <w:i/>
          </w:rPr>
          <w:t>www.fao.org/3/ca7570en/ca7570en.pdf</w:t>
        </w:r>
      </w:hyperlink>
    </w:p>
    <w:p w14:paraId="60A6C59B" w14:textId="77777777" w:rsidR="008A705D" w:rsidRDefault="008A705D" w:rsidP="006D6D58">
      <w:pPr>
        <w:pStyle w:val="NoSpacing"/>
      </w:pPr>
    </w:p>
    <w:p w14:paraId="78F7B6C1" w14:textId="77777777" w:rsidR="008A705D" w:rsidRDefault="008A705D" w:rsidP="008A705D">
      <w:pPr>
        <w:pStyle w:val="Heading2"/>
      </w:pPr>
      <w:bookmarkStart w:id="14" w:name="_Toc124020157"/>
      <w:r>
        <w:t>FAOSTAT Terms of use</w:t>
      </w:r>
      <w:bookmarkEnd w:id="14"/>
    </w:p>
    <w:p w14:paraId="522B018C" w14:textId="77777777" w:rsidR="009312B0" w:rsidRDefault="009312B0" w:rsidP="006D6D58">
      <w:pPr>
        <w:pStyle w:val="NoSpacing"/>
      </w:pPr>
      <w:r w:rsidRPr="009312B0">
        <w:rPr>
          <w:noProof/>
          <w:lang w:val="en-IE"/>
        </w:rPr>
        <w:drawing>
          <wp:inline distT="0" distB="0" distL="0" distR="0" wp14:anchorId="76B45577" wp14:editId="7F3FBC6C">
            <wp:extent cx="7021195" cy="3771265"/>
            <wp:effectExtent l="0" t="0" r="825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21195" cy="3771265"/>
                    </a:xfrm>
                    <a:prstGeom prst="rect">
                      <a:avLst/>
                    </a:prstGeom>
                  </pic:spPr>
                </pic:pic>
              </a:graphicData>
            </a:graphic>
          </wp:inline>
        </w:drawing>
      </w:r>
    </w:p>
    <w:p w14:paraId="56E74661" w14:textId="77777777" w:rsidR="009312B0" w:rsidRPr="009452BC" w:rsidRDefault="009312B0" w:rsidP="009312B0">
      <w:pPr>
        <w:pStyle w:val="NoSpacing"/>
        <w:rPr>
          <w:i/>
        </w:rPr>
      </w:pPr>
      <w:r w:rsidRPr="009312B0">
        <w:rPr>
          <w:b/>
          <w:u w:val="single"/>
        </w:rPr>
        <w:t>Source</w:t>
      </w:r>
      <w:r w:rsidR="000210BF">
        <w:rPr>
          <w:b/>
          <w:u w:val="single"/>
        </w:rPr>
        <w:t>:</w:t>
      </w:r>
      <w:r w:rsidRPr="008A705D">
        <w:t xml:space="preserve"> </w:t>
      </w:r>
      <w:r w:rsidRPr="009452BC">
        <w:rPr>
          <w:i/>
        </w:rPr>
        <w:t>https://www.fao.org/contact-us/terms/db-terms-of-use/en/</w:t>
      </w:r>
    </w:p>
    <w:p w14:paraId="0183CE02" w14:textId="77777777" w:rsidR="009312B0" w:rsidRDefault="009312B0" w:rsidP="006D6D58">
      <w:pPr>
        <w:pStyle w:val="NoSpacing"/>
      </w:pPr>
    </w:p>
    <w:p w14:paraId="3882E33E" w14:textId="77777777" w:rsidR="00AF3D59" w:rsidRDefault="00E85E00" w:rsidP="00E85E00">
      <w:pPr>
        <w:pStyle w:val="Heading2"/>
      </w:pPr>
      <w:bookmarkStart w:id="15" w:name="_Toc124020158"/>
      <w:r>
        <w:lastRenderedPageBreak/>
        <w:t>FAOSTAT Terms &amp; C</w:t>
      </w:r>
      <w:r w:rsidR="00AE42E2">
        <w:t>o</w:t>
      </w:r>
      <w:r>
        <w:t>nditions</w:t>
      </w:r>
      <w:bookmarkEnd w:id="15"/>
    </w:p>
    <w:p w14:paraId="10548410" w14:textId="77777777" w:rsidR="00AF3D59" w:rsidRDefault="002B4709" w:rsidP="006D6D58">
      <w:pPr>
        <w:pStyle w:val="NoSpacing"/>
      </w:pPr>
      <w:r w:rsidRPr="002B4709">
        <w:rPr>
          <w:noProof/>
          <w:lang w:val="en-IE"/>
        </w:rPr>
        <w:drawing>
          <wp:inline distT="0" distB="0" distL="0" distR="0" wp14:anchorId="4B2C87B9" wp14:editId="065FB43B">
            <wp:extent cx="7021195" cy="65665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21195" cy="6566535"/>
                    </a:xfrm>
                    <a:prstGeom prst="rect">
                      <a:avLst/>
                    </a:prstGeom>
                  </pic:spPr>
                </pic:pic>
              </a:graphicData>
            </a:graphic>
          </wp:inline>
        </w:drawing>
      </w:r>
    </w:p>
    <w:p w14:paraId="155B2425" w14:textId="77777777" w:rsidR="00AA1EF8" w:rsidRDefault="002B4709" w:rsidP="006D6D58">
      <w:pPr>
        <w:pStyle w:val="NoSpacing"/>
      </w:pPr>
      <w:r w:rsidRPr="002B4709">
        <w:rPr>
          <w:noProof/>
          <w:lang w:val="en-IE"/>
        </w:rPr>
        <w:lastRenderedPageBreak/>
        <w:drawing>
          <wp:inline distT="0" distB="0" distL="0" distR="0" wp14:anchorId="2091DDC1" wp14:editId="16F4EFEF">
            <wp:extent cx="7021195" cy="61620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21195" cy="6162040"/>
                    </a:xfrm>
                    <a:prstGeom prst="rect">
                      <a:avLst/>
                    </a:prstGeom>
                  </pic:spPr>
                </pic:pic>
              </a:graphicData>
            </a:graphic>
          </wp:inline>
        </w:drawing>
      </w:r>
    </w:p>
    <w:p w14:paraId="64865A1C" w14:textId="77777777" w:rsidR="008A705D" w:rsidRPr="009452BC" w:rsidRDefault="000210BF" w:rsidP="006D6D58">
      <w:pPr>
        <w:pStyle w:val="NoSpacing"/>
        <w:rPr>
          <w:i/>
        </w:rPr>
      </w:pPr>
      <w:r w:rsidRPr="009312B0">
        <w:rPr>
          <w:b/>
          <w:u w:val="single"/>
        </w:rPr>
        <w:t>Source</w:t>
      </w:r>
      <w:r>
        <w:rPr>
          <w:b/>
          <w:u w:val="single"/>
        </w:rPr>
        <w:t>:</w:t>
      </w:r>
      <w:r w:rsidRPr="009452BC">
        <w:rPr>
          <w:i/>
        </w:rPr>
        <w:t xml:space="preserve"> </w:t>
      </w:r>
      <w:hyperlink r:id="rId137">
        <w:r w:rsidR="009452BC" w:rsidRPr="009452BC">
          <w:rPr>
            <w:i/>
          </w:rPr>
          <w:t>www.fao.org/contact-us/terms/en/</w:t>
        </w:r>
      </w:hyperlink>
    </w:p>
    <w:p w14:paraId="113BC6A1" w14:textId="77777777" w:rsidR="00C23BD4" w:rsidRDefault="00C23BD4" w:rsidP="006D6D58">
      <w:pPr>
        <w:pStyle w:val="NoSpacing"/>
      </w:pPr>
    </w:p>
    <w:p w14:paraId="3D3FDBE4" w14:textId="77777777" w:rsidR="00204A57" w:rsidRDefault="00204A57">
      <w:pPr>
        <w:spacing w:after="0" w:line="240" w:lineRule="auto"/>
        <w:rPr>
          <w:rFonts w:asciiTheme="majorHAnsi" w:eastAsiaTheme="majorEastAsia" w:hAnsiTheme="majorHAnsi" w:cstheme="majorBidi"/>
          <w:color w:val="1F4E79" w:themeColor="accent1" w:themeShade="80"/>
          <w:sz w:val="26"/>
          <w:szCs w:val="26"/>
          <w:lang w:val="en-US" w:eastAsia="en-US"/>
        </w:rPr>
      </w:pPr>
      <w:r>
        <w:br w:type="page"/>
      </w:r>
    </w:p>
    <w:p w14:paraId="55E385A8" w14:textId="77777777" w:rsidR="006603FF" w:rsidRDefault="006603FF" w:rsidP="006603FF">
      <w:pPr>
        <w:pStyle w:val="Heading2"/>
      </w:pPr>
      <w:bookmarkStart w:id="16" w:name="_Toc124020159"/>
      <w:r>
        <w:lastRenderedPageBreak/>
        <w:t>Global Reliance on Ukraine</w:t>
      </w:r>
      <w:bookmarkEnd w:id="16"/>
    </w:p>
    <w:p w14:paraId="148B50FB" w14:textId="77777777" w:rsidR="006603FF" w:rsidRDefault="006271E4" w:rsidP="006D6D58">
      <w:pPr>
        <w:pStyle w:val="NoSpacing"/>
      </w:pPr>
      <w:r w:rsidRPr="00204A57">
        <w:rPr>
          <w:noProof/>
          <w:lang w:val="en-IE"/>
        </w:rPr>
        <w:drawing>
          <wp:anchor distT="0" distB="0" distL="114300" distR="114300" simplePos="0" relativeHeight="251660288" behindDoc="0" locked="0" layoutInCell="1" allowOverlap="1" wp14:anchorId="4DA56DDA" wp14:editId="5E742FB7">
            <wp:simplePos x="0" y="0"/>
            <wp:positionH relativeFrom="column">
              <wp:posOffset>3279943</wp:posOffset>
            </wp:positionH>
            <wp:positionV relativeFrom="paragraph">
              <wp:posOffset>41515</wp:posOffset>
            </wp:positionV>
            <wp:extent cx="3226037" cy="2984739"/>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26037" cy="2984739"/>
                    </a:xfrm>
                    <a:prstGeom prst="rect">
                      <a:avLst/>
                    </a:prstGeom>
                  </pic:spPr>
                </pic:pic>
              </a:graphicData>
            </a:graphic>
          </wp:anchor>
        </w:drawing>
      </w:r>
      <w:r w:rsidR="00ED79A2" w:rsidRPr="00ED79A2">
        <w:rPr>
          <w:noProof/>
          <w:lang w:val="en-IE"/>
        </w:rPr>
        <w:drawing>
          <wp:inline distT="0" distB="0" distL="0" distR="0" wp14:anchorId="2A57726C" wp14:editId="77CD6522">
            <wp:extent cx="3039899" cy="4718649"/>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57114" cy="4745371"/>
                    </a:xfrm>
                    <a:prstGeom prst="rect">
                      <a:avLst/>
                    </a:prstGeom>
                  </pic:spPr>
                </pic:pic>
              </a:graphicData>
            </a:graphic>
          </wp:inline>
        </w:drawing>
      </w:r>
    </w:p>
    <w:p w14:paraId="3FAE6395" w14:textId="77777777" w:rsidR="007B566A" w:rsidRDefault="007B566A" w:rsidP="007B566A">
      <w:pPr>
        <w:pStyle w:val="Heading3"/>
      </w:pPr>
      <w:bookmarkStart w:id="17" w:name="_Toc124020160"/>
      <w:r>
        <w:t>Wheat</w:t>
      </w:r>
      <w:bookmarkEnd w:id="17"/>
    </w:p>
    <w:p w14:paraId="202F2006" w14:textId="77777777" w:rsidR="007B566A" w:rsidRDefault="007B566A" w:rsidP="006D6D58">
      <w:pPr>
        <w:pStyle w:val="NoSpacing"/>
      </w:pPr>
      <w:r w:rsidRPr="007B566A">
        <w:rPr>
          <w:noProof/>
          <w:lang w:val="en-IE"/>
        </w:rPr>
        <w:drawing>
          <wp:anchor distT="0" distB="0" distL="114300" distR="114300" simplePos="0" relativeHeight="251664384" behindDoc="1" locked="0" layoutInCell="1" allowOverlap="1" wp14:anchorId="1DADC9A2" wp14:editId="2F1CFE21">
            <wp:simplePos x="0" y="0"/>
            <wp:positionH relativeFrom="column">
              <wp:posOffset>4366260</wp:posOffset>
            </wp:positionH>
            <wp:positionV relativeFrom="paragraph">
              <wp:posOffset>300403</wp:posOffset>
            </wp:positionV>
            <wp:extent cx="2811780" cy="2514600"/>
            <wp:effectExtent l="0" t="0" r="7620" b="0"/>
            <wp:wrapTight wrapText="bothSides">
              <wp:wrapPolygon edited="0">
                <wp:start x="0" y="0"/>
                <wp:lineTo x="0" y="21436"/>
                <wp:lineTo x="21512" y="21436"/>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r="24014"/>
                    <a:stretch/>
                  </pic:blipFill>
                  <pic:spPr bwMode="auto">
                    <a:xfrm>
                      <a:off x="0" y="0"/>
                      <a:ext cx="281178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07AA">
        <w:rPr>
          <w:noProof/>
          <w:lang w:val="en-IE"/>
        </w:rPr>
        <w:drawing>
          <wp:anchor distT="0" distB="0" distL="114300" distR="114300" simplePos="0" relativeHeight="251663360" behindDoc="1" locked="0" layoutInCell="1" allowOverlap="1" wp14:anchorId="064E0D43" wp14:editId="7B5F6B93">
            <wp:simplePos x="0" y="0"/>
            <wp:positionH relativeFrom="column">
              <wp:posOffset>1905</wp:posOffset>
            </wp:positionH>
            <wp:positionV relativeFrom="paragraph">
              <wp:posOffset>164465</wp:posOffset>
            </wp:positionV>
            <wp:extent cx="4226560" cy="2652395"/>
            <wp:effectExtent l="0" t="0" r="2540" b="0"/>
            <wp:wrapTight wrapText="bothSides">
              <wp:wrapPolygon edited="0">
                <wp:start x="0" y="0"/>
                <wp:lineTo x="0" y="21409"/>
                <wp:lineTo x="21516" y="21409"/>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226560" cy="2652395"/>
                    </a:xfrm>
                    <a:prstGeom prst="rect">
                      <a:avLst/>
                    </a:prstGeom>
                  </pic:spPr>
                </pic:pic>
              </a:graphicData>
            </a:graphic>
            <wp14:sizeRelH relativeFrom="margin">
              <wp14:pctWidth>0</wp14:pctWidth>
            </wp14:sizeRelH>
            <wp14:sizeRelV relativeFrom="margin">
              <wp14:pctHeight>0</wp14:pctHeight>
            </wp14:sizeRelV>
          </wp:anchor>
        </w:drawing>
      </w:r>
    </w:p>
    <w:p w14:paraId="4AEC584D" w14:textId="77777777" w:rsidR="00182770" w:rsidRPr="009452BC" w:rsidRDefault="00182770" w:rsidP="00182770">
      <w:pPr>
        <w:pStyle w:val="NoSpacing"/>
        <w:rPr>
          <w:i/>
        </w:rPr>
      </w:pPr>
      <w:r w:rsidRPr="009312B0">
        <w:rPr>
          <w:b/>
          <w:u w:val="single"/>
        </w:rPr>
        <w:t>Source</w:t>
      </w:r>
      <w:r>
        <w:rPr>
          <w:b/>
          <w:u w:val="single"/>
        </w:rPr>
        <w:t>:</w:t>
      </w:r>
      <w:r w:rsidRPr="009452BC">
        <w:rPr>
          <w:i/>
        </w:rPr>
        <w:t xml:space="preserve"> </w:t>
      </w:r>
      <w:r w:rsidRPr="00182770">
        <w:rPr>
          <w:i/>
        </w:rPr>
        <w:t>https://www.weforum.org/agenda/2022/07/ukraine-s-food-exports-by-the-numbers/</w:t>
      </w:r>
    </w:p>
    <w:p w14:paraId="68045ECF" w14:textId="77777777" w:rsidR="00DD07AA" w:rsidRDefault="00DD07AA" w:rsidP="006D6D58">
      <w:pPr>
        <w:pStyle w:val="NoSpacing"/>
      </w:pPr>
    </w:p>
    <w:p w14:paraId="0AB60711" w14:textId="77777777" w:rsidR="006603FF" w:rsidRDefault="009359DC" w:rsidP="006D6D58">
      <w:pPr>
        <w:pStyle w:val="NoSpacing"/>
      </w:pPr>
      <w:r w:rsidRPr="009359DC">
        <w:rPr>
          <w:noProof/>
          <w:lang w:val="en-IE"/>
        </w:rPr>
        <w:lastRenderedPageBreak/>
        <w:drawing>
          <wp:inline distT="0" distB="0" distL="0" distR="0" wp14:anchorId="16AED500" wp14:editId="4C2E185F">
            <wp:extent cx="5095678" cy="27000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6543" cy="2705825"/>
                    </a:xfrm>
                    <a:prstGeom prst="rect">
                      <a:avLst/>
                    </a:prstGeom>
                  </pic:spPr>
                </pic:pic>
              </a:graphicData>
            </a:graphic>
          </wp:inline>
        </w:drawing>
      </w:r>
    </w:p>
    <w:p w14:paraId="0439BED1" w14:textId="77777777" w:rsidR="006603FF" w:rsidRDefault="00B46D8D" w:rsidP="00B46D8D">
      <w:pPr>
        <w:pStyle w:val="Heading3"/>
      </w:pPr>
      <w:bookmarkStart w:id="18" w:name="_Toc124020161"/>
      <w:r>
        <w:t>Grains</w:t>
      </w:r>
      <w:bookmarkEnd w:id="18"/>
    </w:p>
    <w:p w14:paraId="365A0EC6" w14:textId="77777777" w:rsidR="006603FF" w:rsidRDefault="009359DC" w:rsidP="006D6D58">
      <w:pPr>
        <w:pStyle w:val="NoSpacing"/>
      </w:pPr>
      <w:r w:rsidRPr="009359DC">
        <w:rPr>
          <w:noProof/>
          <w:lang w:val="en-IE"/>
        </w:rPr>
        <w:drawing>
          <wp:inline distT="0" distB="0" distL="0" distR="0" wp14:anchorId="1F69D745" wp14:editId="3A7434FA">
            <wp:extent cx="4951563" cy="3383003"/>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084" cy="3403855"/>
                    </a:xfrm>
                    <a:prstGeom prst="rect">
                      <a:avLst/>
                    </a:prstGeom>
                  </pic:spPr>
                </pic:pic>
              </a:graphicData>
            </a:graphic>
          </wp:inline>
        </w:drawing>
      </w:r>
    </w:p>
    <w:p w14:paraId="37F59A45" w14:textId="77777777" w:rsidR="009C7B16" w:rsidRDefault="009C7B16" w:rsidP="006D6D58">
      <w:pPr>
        <w:pStyle w:val="NoSpacing"/>
      </w:pPr>
    </w:p>
    <w:p w14:paraId="642C28D3" w14:textId="77777777" w:rsidR="00C315EF" w:rsidRDefault="00C315EF" w:rsidP="00C315EF">
      <w:pPr>
        <w:pStyle w:val="Heading3"/>
      </w:pPr>
      <w:bookmarkStart w:id="19" w:name="_Toc124020162"/>
      <w:r>
        <w:lastRenderedPageBreak/>
        <w:t>Sunflower Oil</w:t>
      </w:r>
      <w:bookmarkEnd w:id="19"/>
    </w:p>
    <w:p w14:paraId="0D2705BD" w14:textId="77777777" w:rsidR="009C7B16" w:rsidRDefault="009C7B16" w:rsidP="006D6D58">
      <w:pPr>
        <w:pStyle w:val="NoSpacing"/>
      </w:pPr>
      <w:r w:rsidRPr="009C7B16">
        <w:rPr>
          <w:noProof/>
          <w:lang w:val="en-IE"/>
        </w:rPr>
        <w:drawing>
          <wp:inline distT="0" distB="0" distL="0" distR="0" wp14:anchorId="17213C88" wp14:editId="711BDB7C">
            <wp:extent cx="4951563" cy="3404740"/>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7548" cy="3408856"/>
                    </a:xfrm>
                    <a:prstGeom prst="rect">
                      <a:avLst/>
                    </a:prstGeom>
                  </pic:spPr>
                </pic:pic>
              </a:graphicData>
            </a:graphic>
          </wp:inline>
        </w:drawing>
      </w:r>
    </w:p>
    <w:p w14:paraId="2D13EA65" w14:textId="77777777" w:rsidR="009C7B16" w:rsidRDefault="009C7B16" w:rsidP="006D6D58">
      <w:pPr>
        <w:pStyle w:val="NoSpacing"/>
      </w:pPr>
    </w:p>
    <w:p w14:paraId="7013EA26" w14:textId="77777777" w:rsidR="009C7B16" w:rsidRDefault="009C7B16" w:rsidP="006D6D58">
      <w:pPr>
        <w:pStyle w:val="NoSpacing"/>
      </w:pPr>
      <w:r w:rsidRPr="009C7B16">
        <w:rPr>
          <w:noProof/>
          <w:lang w:val="en-IE"/>
        </w:rPr>
        <w:drawing>
          <wp:inline distT="0" distB="0" distL="0" distR="0" wp14:anchorId="54C01915" wp14:editId="688F3057">
            <wp:extent cx="4804869" cy="328666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13098" cy="3292293"/>
                    </a:xfrm>
                    <a:prstGeom prst="rect">
                      <a:avLst/>
                    </a:prstGeom>
                  </pic:spPr>
                </pic:pic>
              </a:graphicData>
            </a:graphic>
          </wp:inline>
        </w:drawing>
      </w:r>
    </w:p>
    <w:p w14:paraId="470A9C41" w14:textId="77777777" w:rsidR="009C7B16" w:rsidRDefault="009C7B16" w:rsidP="006D6D58">
      <w:pPr>
        <w:pStyle w:val="NoSpacing"/>
      </w:pPr>
    </w:p>
    <w:p w14:paraId="7D194B8B" w14:textId="77777777" w:rsidR="006603FF" w:rsidRPr="00C265AD" w:rsidRDefault="00C265AD" w:rsidP="006D6D58">
      <w:pPr>
        <w:pStyle w:val="NoSpacing"/>
        <w:rPr>
          <w:i/>
        </w:rPr>
      </w:pPr>
      <w:r w:rsidRPr="00C265AD">
        <w:rPr>
          <w:b/>
          <w:u w:val="single"/>
        </w:rPr>
        <w:t>Source</w:t>
      </w:r>
      <w:r>
        <w:t xml:space="preserve">: </w:t>
      </w:r>
      <w:r w:rsidRPr="00C265AD">
        <w:rPr>
          <w:i/>
        </w:rPr>
        <w:t>https://www.spglobal.com/marketintelligence/en/mi/research-analysis/ukraine-agriculture-exports-what-is-at-stake.html</w:t>
      </w:r>
    </w:p>
    <w:p w14:paraId="4E73FCD8" w14:textId="77777777" w:rsidR="009C7B16" w:rsidRDefault="009C7B16" w:rsidP="006D6D58">
      <w:pPr>
        <w:pStyle w:val="NoSpacing"/>
      </w:pPr>
    </w:p>
    <w:p w14:paraId="52B7D34B" w14:textId="77777777" w:rsidR="00727984" w:rsidRDefault="00727984" w:rsidP="006D6D58">
      <w:pPr>
        <w:pStyle w:val="NoSpacing"/>
      </w:pPr>
    </w:p>
    <w:p w14:paraId="7131C281" w14:textId="77777777" w:rsidR="00727984" w:rsidRDefault="00727984" w:rsidP="006D6D58">
      <w:pPr>
        <w:pStyle w:val="NoSpacing"/>
      </w:pPr>
    </w:p>
    <w:p w14:paraId="1CFFBC09" w14:textId="77777777" w:rsidR="009C7B16" w:rsidRDefault="009C7B16" w:rsidP="006D6D58">
      <w:pPr>
        <w:pStyle w:val="NoSpacing"/>
      </w:pPr>
    </w:p>
    <w:p w14:paraId="0CD0DFDE" w14:textId="77777777" w:rsidR="00027B27" w:rsidRDefault="00027B27">
      <w:pPr>
        <w:spacing w:after="0" w:line="240" w:lineRule="auto"/>
        <w:rPr>
          <w:rFonts w:asciiTheme="majorHAnsi" w:eastAsiaTheme="majorEastAsia" w:hAnsiTheme="majorHAnsi" w:cstheme="majorBidi"/>
          <w:color w:val="1F4E79" w:themeColor="accent1" w:themeShade="80"/>
          <w:sz w:val="32"/>
          <w:szCs w:val="32"/>
          <w:lang w:val="en-US" w:eastAsia="en-US"/>
        </w:rPr>
      </w:pPr>
      <w:r>
        <w:br w:type="page"/>
      </w:r>
    </w:p>
    <w:p w14:paraId="19DD71C6" w14:textId="2B3AE0DA" w:rsidR="00F9674D" w:rsidRDefault="00027B27" w:rsidP="00027B27">
      <w:pPr>
        <w:pStyle w:val="Heading1"/>
      </w:pPr>
      <w:bookmarkStart w:id="20" w:name="_GoBack"/>
      <w:bookmarkEnd w:id="20"/>
      <w:r>
        <w:lastRenderedPageBreak/>
        <w:t xml:space="preserve">Harvard Referencing </w:t>
      </w:r>
    </w:p>
    <w:p w14:paraId="7B49CD03" w14:textId="77777777" w:rsidR="00027B27" w:rsidRPr="00027B27" w:rsidRDefault="00027B27" w:rsidP="00027B27">
      <w:pPr>
        <w:rPr>
          <w:lang w:val="en-US" w:eastAsia="en-US"/>
        </w:rPr>
      </w:pPr>
    </w:p>
    <w:p w14:paraId="312D3A52" w14:textId="77777777" w:rsidR="00027B27" w:rsidRDefault="00027B27" w:rsidP="00027B27">
      <w:r>
        <w:t xml:space="preserve">Bhandari, P. (2022). </w:t>
      </w:r>
      <w:r>
        <w:rPr>
          <w:i/>
          <w:iCs/>
        </w:rPr>
        <w:t xml:space="preserve">Inferential Statistics | An Easy Introduction &amp; Examples. </w:t>
      </w:r>
      <w:r>
        <w:t xml:space="preserve">Available at: </w:t>
      </w:r>
      <w:hyperlink r:id="rId146" w:history="1">
        <w:r w:rsidRPr="009B1719">
          <w:rPr>
            <w:rStyle w:val="Hyperlink"/>
          </w:rPr>
          <w:t>https://www.scribbr.com/statistics/inferential-statistics/</w:t>
        </w:r>
      </w:hyperlink>
      <w:r>
        <w:t xml:space="preserve"> (Accessed 04/01/2023).</w:t>
      </w:r>
    </w:p>
    <w:p w14:paraId="2F233C86" w14:textId="77777777" w:rsidR="00027B27" w:rsidRPr="00605E9C" w:rsidRDefault="00027B27" w:rsidP="00027B27">
      <w:r>
        <w:t xml:space="preserve">Brand 24 (2023). </w:t>
      </w:r>
      <w:r w:rsidRPr="00605E9C">
        <w:rPr>
          <w:i/>
          <w:iCs/>
        </w:rPr>
        <w:t>What is sentiment analysis? An ultimate guide for 2023.</w:t>
      </w:r>
      <w:r>
        <w:t xml:space="preserve"> Available at: </w:t>
      </w:r>
    </w:p>
    <w:p w14:paraId="75D5A742" w14:textId="77777777" w:rsidR="00027B27" w:rsidRDefault="00027B27" w:rsidP="00027B27">
      <w:hyperlink r:id="rId147" w:history="1">
        <w:r w:rsidRPr="009B1719">
          <w:rPr>
            <w:rStyle w:val="Hyperlink"/>
          </w:rPr>
          <w:t>https://brand24.com/blog/sentiment-analysis/</w:t>
        </w:r>
      </w:hyperlink>
      <w:r>
        <w:t xml:space="preserve"> (Accessed 05/01/2023).</w:t>
      </w:r>
    </w:p>
    <w:p w14:paraId="207E933A" w14:textId="77777777" w:rsidR="00027B27" w:rsidRDefault="00027B27" w:rsidP="00027B27">
      <w:r>
        <w:t xml:space="preserve">Conjointly (2023). </w:t>
      </w:r>
      <w:r>
        <w:rPr>
          <w:i/>
          <w:iCs/>
        </w:rPr>
        <w:t xml:space="preserve">Inferential Statistics. </w:t>
      </w:r>
      <w:r>
        <w:t xml:space="preserve">Available at: </w:t>
      </w:r>
      <w:hyperlink r:id="rId148" w:history="1">
        <w:r w:rsidRPr="009B1719">
          <w:rPr>
            <w:rStyle w:val="Hyperlink"/>
          </w:rPr>
          <w:t>https://conjointly.com/kb/inferential-statistics/</w:t>
        </w:r>
      </w:hyperlink>
      <w:r>
        <w:t xml:space="preserve"> (Accessed 04/01/2023).</w:t>
      </w:r>
    </w:p>
    <w:p w14:paraId="32E2E27A" w14:textId="77777777" w:rsidR="00027B27" w:rsidRDefault="00027B27" w:rsidP="00027B27">
      <w:r>
        <w:t xml:space="preserve">Cue Math (2023). </w:t>
      </w:r>
      <w:r>
        <w:rPr>
          <w:i/>
          <w:iCs/>
        </w:rPr>
        <w:t>Inferential Statistics.</w:t>
      </w:r>
      <w:r>
        <w:t xml:space="preserve"> Available at: </w:t>
      </w:r>
      <w:hyperlink r:id="rId149" w:history="1">
        <w:r w:rsidRPr="009B1719">
          <w:rPr>
            <w:rStyle w:val="Hyperlink"/>
          </w:rPr>
          <w:t>https://www.cuemath.com/data/inferential-statistics/</w:t>
        </w:r>
      </w:hyperlink>
      <w:r>
        <w:t xml:space="preserve"> (Accessed 04/01/2023).</w:t>
      </w:r>
    </w:p>
    <w:p w14:paraId="451723F5" w14:textId="77777777" w:rsidR="00027B27" w:rsidRDefault="00027B27" w:rsidP="00027B27">
      <w:r>
        <w:t xml:space="preserve">Java T Point (2023). </w:t>
      </w:r>
      <w:r>
        <w:rPr>
          <w:i/>
          <w:iCs/>
        </w:rPr>
        <w:t xml:space="preserve">Machine Learning Models. </w:t>
      </w:r>
      <w:r>
        <w:t xml:space="preserve">Available at: </w:t>
      </w:r>
      <w:hyperlink r:id="rId150" w:history="1">
        <w:r w:rsidRPr="009B1719">
          <w:rPr>
            <w:rStyle w:val="Hyperlink"/>
          </w:rPr>
          <w:t>https://www.javatpoint.com/machine-learning-models</w:t>
        </w:r>
      </w:hyperlink>
      <w:r>
        <w:t xml:space="preserve"> (Accessed 06/01/2023).</w:t>
      </w:r>
    </w:p>
    <w:p w14:paraId="23CB4C57" w14:textId="77777777" w:rsidR="00027B27" w:rsidRDefault="00027B27" w:rsidP="00027B27">
      <w:r>
        <w:t xml:space="preserve">Koehrsen, W. and Whitfield, B. (2022). </w:t>
      </w:r>
      <w:r w:rsidRPr="00626A92">
        <w:rPr>
          <w:i/>
          <w:iCs/>
        </w:rPr>
        <w:t>The Poisson Process and Poisson Distribution, Explained.</w:t>
      </w:r>
      <w:r>
        <w:t xml:space="preserve"> Available at: </w:t>
      </w:r>
      <w:hyperlink r:id="rId151" w:history="1">
        <w:r w:rsidRPr="009B1719">
          <w:rPr>
            <w:rStyle w:val="Hyperlink"/>
          </w:rPr>
          <w:t>https://builtin.com/data-science/poisson-process</w:t>
        </w:r>
      </w:hyperlink>
      <w:r>
        <w:t xml:space="preserve"> (Accessed 03/01/2023).</w:t>
      </w:r>
    </w:p>
    <w:p w14:paraId="493C7361" w14:textId="77777777" w:rsidR="00027B27" w:rsidRDefault="00027B27" w:rsidP="00027B27">
      <w:r>
        <w:t xml:space="preserve">Microsoft (2021). </w:t>
      </w:r>
      <w:r>
        <w:rPr>
          <w:i/>
          <w:iCs/>
        </w:rPr>
        <w:t xml:space="preserve">What is a machine learning model? </w:t>
      </w:r>
      <w:r>
        <w:t xml:space="preserve">Available at: </w:t>
      </w:r>
      <w:hyperlink r:id="rId152" w:history="1">
        <w:r w:rsidRPr="009B1719">
          <w:rPr>
            <w:rStyle w:val="Hyperlink"/>
          </w:rPr>
          <w:t>https://learn.microsoft.com/en-us/windows/ai/windows-ml/what-is-a-machine-learning-model</w:t>
        </w:r>
      </w:hyperlink>
      <w:r>
        <w:t xml:space="preserve"> (Accessed 06/01/2023).</w:t>
      </w:r>
    </w:p>
    <w:p w14:paraId="2F233EE9" w14:textId="77777777" w:rsidR="00027B27" w:rsidRDefault="00027B27" w:rsidP="00027B27">
      <w:r>
        <w:t xml:space="preserve">Monkey Learn (2023). </w:t>
      </w:r>
      <w:r>
        <w:rPr>
          <w:i/>
          <w:iCs/>
        </w:rPr>
        <w:t xml:space="preserve">Sentiment Analysis: A Definitive Guide. </w:t>
      </w:r>
      <w:r>
        <w:t xml:space="preserve">Available at: </w:t>
      </w:r>
      <w:hyperlink r:id="rId153" w:history="1">
        <w:r w:rsidRPr="009B1719">
          <w:rPr>
            <w:rStyle w:val="Hyperlink"/>
          </w:rPr>
          <w:t>https://monkeylearn.com/sentiment-analysis/</w:t>
        </w:r>
      </w:hyperlink>
      <w:r>
        <w:t xml:space="preserve"> (Accessed 05/01/2023).</w:t>
      </w:r>
    </w:p>
    <w:p w14:paraId="76312EFB" w14:textId="77777777" w:rsidR="00027B27" w:rsidRDefault="00027B27" w:rsidP="00027B27">
      <w:r>
        <w:t xml:space="preserve">Qualtrics (2023). </w:t>
      </w:r>
      <w:r w:rsidRPr="00605E9C">
        <w:rPr>
          <w:i/>
          <w:iCs/>
        </w:rPr>
        <w:t>What is sentiment analysis and how to use it?</w:t>
      </w:r>
      <w:r>
        <w:t xml:space="preserve"> Available at: </w:t>
      </w:r>
      <w:hyperlink r:id="rId154" w:history="1">
        <w:r w:rsidRPr="009B1719">
          <w:rPr>
            <w:rStyle w:val="Hyperlink"/>
          </w:rPr>
          <w:t>https://www.qualtrics.com/uk/experience-management/research/sentiment-analysis/</w:t>
        </w:r>
      </w:hyperlink>
      <w:r>
        <w:t xml:space="preserve"> (Accessed 05/01/2023).</w:t>
      </w:r>
    </w:p>
    <w:p w14:paraId="57E4582E" w14:textId="77777777" w:rsidR="00027B27" w:rsidRDefault="00027B27" w:rsidP="00027B27">
      <w:r>
        <w:t xml:space="preserve">Ray, S. (2017). </w:t>
      </w:r>
      <w:r>
        <w:rPr>
          <w:i/>
          <w:iCs/>
        </w:rPr>
        <w:t xml:space="preserve">Commonly Used Machine Learning Algorithms (With Python and R Codes). </w:t>
      </w:r>
      <w:r>
        <w:t xml:space="preserve">Available at: </w:t>
      </w:r>
      <w:hyperlink r:id="rId155" w:history="1">
        <w:r w:rsidRPr="009B1719">
          <w:rPr>
            <w:rStyle w:val="Hyperlink"/>
          </w:rPr>
          <w:t>https://www.analyticsvidhya.com/blog/2017/09/common-machine-learning-algorithms/</w:t>
        </w:r>
      </w:hyperlink>
      <w:r>
        <w:t xml:space="preserve"> (Accessed 06/01/2023).</w:t>
      </w:r>
    </w:p>
    <w:p w14:paraId="6E17C66F" w14:textId="77777777" w:rsidR="00027B27" w:rsidRDefault="00027B27" w:rsidP="00027B27">
      <w:r>
        <w:t xml:space="preserve">Routledge, R. (2023). </w:t>
      </w:r>
      <w:r>
        <w:rPr>
          <w:i/>
          <w:iCs/>
        </w:rPr>
        <w:t>Poisson Distribution.</w:t>
      </w:r>
      <w:r>
        <w:t xml:space="preserve"> Available at: </w:t>
      </w:r>
      <w:hyperlink r:id="rId156" w:history="1">
        <w:r w:rsidRPr="009B1719">
          <w:rPr>
            <w:rStyle w:val="Hyperlink"/>
          </w:rPr>
          <w:t>https://www.britannica.com/topic/uniform-distribution-statistics</w:t>
        </w:r>
      </w:hyperlink>
      <w:r>
        <w:t xml:space="preserve"> (Accessed 03/01/2023).</w:t>
      </w:r>
    </w:p>
    <w:p w14:paraId="2124757B" w14:textId="77777777" w:rsidR="00027B27" w:rsidRDefault="00027B27" w:rsidP="00027B27">
      <w:r>
        <w:t xml:space="preserve">Science Direct (2023). </w:t>
      </w:r>
      <w:r>
        <w:rPr>
          <w:i/>
          <w:iCs/>
        </w:rPr>
        <w:t xml:space="preserve">Inferential Statistics. </w:t>
      </w:r>
      <w:r>
        <w:t xml:space="preserve">Available at: </w:t>
      </w:r>
      <w:hyperlink r:id="rId157" w:history="1">
        <w:r w:rsidRPr="009B1719">
          <w:rPr>
            <w:rStyle w:val="Hyperlink"/>
          </w:rPr>
          <w:t>https://www.sciencedirect.com/topics/medicine-and-dentistry/inferential-statistics</w:t>
        </w:r>
      </w:hyperlink>
      <w:r>
        <w:t xml:space="preserve"> (Accessed 04/01/2023).</w:t>
      </w:r>
    </w:p>
    <w:p w14:paraId="0EBBAB8E" w14:textId="77777777" w:rsidR="00027B27" w:rsidRDefault="00027B27" w:rsidP="00027B27">
      <w:r>
        <w:t xml:space="preserve">Science Direct (2023). </w:t>
      </w:r>
      <w:r>
        <w:rPr>
          <w:i/>
          <w:iCs/>
        </w:rPr>
        <w:t>Poisson Distribution.</w:t>
      </w:r>
      <w:r>
        <w:t xml:space="preserve"> Available at: </w:t>
      </w:r>
      <w:hyperlink r:id="rId158" w:history="1">
        <w:r w:rsidRPr="009B1719">
          <w:rPr>
            <w:rStyle w:val="Hyperlink"/>
          </w:rPr>
          <w:t>https://www.sciencedirect.com/topics/mathematics/poisson-distribution</w:t>
        </w:r>
      </w:hyperlink>
      <w:r>
        <w:t xml:space="preserve"> (Accessed 03/01/2023).</w:t>
      </w:r>
    </w:p>
    <w:p w14:paraId="50B11F15" w14:textId="77777777" w:rsidR="00027B27" w:rsidRDefault="00027B27" w:rsidP="00027B27">
      <w:r>
        <w:t xml:space="preserve">Selvaraj (2022). </w:t>
      </w:r>
      <w:r>
        <w:rPr>
          <w:i/>
          <w:iCs/>
        </w:rPr>
        <w:t xml:space="preserve">8 Machine Learning Models Explained in 20 Minutes. </w:t>
      </w:r>
      <w:r>
        <w:t xml:space="preserve">Available at: </w:t>
      </w:r>
      <w:hyperlink r:id="rId159" w:history="1">
        <w:r w:rsidRPr="009B1719">
          <w:rPr>
            <w:rStyle w:val="Hyperlink"/>
          </w:rPr>
          <w:t>https://www.datacamp.com/blog/machine-learning-models-explained</w:t>
        </w:r>
      </w:hyperlink>
      <w:r>
        <w:t xml:space="preserve"> (Accessed 06/01/2023).</w:t>
      </w:r>
    </w:p>
    <w:p w14:paraId="360240D2" w14:textId="77777777" w:rsidR="00027B27" w:rsidRDefault="00027B27" w:rsidP="00027B27">
      <w:r>
        <w:t xml:space="preserve">Shin, T. (2020). </w:t>
      </w:r>
      <w:r>
        <w:rPr>
          <w:i/>
          <w:iCs/>
        </w:rPr>
        <w:t xml:space="preserve">All Machine Learning Models Explained in 6 Minutes. </w:t>
      </w:r>
      <w:r>
        <w:t xml:space="preserve">Available at: </w:t>
      </w:r>
      <w:hyperlink r:id="rId160" w:history="1">
        <w:r w:rsidRPr="009B1719">
          <w:rPr>
            <w:rStyle w:val="Hyperlink"/>
          </w:rPr>
          <w:t>https://towardsdatascience.com/all-machine-learning-models-explained-in-6-minutes-9fe30ff6776a</w:t>
        </w:r>
      </w:hyperlink>
      <w:r>
        <w:t xml:space="preserve"> (Accessed 06/01/2023).</w:t>
      </w:r>
    </w:p>
    <w:p w14:paraId="0F7D8A1D" w14:textId="77777777" w:rsidR="00027B27" w:rsidRDefault="00027B27" w:rsidP="00027B27">
      <w:r>
        <w:t xml:space="preserve">Stat Trek (2023). </w:t>
      </w:r>
      <w:r>
        <w:rPr>
          <w:i/>
          <w:iCs/>
        </w:rPr>
        <w:t xml:space="preserve">Poisson Distribution. </w:t>
      </w:r>
      <w:r>
        <w:t xml:space="preserve">Available at: </w:t>
      </w:r>
      <w:hyperlink r:id="rId161" w:history="1">
        <w:r w:rsidRPr="009B1719">
          <w:rPr>
            <w:rStyle w:val="Hyperlink"/>
          </w:rPr>
          <w:t>https://stattrek.com/probability-distributions/poisson</w:t>
        </w:r>
      </w:hyperlink>
      <w:r>
        <w:t xml:space="preserve"> (Accessed 03/01/2023).</w:t>
      </w:r>
    </w:p>
    <w:p w14:paraId="5E283B7F" w14:textId="77777777" w:rsidR="00027B27" w:rsidRDefault="00027B27" w:rsidP="00027B27">
      <w:r>
        <w:t xml:space="preserve">Statistics How To (2023). </w:t>
      </w:r>
      <w:r>
        <w:rPr>
          <w:i/>
          <w:iCs/>
        </w:rPr>
        <w:t xml:space="preserve">Inferential Statistics: Definition, Uses. </w:t>
      </w:r>
      <w:r>
        <w:t xml:space="preserve">Available at: </w:t>
      </w:r>
      <w:hyperlink r:id="rId162" w:history="1">
        <w:r w:rsidRPr="009B1719">
          <w:rPr>
            <w:rStyle w:val="Hyperlink"/>
          </w:rPr>
          <w:t>https://www.statisticshowto.com/probability-and-statistics/statistics-definitions/inferential-statistics/</w:t>
        </w:r>
      </w:hyperlink>
      <w:r>
        <w:t xml:space="preserve"> (Accessed 04/01/2023).</w:t>
      </w:r>
    </w:p>
    <w:p w14:paraId="487F637C" w14:textId="77777777" w:rsidR="00027B27" w:rsidRDefault="00027B27" w:rsidP="00027B27">
      <w:r>
        <w:t xml:space="preserve">Tech Target (2023). </w:t>
      </w:r>
      <w:r>
        <w:rPr>
          <w:i/>
          <w:iCs/>
        </w:rPr>
        <w:t xml:space="preserve">Sentiment Analysis (Opinion Mining). </w:t>
      </w:r>
      <w:r>
        <w:t xml:space="preserve">Available at: </w:t>
      </w:r>
      <w:hyperlink r:id="rId163" w:history="1">
        <w:r w:rsidRPr="009B1719">
          <w:rPr>
            <w:rStyle w:val="Hyperlink"/>
          </w:rPr>
          <w:t>https://www.techtarget.com/searchbusinessanalytics/definition/opinion-mining-sentiment-mining</w:t>
        </w:r>
      </w:hyperlink>
      <w:r>
        <w:t xml:space="preserve"> (Accessed 05/01/2023).</w:t>
      </w:r>
    </w:p>
    <w:p w14:paraId="5A18588C" w14:textId="77777777" w:rsidR="00027B27" w:rsidRDefault="00027B27" w:rsidP="00027B27">
      <w:r>
        <w:t xml:space="preserve">Towards Data Science (2023). </w:t>
      </w:r>
      <w:r>
        <w:rPr>
          <w:i/>
          <w:iCs/>
        </w:rPr>
        <w:t>Sentiment Analysis: Concept, Analysis and Applications.</w:t>
      </w:r>
      <w:r>
        <w:t xml:space="preserve"> Available at: </w:t>
      </w:r>
      <w:hyperlink r:id="rId164" w:history="1">
        <w:r w:rsidRPr="009B1719">
          <w:rPr>
            <w:rStyle w:val="Hyperlink"/>
          </w:rPr>
          <w:t>https://towardsdatascience.com/sentiment-analysis-concept-analysis-and-applications-6c94d6f58c17</w:t>
        </w:r>
      </w:hyperlink>
      <w:r>
        <w:t xml:space="preserve"> (Accessed 05/01/2023).</w:t>
      </w:r>
    </w:p>
    <w:p w14:paraId="7309DE27" w14:textId="77777777" w:rsidR="00027B27" w:rsidRDefault="00027B27" w:rsidP="00027B27">
      <w:r>
        <w:lastRenderedPageBreak/>
        <w:t xml:space="preserve">Turney, S. (2022). </w:t>
      </w:r>
      <w:r w:rsidRPr="00626A92">
        <w:rPr>
          <w:i/>
          <w:iCs/>
        </w:rPr>
        <w:t>Poisson Distributions | Definition, Formula &amp; Examples.</w:t>
      </w:r>
      <w:r>
        <w:t xml:space="preserve"> Available at: </w:t>
      </w:r>
      <w:hyperlink r:id="rId165" w:history="1">
        <w:r w:rsidRPr="009B1719">
          <w:rPr>
            <w:rStyle w:val="Hyperlink"/>
          </w:rPr>
          <w:t>https://www.scribbr.com/statistics/poisson-distribution/</w:t>
        </w:r>
      </w:hyperlink>
      <w:r>
        <w:t xml:space="preserve"> (Accessed 03/01/2023).</w:t>
      </w:r>
    </w:p>
    <w:p w14:paraId="5C9C8291" w14:textId="77777777" w:rsidR="00027B27" w:rsidRDefault="00027B27" w:rsidP="00027B27"/>
    <w:p w14:paraId="22B0AC95" w14:textId="77777777" w:rsidR="00DC1DAE" w:rsidRDefault="00DC1DAE" w:rsidP="00027B27">
      <w:pPr>
        <w:pStyle w:val="NoSpacing"/>
      </w:pPr>
    </w:p>
    <w:sectPr w:rsidR="00DC1DAE" w:rsidSect="004316D7">
      <w:pgSz w:w="12240" w:h="15840"/>
      <w:pgMar w:top="284" w:right="616" w:bottom="284" w:left="56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6CD748" w14:textId="77777777" w:rsidR="00265D99" w:rsidRDefault="00265D99" w:rsidP="00265D99">
      <w:pPr>
        <w:spacing w:after="0" w:line="240" w:lineRule="auto"/>
      </w:pPr>
      <w:r>
        <w:separator/>
      </w:r>
    </w:p>
  </w:endnote>
  <w:endnote w:type="continuationSeparator" w:id="0">
    <w:p w14:paraId="543C3A94" w14:textId="77777777" w:rsidR="00265D99" w:rsidRDefault="00265D99" w:rsidP="00265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0891E3" w14:textId="77777777" w:rsidR="00265D99" w:rsidRDefault="00265D99" w:rsidP="00265D99">
      <w:pPr>
        <w:spacing w:after="0" w:line="240" w:lineRule="auto"/>
      </w:pPr>
      <w:r>
        <w:separator/>
      </w:r>
    </w:p>
  </w:footnote>
  <w:footnote w:type="continuationSeparator" w:id="0">
    <w:p w14:paraId="33BC449F" w14:textId="77777777" w:rsidR="00265D99" w:rsidRDefault="00265D99" w:rsidP="00265D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36E1A"/>
    <w:multiLevelType w:val="hybridMultilevel"/>
    <w:tmpl w:val="6F4A052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05426103"/>
    <w:multiLevelType w:val="hybridMultilevel"/>
    <w:tmpl w:val="8F02ACA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06E22A8B"/>
    <w:multiLevelType w:val="hybridMultilevel"/>
    <w:tmpl w:val="6C1A968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nsid w:val="168D42CE"/>
    <w:multiLevelType w:val="hybridMultilevel"/>
    <w:tmpl w:val="49EA157A"/>
    <w:lvl w:ilvl="0" w:tplc="6BBEC9CC">
      <w:start w:val="1"/>
      <w:numFmt w:val="bullet"/>
      <w:lvlText w:val=""/>
      <w:lvlJc w:val="left"/>
      <w:pPr>
        <w:ind w:left="720" w:hanging="360"/>
      </w:pPr>
      <w:rPr>
        <w:rFonts w:ascii="Symbol" w:hAnsi="Symbol" w:hint="default"/>
        <w:color w:val="auto"/>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1ED8095D"/>
    <w:multiLevelType w:val="hybridMultilevel"/>
    <w:tmpl w:val="D45C85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21A90CC8"/>
    <w:multiLevelType w:val="hybridMultilevel"/>
    <w:tmpl w:val="F2A8AFC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2EB34056"/>
    <w:multiLevelType w:val="hybridMultilevel"/>
    <w:tmpl w:val="29089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1C461C6"/>
    <w:multiLevelType w:val="hybridMultilevel"/>
    <w:tmpl w:val="6C1A968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nsid w:val="38D03B06"/>
    <w:multiLevelType w:val="hybridMultilevel"/>
    <w:tmpl w:val="17B00A7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nsid w:val="398B3FDD"/>
    <w:multiLevelType w:val="hybridMultilevel"/>
    <w:tmpl w:val="6C1A9680"/>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nsid w:val="435F44DB"/>
    <w:multiLevelType w:val="hybridMultilevel"/>
    <w:tmpl w:val="93E2E486"/>
    <w:lvl w:ilvl="0" w:tplc="6BBEC9CC">
      <w:start w:val="1"/>
      <w:numFmt w:val="bullet"/>
      <w:lvlText w:val=""/>
      <w:lvlJc w:val="left"/>
      <w:pPr>
        <w:ind w:left="720" w:hanging="360"/>
      </w:pPr>
      <w:rPr>
        <w:rFonts w:ascii="Symbol" w:hAnsi="Symbol" w:hint="default"/>
        <w:color w:val="auto"/>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45760229"/>
    <w:multiLevelType w:val="hybridMultilevel"/>
    <w:tmpl w:val="DDB620D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4B941F10"/>
    <w:multiLevelType w:val="hybridMultilevel"/>
    <w:tmpl w:val="17B00A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58324F94"/>
    <w:multiLevelType w:val="hybridMultilevel"/>
    <w:tmpl w:val="2908909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nsid w:val="6828249C"/>
    <w:multiLevelType w:val="hybridMultilevel"/>
    <w:tmpl w:val="6C1A968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nsid w:val="69273993"/>
    <w:multiLevelType w:val="hybridMultilevel"/>
    <w:tmpl w:val="0ECC25B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6C250FF9"/>
    <w:multiLevelType w:val="hybridMultilevel"/>
    <w:tmpl w:val="E7880A2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6ED956AF"/>
    <w:multiLevelType w:val="hybridMultilevel"/>
    <w:tmpl w:val="6C1A968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nsid w:val="70960C64"/>
    <w:multiLevelType w:val="hybridMultilevel"/>
    <w:tmpl w:val="6B2E34F6"/>
    <w:lvl w:ilvl="0" w:tplc="6BBEC9CC">
      <w:start w:val="1"/>
      <w:numFmt w:val="bullet"/>
      <w:lvlText w:val=""/>
      <w:lvlJc w:val="left"/>
      <w:pPr>
        <w:ind w:left="720" w:hanging="360"/>
      </w:pPr>
      <w:rPr>
        <w:rFonts w:ascii="Symbol" w:hAnsi="Symbol" w:hint="default"/>
        <w:color w:val="auto"/>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726E29F2"/>
    <w:multiLevelType w:val="hybridMultilevel"/>
    <w:tmpl w:val="B9D2546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75FB6029"/>
    <w:multiLevelType w:val="hybridMultilevel"/>
    <w:tmpl w:val="6C1A968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nsid w:val="7727542C"/>
    <w:multiLevelType w:val="hybridMultilevel"/>
    <w:tmpl w:val="FC981DC6"/>
    <w:lvl w:ilvl="0" w:tplc="040E0015">
      <w:start w:val="1"/>
      <w:numFmt w:val="upp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nsid w:val="77DE4CDB"/>
    <w:multiLevelType w:val="hybridMultilevel"/>
    <w:tmpl w:val="29089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7D324C43"/>
    <w:multiLevelType w:val="hybridMultilevel"/>
    <w:tmpl w:val="17B00A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15"/>
  </w:num>
  <w:num w:numId="3">
    <w:abstractNumId w:val="4"/>
  </w:num>
  <w:num w:numId="4">
    <w:abstractNumId w:val="16"/>
  </w:num>
  <w:num w:numId="5">
    <w:abstractNumId w:val="18"/>
  </w:num>
  <w:num w:numId="6">
    <w:abstractNumId w:val="10"/>
  </w:num>
  <w:num w:numId="7">
    <w:abstractNumId w:val="3"/>
  </w:num>
  <w:num w:numId="8">
    <w:abstractNumId w:val="21"/>
  </w:num>
  <w:num w:numId="9">
    <w:abstractNumId w:val="13"/>
  </w:num>
  <w:num w:numId="10">
    <w:abstractNumId w:val="8"/>
  </w:num>
  <w:num w:numId="11">
    <w:abstractNumId w:val="0"/>
  </w:num>
  <w:num w:numId="12">
    <w:abstractNumId w:val="22"/>
  </w:num>
  <w:num w:numId="13">
    <w:abstractNumId w:val="6"/>
  </w:num>
  <w:num w:numId="14">
    <w:abstractNumId w:val="9"/>
  </w:num>
  <w:num w:numId="15">
    <w:abstractNumId w:val="20"/>
  </w:num>
  <w:num w:numId="16">
    <w:abstractNumId w:val="14"/>
  </w:num>
  <w:num w:numId="17">
    <w:abstractNumId w:val="17"/>
  </w:num>
  <w:num w:numId="18">
    <w:abstractNumId w:val="7"/>
  </w:num>
  <w:num w:numId="19">
    <w:abstractNumId w:val="2"/>
  </w:num>
  <w:num w:numId="20">
    <w:abstractNumId w:val="23"/>
  </w:num>
  <w:num w:numId="21">
    <w:abstractNumId w:val="12"/>
  </w:num>
  <w:num w:numId="22">
    <w:abstractNumId w:val="5"/>
  </w:num>
  <w:num w:numId="23">
    <w:abstractNumId w:val="19"/>
  </w:num>
  <w:num w:numId="24">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24B"/>
    <w:rsid w:val="000111AD"/>
    <w:rsid w:val="000131C6"/>
    <w:rsid w:val="000147EC"/>
    <w:rsid w:val="00017AF2"/>
    <w:rsid w:val="000210BF"/>
    <w:rsid w:val="00025311"/>
    <w:rsid w:val="00025FD3"/>
    <w:rsid w:val="00026E66"/>
    <w:rsid w:val="00026F11"/>
    <w:rsid w:val="00027B27"/>
    <w:rsid w:val="00027B36"/>
    <w:rsid w:val="00035BD3"/>
    <w:rsid w:val="00042057"/>
    <w:rsid w:val="00042507"/>
    <w:rsid w:val="000451D1"/>
    <w:rsid w:val="000456CE"/>
    <w:rsid w:val="00046FCD"/>
    <w:rsid w:val="00050B44"/>
    <w:rsid w:val="000527FB"/>
    <w:rsid w:val="00056524"/>
    <w:rsid w:val="0005656C"/>
    <w:rsid w:val="000659F6"/>
    <w:rsid w:val="00066EFE"/>
    <w:rsid w:val="00067687"/>
    <w:rsid w:val="00075370"/>
    <w:rsid w:val="000807F9"/>
    <w:rsid w:val="00083A12"/>
    <w:rsid w:val="00087FD9"/>
    <w:rsid w:val="00092CE4"/>
    <w:rsid w:val="000940B2"/>
    <w:rsid w:val="00095672"/>
    <w:rsid w:val="000A05C9"/>
    <w:rsid w:val="000B1C9F"/>
    <w:rsid w:val="000B2311"/>
    <w:rsid w:val="000B3495"/>
    <w:rsid w:val="000B52EF"/>
    <w:rsid w:val="000C5ED2"/>
    <w:rsid w:val="000C6912"/>
    <w:rsid w:val="000C764C"/>
    <w:rsid w:val="000D165A"/>
    <w:rsid w:val="000D182F"/>
    <w:rsid w:val="000D2447"/>
    <w:rsid w:val="000D728B"/>
    <w:rsid w:val="000D7CA1"/>
    <w:rsid w:val="000E09C1"/>
    <w:rsid w:val="000E22EB"/>
    <w:rsid w:val="000E4552"/>
    <w:rsid w:val="000E5147"/>
    <w:rsid w:val="000F1BDE"/>
    <w:rsid w:val="000F2630"/>
    <w:rsid w:val="000F348D"/>
    <w:rsid w:val="000F4E7B"/>
    <w:rsid w:val="000F50C0"/>
    <w:rsid w:val="000F5DF4"/>
    <w:rsid w:val="000F6CDD"/>
    <w:rsid w:val="001006A7"/>
    <w:rsid w:val="00102493"/>
    <w:rsid w:val="00102CDD"/>
    <w:rsid w:val="00104A71"/>
    <w:rsid w:val="00106863"/>
    <w:rsid w:val="00107D48"/>
    <w:rsid w:val="00111A2B"/>
    <w:rsid w:val="00116934"/>
    <w:rsid w:val="001177DB"/>
    <w:rsid w:val="001206B8"/>
    <w:rsid w:val="00121A21"/>
    <w:rsid w:val="001221F7"/>
    <w:rsid w:val="001249CB"/>
    <w:rsid w:val="00126FF9"/>
    <w:rsid w:val="001306F8"/>
    <w:rsid w:val="001311A0"/>
    <w:rsid w:val="00131D4B"/>
    <w:rsid w:val="001334E7"/>
    <w:rsid w:val="00134248"/>
    <w:rsid w:val="0013459C"/>
    <w:rsid w:val="0013673C"/>
    <w:rsid w:val="00141D8D"/>
    <w:rsid w:val="00142014"/>
    <w:rsid w:val="0014499B"/>
    <w:rsid w:val="00144A2A"/>
    <w:rsid w:val="0014745D"/>
    <w:rsid w:val="00155DC8"/>
    <w:rsid w:val="00157F00"/>
    <w:rsid w:val="00162AFD"/>
    <w:rsid w:val="00173631"/>
    <w:rsid w:val="00174CD0"/>
    <w:rsid w:val="00175377"/>
    <w:rsid w:val="001759D3"/>
    <w:rsid w:val="00175CC4"/>
    <w:rsid w:val="001807DB"/>
    <w:rsid w:val="00182770"/>
    <w:rsid w:val="0018611E"/>
    <w:rsid w:val="00187333"/>
    <w:rsid w:val="001915F8"/>
    <w:rsid w:val="00191D02"/>
    <w:rsid w:val="00195E8A"/>
    <w:rsid w:val="001A1F74"/>
    <w:rsid w:val="001A349B"/>
    <w:rsid w:val="001A4D77"/>
    <w:rsid w:val="001A540A"/>
    <w:rsid w:val="001A743C"/>
    <w:rsid w:val="001B138B"/>
    <w:rsid w:val="001B63C0"/>
    <w:rsid w:val="001B6631"/>
    <w:rsid w:val="001C34C4"/>
    <w:rsid w:val="001C52CF"/>
    <w:rsid w:val="001C7C3B"/>
    <w:rsid w:val="001D02EE"/>
    <w:rsid w:val="001D11BB"/>
    <w:rsid w:val="001D3962"/>
    <w:rsid w:val="001D3D0E"/>
    <w:rsid w:val="001D536D"/>
    <w:rsid w:val="001E6726"/>
    <w:rsid w:val="001E7B04"/>
    <w:rsid w:val="001F2ADC"/>
    <w:rsid w:val="001F3156"/>
    <w:rsid w:val="001F34F8"/>
    <w:rsid w:val="001F41D3"/>
    <w:rsid w:val="001F4898"/>
    <w:rsid w:val="001F492B"/>
    <w:rsid w:val="00200074"/>
    <w:rsid w:val="00200D69"/>
    <w:rsid w:val="002026AC"/>
    <w:rsid w:val="00202BE2"/>
    <w:rsid w:val="00204A57"/>
    <w:rsid w:val="002059C1"/>
    <w:rsid w:val="002062D9"/>
    <w:rsid w:val="00206E72"/>
    <w:rsid w:val="00210B24"/>
    <w:rsid w:val="00213D08"/>
    <w:rsid w:val="00214234"/>
    <w:rsid w:val="002153B4"/>
    <w:rsid w:val="00217334"/>
    <w:rsid w:val="00217E51"/>
    <w:rsid w:val="00220E16"/>
    <w:rsid w:val="00232BAF"/>
    <w:rsid w:val="0023510E"/>
    <w:rsid w:val="00240468"/>
    <w:rsid w:val="002414BF"/>
    <w:rsid w:val="00241A7B"/>
    <w:rsid w:val="00241F92"/>
    <w:rsid w:val="0024559D"/>
    <w:rsid w:val="002460F3"/>
    <w:rsid w:val="002463C2"/>
    <w:rsid w:val="00246D13"/>
    <w:rsid w:val="002473DE"/>
    <w:rsid w:val="00251553"/>
    <w:rsid w:val="00251C2B"/>
    <w:rsid w:val="00251F4B"/>
    <w:rsid w:val="002546DA"/>
    <w:rsid w:val="00254A40"/>
    <w:rsid w:val="002611D7"/>
    <w:rsid w:val="00261D68"/>
    <w:rsid w:val="002648D8"/>
    <w:rsid w:val="002648E8"/>
    <w:rsid w:val="00265139"/>
    <w:rsid w:val="00265D99"/>
    <w:rsid w:val="00266715"/>
    <w:rsid w:val="00274C1C"/>
    <w:rsid w:val="00275165"/>
    <w:rsid w:val="00275588"/>
    <w:rsid w:val="00276DFA"/>
    <w:rsid w:val="00277D28"/>
    <w:rsid w:val="00281BE0"/>
    <w:rsid w:val="00283CFA"/>
    <w:rsid w:val="00285007"/>
    <w:rsid w:val="00285869"/>
    <w:rsid w:val="00286B6B"/>
    <w:rsid w:val="00293A5C"/>
    <w:rsid w:val="002A079A"/>
    <w:rsid w:val="002A0C94"/>
    <w:rsid w:val="002A1330"/>
    <w:rsid w:val="002A675B"/>
    <w:rsid w:val="002B07B8"/>
    <w:rsid w:val="002B4709"/>
    <w:rsid w:val="002C15F6"/>
    <w:rsid w:val="002C37A5"/>
    <w:rsid w:val="002C3B97"/>
    <w:rsid w:val="002C6CFE"/>
    <w:rsid w:val="002D003D"/>
    <w:rsid w:val="002D28E4"/>
    <w:rsid w:val="002D612E"/>
    <w:rsid w:val="002D72C0"/>
    <w:rsid w:val="002E0204"/>
    <w:rsid w:val="002E09E2"/>
    <w:rsid w:val="002E0BA8"/>
    <w:rsid w:val="002E13E8"/>
    <w:rsid w:val="002E1B64"/>
    <w:rsid w:val="002E3854"/>
    <w:rsid w:val="002F1069"/>
    <w:rsid w:val="002F1A4C"/>
    <w:rsid w:val="002F2C30"/>
    <w:rsid w:val="002F33E5"/>
    <w:rsid w:val="002F536C"/>
    <w:rsid w:val="002F6D6B"/>
    <w:rsid w:val="003046A9"/>
    <w:rsid w:val="003072A5"/>
    <w:rsid w:val="00310ADC"/>
    <w:rsid w:val="00311643"/>
    <w:rsid w:val="0031348C"/>
    <w:rsid w:val="00314AAD"/>
    <w:rsid w:val="003159BB"/>
    <w:rsid w:val="00315E72"/>
    <w:rsid w:val="00321F48"/>
    <w:rsid w:val="00327BC8"/>
    <w:rsid w:val="00330A34"/>
    <w:rsid w:val="0033290A"/>
    <w:rsid w:val="003408C8"/>
    <w:rsid w:val="0034122F"/>
    <w:rsid w:val="003427DE"/>
    <w:rsid w:val="00342B9F"/>
    <w:rsid w:val="0034354F"/>
    <w:rsid w:val="00350576"/>
    <w:rsid w:val="003524C3"/>
    <w:rsid w:val="00352968"/>
    <w:rsid w:val="003534AF"/>
    <w:rsid w:val="00360458"/>
    <w:rsid w:val="00362B41"/>
    <w:rsid w:val="00363714"/>
    <w:rsid w:val="003637B2"/>
    <w:rsid w:val="00365191"/>
    <w:rsid w:val="00366DD8"/>
    <w:rsid w:val="00370D2C"/>
    <w:rsid w:val="003712C8"/>
    <w:rsid w:val="00372358"/>
    <w:rsid w:val="003730DE"/>
    <w:rsid w:val="003766B3"/>
    <w:rsid w:val="003858E8"/>
    <w:rsid w:val="003859CE"/>
    <w:rsid w:val="00387398"/>
    <w:rsid w:val="003935E3"/>
    <w:rsid w:val="00393B33"/>
    <w:rsid w:val="0039431B"/>
    <w:rsid w:val="00395974"/>
    <w:rsid w:val="00396D1B"/>
    <w:rsid w:val="003A1389"/>
    <w:rsid w:val="003A3520"/>
    <w:rsid w:val="003A3CC0"/>
    <w:rsid w:val="003A4E07"/>
    <w:rsid w:val="003A5CB2"/>
    <w:rsid w:val="003A73E5"/>
    <w:rsid w:val="003B12BC"/>
    <w:rsid w:val="003B22CF"/>
    <w:rsid w:val="003B2B3D"/>
    <w:rsid w:val="003B4ECB"/>
    <w:rsid w:val="003B5A30"/>
    <w:rsid w:val="003B606E"/>
    <w:rsid w:val="003C1127"/>
    <w:rsid w:val="003C496C"/>
    <w:rsid w:val="003C5186"/>
    <w:rsid w:val="003C6DB7"/>
    <w:rsid w:val="003C7816"/>
    <w:rsid w:val="003D3528"/>
    <w:rsid w:val="003D3F75"/>
    <w:rsid w:val="003D425A"/>
    <w:rsid w:val="003D58F9"/>
    <w:rsid w:val="003D7A1C"/>
    <w:rsid w:val="003E2664"/>
    <w:rsid w:val="003E3E9C"/>
    <w:rsid w:val="003E4166"/>
    <w:rsid w:val="003E507B"/>
    <w:rsid w:val="003F5A6E"/>
    <w:rsid w:val="003F6896"/>
    <w:rsid w:val="00401E5B"/>
    <w:rsid w:val="004046B5"/>
    <w:rsid w:val="00406C34"/>
    <w:rsid w:val="004073F8"/>
    <w:rsid w:val="0041247D"/>
    <w:rsid w:val="004157BC"/>
    <w:rsid w:val="00415B6D"/>
    <w:rsid w:val="00421EB9"/>
    <w:rsid w:val="0042359F"/>
    <w:rsid w:val="00424A79"/>
    <w:rsid w:val="00425A8A"/>
    <w:rsid w:val="00426DD8"/>
    <w:rsid w:val="00427E03"/>
    <w:rsid w:val="0043155D"/>
    <w:rsid w:val="004316D7"/>
    <w:rsid w:val="004321CA"/>
    <w:rsid w:val="004344E4"/>
    <w:rsid w:val="00434FAB"/>
    <w:rsid w:val="0044155C"/>
    <w:rsid w:val="00443D00"/>
    <w:rsid w:val="00444E76"/>
    <w:rsid w:val="00445976"/>
    <w:rsid w:val="00447A96"/>
    <w:rsid w:val="00447AC1"/>
    <w:rsid w:val="00450DDD"/>
    <w:rsid w:val="004543AB"/>
    <w:rsid w:val="00456185"/>
    <w:rsid w:val="0045636B"/>
    <w:rsid w:val="004565C1"/>
    <w:rsid w:val="00460787"/>
    <w:rsid w:val="00463ED1"/>
    <w:rsid w:val="004669C5"/>
    <w:rsid w:val="0047095A"/>
    <w:rsid w:val="00471D48"/>
    <w:rsid w:val="004727D9"/>
    <w:rsid w:val="00472884"/>
    <w:rsid w:val="004742A2"/>
    <w:rsid w:val="00474A18"/>
    <w:rsid w:val="00476699"/>
    <w:rsid w:val="00477C27"/>
    <w:rsid w:val="0048008E"/>
    <w:rsid w:val="00485E3C"/>
    <w:rsid w:val="00485F75"/>
    <w:rsid w:val="00487006"/>
    <w:rsid w:val="004906E4"/>
    <w:rsid w:val="004969D7"/>
    <w:rsid w:val="004A4A70"/>
    <w:rsid w:val="004B0100"/>
    <w:rsid w:val="004B0DCA"/>
    <w:rsid w:val="004B646C"/>
    <w:rsid w:val="004C11E1"/>
    <w:rsid w:val="004C21BF"/>
    <w:rsid w:val="004C27AE"/>
    <w:rsid w:val="004C2AE0"/>
    <w:rsid w:val="004C33F0"/>
    <w:rsid w:val="004C3611"/>
    <w:rsid w:val="004C6A0F"/>
    <w:rsid w:val="004D278C"/>
    <w:rsid w:val="004D52A1"/>
    <w:rsid w:val="004D7AEB"/>
    <w:rsid w:val="004E1A2E"/>
    <w:rsid w:val="004E3120"/>
    <w:rsid w:val="004E511F"/>
    <w:rsid w:val="004E6A48"/>
    <w:rsid w:val="004F0E0D"/>
    <w:rsid w:val="004F2BD6"/>
    <w:rsid w:val="004F575F"/>
    <w:rsid w:val="004F6F96"/>
    <w:rsid w:val="004F7821"/>
    <w:rsid w:val="00504704"/>
    <w:rsid w:val="00506855"/>
    <w:rsid w:val="00511E87"/>
    <w:rsid w:val="005135F1"/>
    <w:rsid w:val="00514B2D"/>
    <w:rsid w:val="0051543B"/>
    <w:rsid w:val="0051606D"/>
    <w:rsid w:val="0051644C"/>
    <w:rsid w:val="00516C07"/>
    <w:rsid w:val="00523699"/>
    <w:rsid w:val="00526C3E"/>
    <w:rsid w:val="00531544"/>
    <w:rsid w:val="0053216B"/>
    <w:rsid w:val="00537EBD"/>
    <w:rsid w:val="0054172E"/>
    <w:rsid w:val="00541D2E"/>
    <w:rsid w:val="005446F7"/>
    <w:rsid w:val="00556199"/>
    <w:rsid w:val="00557AC1"/>
    <w:rsid w:val="00563B6A"/>
    <w:rsid w:val="00565C1A"/>
    <w:rsid w:val="00567391"/>
    <w:rsid w:val="00567A66"/>
    <w:rsid w:val="00571F39"/>
    <w:rsid w:val="005758E0"/>
    <w:rsid w:val="00575A38"/>
    <w:rsid w:val="00575D34"/>
    <w:rsid w:val="00576D80"/>
    <w:rsid w:val="005831DD"/>
    <w:rsid w:val="00586657"/>
    <w:rsid w:val="0058753A"/>
    <w:rsid w:val="00587CE4"/>
    <w:rsid w:val="0059013F"/>
    <w:rsid w:val="00590950"/>
    <w:rsid w:val="00590B18"/>
    <w:rsid w:val="00590B45"/>
    <w:rsid w:val="00592C07"/>
    <w:rsid w:val="00596372"/>
    <w:rsid w:val="005A0D08"/>
    <w:rsid w:val="005A2E55"/>
    <w:rsid w:val="005A3B00"/>
    <w:rsid w:val="005A418A"/>
    <w:rsid w:val="005A7E1B"/>
    <w:rsid w:val="005B0E93"/>
    <w:rsid w:val="005B236E"/>
    <w:rsid w:val="005B4348"/>
    <w:rsid w:val="005B704F"/>
    <w:rsid w:val="005C0A34"/>
    <w:rsid w:val="005C5E00"/>
    <w:rsid w:val="005C7B64"/>
    <w:rsid w:val="005D4C4D"/>
    <w:rsid w:val="005E06AE"/>
    <w:rsid w:val="005F1037"/>
    <w:rsid w:val="005F30CE"/>
    <w:rsid w:val="005F7109"/>
    <w:rsid w:val="00600FFA"/>
    <w:rsid w:val="00602298"/>
    <w:rsid w:val="00602933"/>
    <w:rsid w:val="00602AA5"/>
    <w:rsid w:val="006032D3"/>
    <w:rsid w:val="006113E4"/>
    <w:rsid w:val="00612DAB"/>
    <w:rsid w:val="00614995"/>
    <w:rsid w:val="00614D35"/>
    <w:rsid w:val="00615350"/>
    <w:rsid w:val="0061629C"/>
    <w:rsid w:val="006234D3"/>
    <w:rsid w:val="006271E4"/>
    <w:rsid w:val="0063348B"/>
    <w:rsid w:val="00635468"/>
    <w:rsid w:val="0063620C"/>
    <w:rsid w:val="00637088"/>
    <w:rsid w:val="00640E01"/>
    <w:rsid w:val="00645252"/>
    <w:rsid w:val="00646CFF"/>
    <w:rsid w:val="00646D27"/>
    <w:rsid w:val="006532E0"/>
    <w:rsid w:val="0065537E"/>
    <w:rsid w:val="00655A65"/>
    <w:rsid w:val="00655A74"/>
    <w:rsid w:val="0065716C"/>
    <w:rsid w:val="006603FF"/>
    <w:rsid w:val="0066407D"/>
    <w:rsid w:val="00664601"/>
    <w:rsid w:val="00665CF8"/>
    <w:rsid w:val="0066698F"/>
    <w:rsid w:val="00671262"/>
    <w:rsid w:val="00672370"/>
    <w:rsid w:val="00672496"/>
    <w:rsid w:val="00672D94"/>
    <w:rsid w:val="006776C9"/>
    <w:rsid w:val="0068193B"/>
    <w:rsid w:val="00686B65"/>
    <w:rsid w:val="00696968"/>
    <w:rsid w:val="006A70BE"/>
    <w:rsid w:val="006A73A1"/>
    <w:rsid w:val="006B379E"/>
    <w:rsid w:val="006B3CE9"/>
    <w:rsid w:val="006D3066"/>
    <w:rsid w:val="006D3D74"/>
    <w:rsid w:val="006D454D"/>
    <w:rsid w:val="006D4CFD"/>
    <w:rsid w:val="006D6D58"/>
    <w:rsid w:val="006E0667"/>
    <w:rsid w:val="006E1228"/>
    <w:rsid w:val="006E3952"/>
    <w:rsid w:val="006E79A5"/>
    <w:rsid w:val="006F0205"/>
    <w:rsid w:val="006F4011"/>
    <w:rsid w:val="006F47DB"/>
    <w:rsid w:val="006F4F07"/>
    <w:rsid w:val="006F786E"/>
    <w:rsid w:val="006F7F94"/>
    <w:rsid w:val="0070120F"/>
    <w:rsid w:val="00701EEA"/>
    <w:rsid w:val="00703E5A"/>
    <w:rsid w:val="0070454C"/>
    <w:rsid w:val="00704FB5"/>
    <w:rsid w:val="00706579"/>
    <w:rsid w:val="0071145F"/>
    <w:rsid w:val="00712B76"/>
    <w:rsid w:val="007133C7"/>
    <w:rsid w:val="00715BFA"/>
    <w:rsid w:val="00722909"/>
    <w:rsid w:val="00727984"/>
    <w:rsid w:val="00727C0F"/>
    <w:rsid w:val="00727D4A"/>
    <w:rsid w:val="00734ED6"/>
    <w:rsid w:val="007376B6"/>
    <w:rsid w:val="007404B3"/>
    <w:rsid w:val="00740F16"/>
    <w:rsid w:val="00741B53"/>
    <w:rsid w:val="007425E7"/>
    <w:rsid w:val="00742A95"/>
    <w:rsid w:val="00742DF2"/>
    <w:rsid w:val="00746394"/>
    <w:rsid w:val="0075011C"/>
    <w:rsid w:val="00753B7F"/>
    <w:rsid w:val="00754CC2"/>
    <w:rsid w:val="00755DC7"/>
    <w:rsid w:val="00757FC2"/>
    <w:rsid w:val="007603EA"/>
    <w:rsid w:val="00763691"/>
    <w:rsid w:val="00765E07"/>
    <w:rsid w:val="0076641A"/>
    <w:rsid w:val="0076791D"/>
    <w:rsid w:val="00776A06"/>
    <w:rsid w:val="00780D4F"/>
    <w:rsid w:val="00787AE0"/>
    <w:rsid w:val="00791487"/>
    <w:rsid w:val="00792A2F"/>
    <w:rsid w:val="007A124A"/>
    <w:rsid w:val="007A137C"/>
    <w:rsid w:val="007A4617"/>
    <w:rsid w:val="007A5CC6"/>
    <w:rsid w:val="007A72E4"/>
    <w:rsid w:val="007B1175"/>
    <w:rsid w:val="007B566A"/>
    <w:rsid w:val="007B6981"/>
    <w:rsid w:val="007B6AA5"/>
    <w:rsid w:val="007C085A"/>
    <w:rsid w:val="007C104C"/>
    <w:rsid w:val="007C338F"/>
    <w:rsid w:val="007C79D0"/>
    <w:rsid w:val="007D1FA3"/>
    <w:rsid w:val="007D3F75"/>
    <w:rsid w:val="007E27C4"/>
    <w:rsid w:val="007E3B1C"/>
    <w:rsid w:val="007E447C"/>
    <w:rsid w:val="007E5E05"/>
    <w:rsid w:val="007E671C"/>
    <w:rsid w:val="007F0904"/>
    <w:rsid w:val="007F0F91"/>
    <w:rsid w:val="007F3725"/>
    <w:rsid w:val="007F732C"/>
    <w:rsid w:val="007F7E13"/>
    <w:rsid w:val="00800E79"/>
    <w:rsid w:val="008011D4"/>
    <w:rsid w:val="00804702"/>
    <w:rsid w:val="008114A0"/>
    <w:rsid w:val="00811632"/>
    <w:rsid w:val="008125E2"/>
    <w:rsid w:val="00814692"/>
    <w:rsid w:val="00814927"/>
    <w:rsid w:val="00817941"/>
    <w:rsid w:val="00821A09"/>
    <w:rsid w:val="00824F18"/>
    <w:rsid w:val="008300CE"/>
    <w:rsid w:val="008303EA"/>
    <w:rsid w:val="00830BD6"/>
    <w:rsid w:val="00830D0C"/>
    <w:rsid w:val="00831CFE"/>
    <w:rsid w:val="008321EB"/>
    <w:rsid w:val="008345C4"/>
    <w:rsid w:val="00834871"/>
    <w:rsid w:val="0083569A"/>
    <w:rsid w:val="008362E3"/>
    <w:rsid w:val="0083783C"/>
    <w:rsid w:val="0084541D"/>
    <w:rsid w:val="008464F0"/>
    <w:rsid w:val="00847CEA"/>
    <w:rsid w:val="00847D83"/>
    <w:rsid w:val="00850858"/>
    <w:rsid w:val="008517B0"/>
    <w:rsid w:val="00852782"/>
    <w:rsid w:val="00855577"/>
    <w:rsid w:val="008570FC"/>
    <w:rsid w:val="008609BF"/>
    <w:rsid w:val="00864A43"/>
    <w:rsid w:val="0086664C"/>
    <w:rsid w:val="00867E54"/>
    <w:rsid w:val="00871AB3"/>
    <w:rsid w:val="008730DC"/>
    <w:rsid w:val="00880FC3"/>
    <w:rsid w:val="008842BB"/>
    <w:rsid w:val="0089318C"/>
    <w:rsid w:val="008959FA"/>
    <w:rsid w:val="008A3C7D"/>
    <w:rsid w:val="008A6ACA"/>
    <w:rsid w:val="008A705D"/>
    <w:rsid w:val="008B5780"/>
    <w:rsid w:val="008B5A91"/>
    <w:rsid w:val="008C0879"/>
    <w:rsid w:val="008C40A3"/>
    <w:rsid w:val="008C62A9"/>
    <w:rsid w:val="008C7812"/>
    <w:rsid w:val="008D35DA"/>
    <w:rsid w:val="008D36CB"/>
    <w:rsid w:val="008D4E21"/>
    <w:rsid w:val="008D501E"/>
    <w:rsid w:val="008E05E2"/>
    <w:rsid w:val="008E1361"/>
    <w:rsid w:val="008E5F8D"/>
    <w:rsid w:val="008F22AA"/>
    <w:rsid w:val="008F4ED7"/>
    <w:rsid w:val="009001B0"/>
    <w:rsid w:val="00901155"/>
    <w:rsid w:val="00901381"/>
    <w:rsid w:val="00904600"/>
    <w:rsid w:val="00906C97"/>
    <w:rsid w:val="00910A91"/>
    <w:rsid w:val="00914E5F"/>
    <w:rsid w:val="0091556D"/>
    <w:rsid w:val="00920146"/>
    <w:rsid w:val="00920593"/>
    <w:rsid w:val="00921696"/>
    <w:rsid w:val="00922ACF"/>
    <w:rsid w:val="00924C23"/>
    <w:rsid w:val="00924C35"/>
    <w:rsid w:val="009254DC"/>
    <w:rsid w:val="00926076"/>
    <w:rsid w:val="00927505"/>
    <w:rsid w:val="009312B0"/>
    <w:rsid w:val="00932956"/>
    <w:rsid w:val="00933F07"/>
    <w:rsid w:val="009359DC"/>
    <w:rsid w:val="00937C62"/>
    <w:rsid w:val="009415B0"/>
    <w:rsid w:val="00942224"/>
    <w:rsid w:val="0094333E"/>
    <w:rsid w:val="00944E0E"/>
    <w:rsid w:val="009452BC"/>
    <w:rsid w:val="009469C8"/>
    <w:rsid w:val="009526A0"/>
    <w:rsid w:val="009541FF"/>
    <w:rsid w:val="009546EC"/>
    <w:rsid w:val="009571B1"/>
    <w:rsid w:val="0095756E"/>
    <w:rsid w:val="00965B24"/>
    <w:rsid w:val="009672F7"/>
    <w:rsid w:val="00967E72"/>
    <w:rsid w:val="00972FA5"/>
    <w:rsid w:val="009757FC"/>
    <w:rsid w:val="009766D3"/>
    <w:rsid w:val="00977EA2"/>
    <w:rsid w:val="009807AD"/>
    <w:rsid w:val="00983776"/>
    <w:rsid w:val="00993F2A"/>
    <w:rsid w:val="009948E3"/>
    <w:rsid w:val="0099701A"/>
    <w:rsid w:val="009A3C2B"/>
    <w:rsid w:val="009A6A76"/>
    <w:rsid w:val="009B11D8"/>
    <w:rsid w:val="009B4D47"/>
    <w:rsid w:val="009B65F0"/>
    <w:rsid w:val="009B69C4"/>
    <w:rsid w:val="009C0D15"/>
    <w:rsid w:val="009C142E"/>
    <w:rsid w:val="009C3769"/>
    <w:rsid w:val="009C3B11"/>
    <w:rsid w:val="009C562E"/>
    <w:rsid w:val="009C6D32"/>
    <w:rsid w:val="009C7B16"/>
    <w:rsid w:val="009D164F"/>
    <w:rsid w:val="009D2C20"/>
    <w:rsid w:val="009D6F0B"/>
    <w:rsid w:val="009E0336"/>
    <w:rsid w:val="009E1FF7"/>
    <w:rsid w:val="009E31E8"/>
    <w:rsid w:val="009E47C4"/>
    <w:rsid w:val="009E593D"/>
    <w:rsid w:val="009E762E"/>
    <w:rsid w:val="009F0DB6"/>
    <w:rsid w:val="009F3057"/>
    <w:rsid w:val="009F6465"/>
    <w:rsid w:val="009F6ACE"/>
    <w:rsid w:val="00A03844"/>
    <w:rsid w:val="00A04715"/>
    <w:rsid w:val="00A06AD2"/>
    <w:rsid w:val="00A16A5F"/>
    <w:rsid w:val="00A17400"/>
    <w:rsid w:val="00A17DC6"/>
    <w:rsid w:val="00A21171"/>
    <w:rsid w:val="00A22CE8"/>
    <w:rsid w:val="00A2397C"/>
    <w:rsid w:val="00A23DE3"/>
    <w:rsid w:val="00A24427"/>
    <w:rsid w:val="00A2524C"/>
    <w:rsid w:val="00A25877"/>
    <w:rsid w:val="00A269C9"/>
    <w:rsid w:val="00A27642"/>
    <w:rsid w:val="00A27F88"/>
    <w:rsid w:val="00A312A4"/>
    <w:rsid w:val="00A32FDA"/>
    <w:rsid w:val="00A44C43"/>
    <w:rsid w:val="00A45887"/>
    <w:rsid w:val="00A50E49"/>
    <w:rsid w:val="00A51D79"/>
    <w:rsid w:val="00A52613"/>
    <w:rsid w:val="00A532E7"/>
    <w:rsid w:val="00A55F11"/>
    <w:rsid w:val="00A6114A"/>
    <w:rsid w:val="00A6219F"/>
    <w:rsid w:val="00A64FB9"/>
    <w:rsid w:val="00A659CF"/>
    <w:rsid w:val="00A72A1C"/>
    <w:rsid w:val="00A7497E"/>
    <w:rsid w:val="00A765AA"/>
    <w:rsid w:val="00A80583"/>
    <w:rsid w:val="00A80A87"/>
    <w:rsid w:val="00A835D4"/>
    <w:rsid w:val="00A84143"/>
    <w:rsid w:val="00A85B48"/>
    <w:rsid w:val="00A86575"/>
    <w:rsid w:val="00A8699A"/>
    <w:rsid w:val="00A9029E"/>
    <w:rsid w:val="00A90DD2"/>
    <w:rsid w:val="00A91803"/>
    <w:rsid w:val="00A9204E"/>
    <w:rsid w:val="00A925D4"/>
    <w:rsid w:val="00A934D7"/>
    <w:rsid w:val="00A93860"/>
    <w:rsid w:val="00A94CD4"/>
    <w:rsid w:val="00A97524"/>
    <w:rsid w:val="00AA17B1"/>
    <w:rsid w:val="00AA19D6"/>
    <w:rsid w:val="00AA1EF8"/>
    <w:rsid w:val="00AA2234"/>
    <w:rsid w:val="00AA49A0"/>
    <w:rsid w:val="00AA797E"/>
    <w:rsid w:val="00AB1CE0"/>
    <w:rsid w:val="00AB1E54"/>
    <w:rsid w:val="00AB1F02"/>
    <w:rsid w:val="00AB6B56"/>
    <w:rsid w:val="00AC337C"/>
    <w:rsid w:val="00AC359A"/>
    <w:rsid w:val="00AD5520"/>
    <w:rsid w:val="00AD5B80"/>
    <w:rsid w:val="00AD5CFE"/>
    <w:rsid w:val="00AD5F98"/>
    <w:rsid w:val="00AE42E2"/>
    <w:rsid w:val="00AF20A0"/>
    <w:rsid w:val="00AF2791"/>
    <w:rsid w:val="00AF2D11"/>
    <w:rsid w:val="00AF3D59"/>
    <w:rsid w:val="00AF43E2"/>
    <w:rsid w:val="00AF6DE1"/>
    <w:rsid w:val="00AF753C"/>
    <w:rsid w:val="00B006C9"/>
    <w:rsid w:val="00B05063"/>
    <w:rsid w:val="00B1003F"/>
    <w:rsid w:val="00B14554"/>
    <w:rsid w:val="00B1749D"/>
    <w:rsid w:val="00B24D4C"/>
    <w:rsid w:val="00B24FB9"/>
    <w:rsid w:val="00B27231"/>
    <w:rsid w:val="00B27E60"/>
    <w:rsid w:val="00B3292A"/>
    <w:rsid w:val="00B353EA"/>
    <w:rsid w:val="00B362F7"/>
    <w:rsid w:val="00B42118"/>
    <w:rsid w:val="00B43B9F"/>
    <w:rsid w:val="00B44600"/>
    <w:rsid w:val="00B46D8D"/>
    <w:rsid w:val="00B47AD8"/>
    <w:rsid w:val="00B52565"/>
    <w:rsid w:val="00B5462B"/>
    <w:rsid w:val="00B55F95"/>
    <w:rsid w:val="00B56F3E"/>
    <w:rsid w:val="00B64E1D"/>
    <w:rsid w:val="00B675D5"/>
    <w:rsid w:val="00B713EC"/>
    <w:rsid w:val="00B714D4"/>
    <w:rsid w:val="00B80AB3"/>
    <w:rsid w:val="00B82886"/>
    <w:rsid w:val="00B83AF0"/>
    <w:rsid w:val="00B85616"/>
    <w:rsid w:val="00B9698D"/>
    <w:rsid w:val="00B974BB"/>
    <w:rsid w:val="00BA10B7"/>
    <w:rsid w:val="00BA4F54"/>
    <w:rsid w:val="00BA4FF6"/>
    <w:rsid w:val="00BA6950"/>
    <w:rsid w:val="00BB1DB9"/>
    <w:rsid w:val="00BB267C"/>
    <w:rsid w:val="00BB5A15"/>
    <w:rsid w:val="00BC555E"/>
    <w:rsid w:val="00BC563A"/>
    <w:rsid w:val="00BC6AE1"/>
    <w:rsid w:val="00BC7309"/>
    <w:rsid w:val="00BD0BB4"/>
    <w:rsid w:val="00BD2820"/>
    <w:rsid w:val="00BD3256"/>
    <w:rsid w:val="00BD5054"/>
    <w:rsid w:val="00BD76AC"/>
    <w:rsid w:val="00BD7E77"/>
    <w:rsid w:val="00BE160E"/>
    <w:rsid w:val="00BE305D"/>
    <w:rsid w:val="00BE6AC7"/>
    <w:rsid w:val="00BF1187"/>
    <w:rsid w:val="00BF352F"/>
    <w:rsid w:val="00BF4743"/>
    <w:rsid w:val="00BF4ABA"/>
    <w:rsid w:val="00BF6DBD"/>
    <w:rsid w:val="00C01A00"/>
    <w:rsid w:val="00C026BB"/>
    <w:rsid w:val="00C033BE"/>
    <w:rsid w:val="00C0387D"/>
    <w:rsid w:val="00C03CE3"/>
    <w:rsid w:val="00C1024B"/>
    <w:rsid w:val="00C103F7"/>
    <w:rsid w:val="00C157ED"/>
    <w:rsid w:val="00C16CB2"/>
    <w:rsid w:val="00C23BD4"/>
    <w:rsid w:val="00C24F2E"/>
    <w:rsid w:val="00C265AD"/>
    <w:rsid w:val="00C315EF"/>
    <w:rsid w:val="00C3229C"/>
    <w:rsid w:val="00C33527"/>
    <w:rsid w:val="00C33891"/>
    <w:rsid w:val="00C37034"/>
    <w:rsid w:val="00C41407"/>
    <w:rsid w:val="00C43F2F"/>
    <w:rsid w:val="00C515F7"/>
    <w:rsid w:val="00C537A6"/>
    <w:rsid w:val="00C64F60"/>
    <w:rsid w:val="00C651B7"/>
    <w:rsid w:val="00C653EB"/>
    <w:rsid w:val="00C7546A"/>
    <w:rsid w:val="00C7756A"/>
    <w:rsid w:val="00C80463"/>
    <w:rsid w:val="00C83BA1"/>
    <w:rsid w:val="00C93DF2"/>
    <w:rsid w:val="00C945F6"/>
    <w:rsid w:val="00C95677"/>
    <w:rsid w:val="00CA1020"/>
    <w:rsid w:val="00CA1559"/>
    <w:rsid w:val="00CA26DF"/>
    <w:rsid w:val="00CA304D"/>
    <w:rsid w:val="00CA4551"/>
    <w:rsid w:val="00CA4962"/>
    <w:rsid w:val="00CA5974"/>
    <w:rsid w:val="00CA5E53"/>
    <w:rsid w:val="00CB07DC"/>
    <w:rsid w:val="00CB2E9D"/>
    <w:rsid w:val="00CB3097"/>
    <w:rsid w:val="00CB4958"/>
    <w:rsid w:val="00CB56BA"/>
    <w:rsid w:val="00CB5BA3"/>
    <w:rsid w:val="00CB74DA"/>
    <w:rsid w:val="00CB7922"/>
    <w:rsid w:val="00CB7C68"/>
    <w:rsid w:val="00CC0387"/>
    <w:rsid w:val="00CC2311"/>
    <w:rsid w:val="00CC27DA"/>
    <w:rsid w:val="00CC5D4F"/>
    <w:rsid w:val="00CC66D7"/>
    <w:rsid w:val="00CC7449"/>
    <w:rsid w:val="00CC79AC"/>
    <w:rsid w:val="00CD1962"/>
    <w:rsid w:val="00CD36F7"/>
    <w:rsid w:val="00CE0BE6"/>
    <w:rsid w:val="00CE1587"/>
    <w:rsid w:val="00CE2885"/>
    <w:rsid w:val="00CE3761"/>
    <w:rsid w:val="00CE38F4"/>
    <w:rsid w:val="00CE39DA"/>
    <w:rsid w:val="00CE615C"/>
    <w:rsid w:val="00CF2B64"/>
    <w:rsid w:val="00CF2B8C"/>
    <w:rsid w:val="00CF3684"/>
    <w:rsid w:val="00CF5CD3"/>
    <w:rsid w:val="00CF6855"/>
    <w:rsid w:val="00CF68FA"/>
    <w:rsid w:val="00D005DE"/>
    <w:rsid w:val="00D026AB"/>
    <w:rsid w:val="00D03F6C"/>
    <w:rsid w:val="00D05B92"/>
    <w:rsid w:val="00D21665"/>
    <w:rsid w:val="00D226AB"/>
    <w:rsid w:val="00D23B40"/>
    <w:rsid w:val="00D24D2E"/>
    <w:rsid w:val="00D26BE0"/>
    <w:rsid w:val="00D26CCC"/>
    <w:rsid w:val="00D27DE8"/>
    <w:rsid w:val="00D32512"/>
    <w:rsid w:val="00D3693A"/>
    <w:rsid w:val="00D37C7C"/>
    <w:rsid w:val="00D40CAD"/>
    <w:rsid w:val="00D42B18"/>
    <w:rsid w:val="00D4590B"/>
    <w:rsid w:val="00D46725"/>
    <w:rsid w:val="00D47B11"/>
    <w:rsid w:val="00D50685"/>
    <w:rsid w:val="00D53FD2"/>
    <w:rsid w:val="00D54FD9"/>
    <w:rsid w:val="00D5527C"/>
    <w:rsid w:val="00D56E76"/>
    <w:rsid w:val="00D57867"/>
    <w:rsid w:val="00D64AF8"/>
    <w:rsid w:val="00D6705D"/>
    <w:rsid w:val="00D70089"/>
    <w:rsid w:val="00D70746"/>
    <w:rsid w:val="00D72832"/>
    <w:rsid w:val="00D73BB2"/>
    <w:rsid w:val="00D8337C"/>
    <w:rsid w:val="00D955F5"/>
    <w:rsid w:val="00D961BC"/>
    <w:rsid w:val="00DA04C0"/>
    <w:rsid w:val="00DA2504"/>
    <w:rsid w:val="00DA3F75"/>
    <w:rsid w:val="00DA404B"/>
    <w:rsid w:val="00DA527C"/>
    <w:rsid w:val="00DA6CFC"/>
    <w:rsid w:val="00DB1256"/>
    <w:rsid w:val="00DB3320"/>
    <w:rsid w:val="00DB3C7F"/>
    <w:rsid w:val="00DC1DAE"/>
    <w:rsid w:val="00DC224B"/>
    <w:rsid w:val="00DC4C39"/>
    <w:rsid w:val="00DC646C"/>
    <w:rsid w:val="00DD0095"/>
    <w:rsid w:val="00DD07AA"/>
    <w:rsid w:val="00DD180A"/>
    <w:rsid w:val="00DD4062"/>
    <w:rsid w:val="00DD414D"/>
    <w:rsid w:val="00DE37B7"/>
    <w:rsid w:val="00DE4C11"/>
    <w:rsid w:val="00DE5BAB"/>
    <w:rsid w:val="00DF4829"/>
    <w:rsid w:val="00E021AE"/>
    <w:rsid w:val="00E10F1D"/>
    <w:rsid w:val="00E13F65"/>
    <w:rsid w:val="00E204C9"/>
    <w:rsid w:val="00E20D03"/>
    <w:rsid w:val="00E21A03"/>
    <w:rsid w:val="00E21E8C"/>
    <w:rsid w:val="00E22D46"/>
    <w:rsid w:val="00E23847"/>
    <w:rsid w:val="00E2550A"/>
    <w:rsid w:val="00E33462"/>
    <w:rsid w:val="00E3646B"/>
    <w:rsid w:val="00E36901"/>
    <w:rsid w:val="00E444F2"/>
    <w:rsid w:val="00E44D56"/>
    <w:rsid w:val="00E46527"/>
    <w:rsid w:val="00E55CAD"/>
    <w:rsid w:val="00E56728"/>
    <w:rsid w:val="00E62CFC"/>
    <w:rsid w:val="00E631B6"/>
    <w:rsid w:val="00E639BF"/>
    <w:rsid w:val="00E656F0"/>
    <w:rsid w:val="00E662FD"/>
    <w:rsid w:val="00E6697A"/>
    <w:rsid w:val="00E66988"/>
    <w:rsid w:val="00E74CD6"/>
    <w:rsid w:val="00E80DFD"/>
    <w:rsid w:val="00E8165A"/>
    <w:rsid w:val="00E85798"/>
    <w:rsid w:val="00E858AA"/>
    <w:rsid w:val="00E85E00"/>
    <w:rsid w:val="00E8683E"/>
    <w:rsid w:val="00E979AC"/>
    <w:rsid w:val="00EA1FC6"/>
    <w:rsid w:val="00EA323F"/>
    <w:rsid w:val="00EA3CB4"/>
    <w:rsid w:val="00EA5692"/>
    <w:rsid w:val="00EA577A"/>
    <w:rsid w:val="00EB33F8"/>
    <w:rsid w:val="00EB5E11"/>
    <w:rsid w:val="00EC1419"/>
    <w:rsid w:val="00EC3D88"/>
    <w:rsid w:val="00EC46FC"/>
    <w:rsid w:val="00EC52C4"/>
    <w:rsid w:val="00ED49C1"/>
    <w:rsid w:val="00ED5A94"/>
    <w:rsid w:val="00ED79A2"/>
    <w:rsid w:val="00ED7C96"/>
    <w:rsid w:val="00EE03FD"/>
    <w:rsid w:val="00EE12FF"/>
    <w:rsid w:val="00EE2DF3"/>
    <w:rsid w:val="00EE74E7"/>
    <w:rsid w:val="00EF0BE2"/>
    <w:rsid w:val="00EF2310"/>
    <w:rsid w:val="00EF2DE9"/>
    <w:rsid w:val="00EF4742"/>
    <w:rsid w:val="00EF6416"/>
    <w:rsid w:val="00EF7368"/>
    <w:rsid w:val="00EF7C8E"/>
    <w:rsid w:val="00F00B79"/>
    <w:rsid w:val="00F01878"/>
    <w:rsid w:val="00F02290"/>
    <w:rsid w:val="00F03BDB"/>
    <w:rsid w:val="00F04BD0"/>
    <w:rsid w:val="00F077AA"/>
    <w:rsid w:val="00F102BE"/>
    <w:rsid w:val="00F10755"/>
    <w:rsid w:val="00F12780"/>
    <w:rsid w:val="00F15CB2"/>
    <w:rsid w:val="00F21EEC"/>
    <w:rsid w:val="00F21FA9"/>
    <w:rsid w:val="00F222A3"/>
    <w:rsid w:val="00F222C6"/>
    <w:rsid w:val="00F25E4F"/>
    <w:rsid w:val="00F2674B"/>
    <w:rsid w:val="00F27BE1"/>
    <w:rsid w:val="00F27C2B"/>
    <w:rsid w:val="00F34135"/>
    <w:rsid w:val="00F37113"/>
    <w:rsid w:val="00F430ED"/>
    <w:rsid w:val="00F4420F"/>
    <w:rsid w:val="00F46F67"/>
    <w:rsid w:val="00F475D9"/>
    <w:rsid w:val="00F51077"/>
    <w:rsid w:val="00F5469D"/>
    <w:rsid w:val="00F55366"/>
    <w:rsid w:val="00F60552"/>
    <w:rsid w:val="00F61163"/>
    <w:rsid w:val="00F64261"/>
    <w:rsid w:val="00F66A71"/>
    <w:rsid w:val="00F73307"/>
    <w:rsid w:val="00F81C49"/>
    <w:rsid w:val="00F84F86"/>
    <w:rsid w:val="00F852C2"/>
    <w:rsid w:val="00F854AD"/>
    <w:rsid w:val="00F879D7"/>
    <w:rsid w:val="00F94D63"/>
    <w:rsid w:val="00F9674D"/>
    <w:rsid w:val="00F96B6C"/>
    <w:rsid w:val="00FA171A"/>
    <w:rsid w:val="00FA279F"/>
    <w:rsid w:val="00FA27B1"/>
    <w:rsid w:val="00FA3133"/>
    <w:rsid w:val="00FA328F"/>
    <w:rsid w:val="00FA5EA5"/>
    <w:rsid w:val="00FA76A5"/>
    <w:rsid w:val="00FB0099"/>
    <w:rsid w:val="00FB3763"/>
    <w:rsid w:val="00FB4EDF"/>
    <w:rsid w:val="00FB6CF3"/>
    <w:rsid w:val="00FB7EDF"/>
    <w:rsid w:val="00FC0C48"/>
    <w:rsid w:val="00FC24BF"/>
    <w:rsid w:val="00FC447D"/>
    <w:rsid w:val="00FC4C95"/>
    <w:rsid w:val="00FC4DF7"/>
    <w:rsid w:val="00FC6475"/>
    <w:rsid w:val="00FC64C0"/>
    <w:rsid w:val="00FC7FBB"/>
    <w:rsid w:val="00FD3E60"/>
    <w:rsid w:val="00FD6DE8"/>
    <w:rsid w:val="00FE0C5A"/>
    <w:rsid w:val="00FE0E2E"/>
    <w:rsid w:val="00FE45FD"/>
    <w:rsid w:val="00FE49DA"/>
    <w:rsid w:val="00FE61B7"/>
    <w:rsid w:val="00FF5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2166B"/>
  <w15:chartTrackingRefBased/>
  <w15:docId w15:val="{0E9735B5-90DD-4A57-831E-DCBFAE4A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55F5"/>
    <w:pPr>
      <w:spacing w:after="160" w:line="259" w:lineRule="auto"/>
    </w:pPr>
    <w:rPr>
      <w:rFonts w:ascii="Calibri" w:eastAsia="Calibri" w:hAnsi="Calibri" w:cs="Calibri"/>
      <w:lang w:val="en-GB" w:eastAsia="en-IE"/>
    </w:rPr>
  </w:style>
  <w:style w:type="paragraph" w:styleId="Heading1">
    <w:name w:val="heading 1"/>
    <w:basedOn w:val="Normal"/>
    <w:next w:val="Normal"/>
    <w:link w:val="Heading1Char"/>
    <w:uiPriority w:val="9"/>
    <w:qFormat/>
    <w:rsid w:val="006D3D74"/>
    <w:pPr>
      <w:keepNext/>
      <w:keepLines/>
      <w:spacing w:before="240" w:after="0" w:line="240" w:lineRule="auto"/>
      <w:outlineLvl w:val="0"/>
    </w:pPr>
    <w:rPr>
      <w:rFonts w:asciiTheme="majorHAnsi" w:eastAsiaTheme="majorEastAsia" w:hAnsiTheme="majorHAnsi" w:cstheme="majorBidi"/>
      <w:color w:val="1F4E79" w:themeColor="accent1" w:themeShade="80"/>
      <w:sz w:val="32"/>
      <w:szCs w:val="32"/>
      <w:lang w:val="en-US" w:eastAsia="en-US"/>
    </w:rPr>
  </w:style>
  <w:style w:type="paragraph" w:styleId="Heading2">
    <w:name w:val="heading 2"/>
    <w:basedOn w:val="Normal"/>
    <w:next w:val="Normal"/>
    <w:link w:val="Heading2Char"/>
    <w:uiPriority w:val="9"/>
    <w:unhideWhenUsed/>
    <w:qFormat/>
    <w:rsid w:val="006D3D74"/>
    <w:pPr>
      <w:keepNext/>
      <w:keepLines/>
      <w:spacing w:before="40" w:after="0" w:line="240" w:lineRule="auto"/>
      <w:outlineLvl w:val="1"/>
    </w:pPr>
    <w:rPr>
      <w:rFonts w:asciiTheme="majorHAnsi" w:eastAsiaTheme="majorEastAsia" w:hAnsiTheme="majorHAnsi" w:cstheme="majorBidi"/>
      <w:color w:val="1F4E79" w:themeColor="accent1" w:themeShade="80"/>
      <w:sz w:val="26"/>
      <w:szCs w:val="26"/>
      <w:lang w:val="en-US" w:eastAsia="en-US"/>
    </w:rPr>
  </w:style>
  <w:style w:type="paragraph" w:styleId="Heading3">
    <w:name w:val="heading 3"/>
    <w:basedOn w:val="Normal"/>
    <w:next w:val="Normal"/>
    <w:link w:val="Heading3Char"/>
    <w:uiPriority w:val="9"/>
    <w:unhideWhenUsed/>
    <w:qFormat/>
    <w:rsid w:val="006D3D74"/>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val="en-US" w:eastAsia="en-US"/>
    </w:rPr>
  </w:style>
  <w:style w:type="paragraph" w:styleId="Heading4">
    <w:name w:val="heading 4"/>
    <w:basedOn w:val="Normal"/>
    <w:next w:val="Normal"/>
    <w:link w:val="Heading4Char"/>
    <w:uiPriority w:val="9"/>
    <w:unhideWhenUsed/>
    <w:qFormat/>
    <w:rsid w:val="006D3D74"/>
    <w:pPr>
      <w:keepNext/>
      <w:keepLines/>
      <w:spacing w:before="40" w:after="0" w:line="240" w:lineRule="auto"/>
      <w:outlineLvl w:val="3"/>
    </w:pPr>
    <w:rPr>
      <w:rFonts w:asciiTheme="majorHAnsi" w:eastAsiaTheme="majorEastAsia" w:hAnsiTheme="majorHAnsi" w:cstheme="majorBidi"/>
      <w:i/>
      <w:iCs/>
      <w:color w:val="1F4E79" w:themeColor="accent1" w:themeShade="80"/>
      <w:lang w:val="en-US" w:eastAsia="en-US"/>
    </w:rPr>
  </w:style>
  <w:style w:type="paragraph" w:styleId="Heading5">
    <w:name w:val="heading 5"/>
    <w:basedOn w:val="Normal"/>
    <w:next w:val="Normal"/>
    <w:link w:val="Heading5Char"/>
    <w:uiPriority w:val="9"/>
    <w:unhideWhenUsed/>
    <w:qFormat/>
    <w:rsid w:val="006D3D74"/>
    <w:pPr>
      <w:keepNext/>
      <w:keepLines/>
      <w:spacing w:before="40" w:after="0" w:line="240" w:lineRule="auto"/>
      <w:outlineLvl w:val="4"/>
    </w:pPr>
    <w:rPr>
      <w:rFonts w:asciiTheme="majorHAnsi" w:eastAsiaTheme="majorEastAsia" w:hAnsiTheme="majorHAnsi" w:cstheme="majorBidi"/>
      <w:color w:val="1F4E79" w:themeColor="accent1" w:themeShade="80"/>
      <w:lang w:val="en-US" w:eastAsia="en-US"/>
    </w:rPr>
  </w:style>
  <w:style w:type="paragraph" w:styleId="Heading6">
    <w:name w:val="heading 6"/>
    <w:basedOn w:val="Normal"/>
    <w:next w:val="Normal"/>
    <w:link w:val="Heading6Char"/>
    <w:uiPriority w:val="9"/>
    <w:unhideWhenUsed/>
    <w:qFormat/>
    <w:rsid w:val="006D3D74"/>
    <w:pPr>
      <w:keepNext/>
      <w:keepLines/>
      <w:spacing w:before="40" w:after="0" w:line="240" w:lineRule="auto"/>
      <w:outlineLvl w:val="5"/>
    </w:pPr>
    <w:rPr>
      <w:rFonts w:asciiTheme="majorHAnsi" w:eastAsiaTheme="majorEastAsia" w:hAnsiTheme="majorHAnsi" w:cstheme="majorBidi"/>
      <w:color w:val="1F4D78" w:themeColor="accent1" w:themeShade="7F"/>
      <w:lang w:val="en-US" w:eastAsia="en-US"/>
    </w:rPr>
  </w:style>
  <w:style w:type="paragraph" w:styleId="Heading7">
    <w:name w:val="heading 7"/>
    <w:basedOn w:val="Normal"/>
    <w:next w:val="Normal"/>
    <w:link w:val="Heading7Char"/>
    <w:uiPriority w:val="9"/>
    <w:unhideWhenUsed/>
    <w:qFormat/>
    <w:rsid w:val="006D3D74"/>
    <w:pPr>
      <w:keepNext/>
      <w:keepLines/>
      <w:spacing w:before="40" w:after="0" w:line="240" w:lineRule="auto"/>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basedOn w:val="Normal"/>
    <w:next w:val="Normal"/>
    <w:link w:val="Heading8Char"/>
    <w:uiPriority w:val="9"/>
    <w:unhideWhenUsed/>
    <w:qFormat/>
    <w:rsid w:val="006D3D74"/>
    <w:pPr>
      <w:keepNext/>
      <w:keepLines/>
      <w:spacing w:before="40" w:after="0" w:line="240" w:lineRule="auto"/>
      <w:outlineLvl w:val="7"/>
    </w:pPr>
    <w:rPr>
      <w:rFonts w:asciiTheme="majorHAnsi" w:eastAsiaTheme="majorEastAsia" w:hAnsiTheme="majorHAnsi" w:cstheme="majorBidi"/>
      <w:color w:val="272727" w:themeColor="text1" w:themeTint="D8"/>
      <w:szCs w:val="21"/>
      <w:lang w:val="en-US" w:eastAsia="en-US"/>
    </w:rPr>
  </w:style>
  <w:style w:type="paragraph" w:styleId="Heading9">
    <w:name w:val="heading 9"/>
    <w:basedOn w:val="Normal"/>
    <w:next w:val="Normal"/>
    <w:link w:val="Heading9Char"/>
    <w:uiPriority w:val="9"/>
    <w:unhideWhenUsed/>
    <w:qFormat/>
    <w:rsid w:val="006D3D74"/>
    <w:pPr>
      <w:keepNext/>
      <w:keepLines/>
      <w:spacing w:before="40" w:after="0" w:line="240" w:lineRule="auto"/>
      <w:outlineLvl w:val="8"/>
    </w:pPr>
    <w:rPr>
      <w:rFonts w:asciiTheme="majorHAnsi" w:eastAsiaTheme="majorEastAsia" w:hAnsiTheme="majorHAnsi" w:cstheme="majorBidi"/>
      <w:i/>
      <w:iCs/>
      <w:color w:val="272727" w:themeColor="text1" w:themeTint="D8"/>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pPr>
    <w:rPr>
      <w:rFonts w:asciiTheme="minorHAnsi" w:eastAsiaTheme="minorEastAsia" w:hAnsiTheme="minorHAnsi" w:cstheme="minorBidi"/>
      <w:color w:val="5A5A5A" w:themeColor="text1" w:themeTint="A5"/>
      <w:spacing w:val="15"/>
      <w:lang w:val="en-US" w:eastAsia="en-US"/>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rFonts w:asciiTheme="minorHAnsi" w:eastAsiaTheme="minorHAnsi" w:hAnsiTheme="minorHAnsi" w:cstheme="minorBidi"/>
      <w:i/>
      <w:iCs/>
      <w:color w:val="404040" w:themeColor="text1" w:themeTint="BF"/>
      <w:lang w:val="en-US" w:eastAsia="en-US"/>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rFonts w:asciiTheme="minorHAnsi" w:eastAsiaTheme="minorHAnsi" w:hAnsiTheme="minorHAnsi" w:cstheme="minorBidi"/>
      <w:i/>
      <w:iCs/>
      <w:color w:val="1F4E79" w:themeColor="accent1" w:themeShade="80"/>
      <w:lang w:val="en-US" w:eastAsia="en-US"/>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line="240" w:lineRule="auto"/>
    </w:pPr>
    <w:rPr>
      <w:rFonts w:asciiTheme="minorHAnsi" w:eastAsiaTheme="minorHAnsi" w:hAnsiTheme="minorHAnsi" w:cstheme="minorBidi"/>
      <w:i/>
      <w:iCs/>
      <w:color w:val="44546A" w:themeColor="text2"/>
      <w:szCs w:val="18"/>
      <w:lang w:val="en-US" w:eastAsia="en-US"/>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line="240" w:lineRule="auto"/>
    </w:pPr>
    <w:rPr>
      <w:rFonts w:asciiTheme="minorHAnsi" w:eastAsiaTheme="minorHAnsi" w:hAnsiTheme="minorHAnsi" w:cstheme="minorBidi"/>
      <w:szCs w:val="16"/>
      <w:lang w:val="en-US" w:eastAsia="en-US"/>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pPr>
    <w:rPr>
      <w:rFonts w:asciiTheme="minorHAnsi" w:eastAsiaTheme="minorHAnsi" w:hAnsiTheme="minorHAnsi" w:cstheme="minorBidi"/>
      <w:szCs w:val="16"/>
      <w:lang w:val="en-US" w:eastAsia="en-US"/>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pPr>
    <w:rPr>
      <w:rFonts w:asciiTheme="minorHAnsi" w:eastAsiaTheme="minorHAnsi" w:hAnsiTheme="minorHAnsi" w:cstheme="minorBidi"/>
      <w:szCs w:val="20"/>
      <w:lang w:val="en-US" w:eastAsia="en-US"/>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pPr>
    <w:rPr>
      <w:rFonts w:asciiTheme="minorHAnsi" w:eastAsiaTheme="minorHAnsi" w:hAnsiTheme="minorHAnsi" w:cstheme="minorBidi"/>
      <w:szCs w:val="20"/>
      <w:lang w:val="en-US" w:eastAsia="en-US"/>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pPr>
    <w:rPr>
      <w:rFonts w:asciiTheme="majorHAnsi" w:eastAsiaTheme="majorEastAsia" w:hAnsiTheme="majorHAnsi" w:cstheme="majorBidi"/>
      <w:szCs w:val="20"/>
      <w:lang w:val="en-US" w:eastAsia="en-US"/>
    </w:rPr>
  </w:style>
  <w:style w:type="paragraph" w:styleId="FootnoteText">
    <w:name w:val="footnote text"/>
    <w:basedOn w:val="Normal"/>
    <w:link w:val="FootnoteTextChar"/>
    <w:uiPriority w:val="99"/>
    <w:semiHidden/>
    <w:unhideWhenUsed/>
    <w:rsid w:val="00645252"/>
    <w:pPr>
      <w:spacing w:after="0" w:line="240" w:lineRule="auto"/>
    </w:pPr>
    <w:rPr>
      <w:rFonts w:asciiTheme="minorHAnsi" w:eastAsiaTheme="minorHAnsi" w:hAnsiTheme="minorHAnsi" w:cstheme="minorBidi"/>
      <w:szCs w:val="20"/>
      <w:lang w:val="en-US" w:eastAsia="en-US"/>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pPr>
      <w:spacing w:after="0" w:line="240" w:lineRule="auto"/>
    </w:pPr>
    <w:rPr>
      <w:rFonts w:asciiTheme="minorHAnsi" w:eastAsiaTheme="minorHAnsi" w:hAnsiTheme="minorHAnsi" w:cstheme="minorBidi"/>
      <w:lang w:val="en-US" w:eastAsia="en-US"/>
    </w:rPr>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pPr>
      <w:spacing w:after="0" w:line="240" w:lineRule="auto"/>
    </w:pPr>
    <w:rPr>
      <w:rFonts w:asciiTheme="minorHAnsi" w:eastAsiaTheme="minorHAnsi" w:hAnsiTheme="minorHAnsi" w:cstheme="minorBidi"/>
      <w:lang w:val="en-US" w:eastAsia="en-US"/>
    </w:rPr>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line="240" w:lineRule="auto"/>
      <w:ind w:left="1757"/>
    </w:pPr>
    <w:rPr>
      <w:rFonts w:asciiTheme="minorHAnsi" w:eastAsiaTheme="minorHAnsi" w:hAnsiTheme="minorHAnsi" w:cstheme="minorBidi"/>
      <w:lang w:val="en-US" w:eastAsia="en-US"/>
    </w:rPr>
  </w:style>
  <w:style w:type="paragraph" w:styleId="NoSpacing">
    <w:name w:val="No Spacing"/>
    <w:uiPriority w:val="1"/>
    <w:qFormat/>
    <w:rsid w:val="00421EB9"/>
    <w:rPr>
      <w:rFonts w:ascii="Calibri" w:eastAsia="Calibri" w:hAnsi="Calibri" w:cs="Calibri"/>
      <w:lang w:val="en-GB" w:eastAsia="en-IE"/>
    </w:rPr>
  </w:style>
  <w:style w:type="paragraph" w:styleId="TOCHeading">
    <w:name w:val="TOC Heading"/>
    <w:basedOn w:val="Heading1"/>
    <w:next w:val="Normal"/>
    <w:uiPriority w:val="39"/>
    <w:unhideWhenUsed/>
    <w:qFormat/>
    <w:rsid w:val="00602933"/>
    <w:pPr>
      <w:spacing w:line="259" w:lineRule="auto"/>
      <w:outlineLvl w:val="9"/>
    </w:pPr>
    <w:rPr>
      <w:color w:val="2E74B5" w:themeColor="accent1" w:themeShade="BF"/>
    </w:rPr>
  </w:style>
  <w:style w:type="paragraph" w:styleId="TOC1">
    <w:name w:val="toc 1"/>
    <w:basedOn w:val="Normal"/>
    <w:next w:val="Normal"/>
    <w:autoRedefine/>
    <w:uiPriority w:val="39"/>
    <w:unhideWhenUsed/>
    <w:rsid w:val="00602933"/>
    <w:pPr>
      <w:spacing w:after="100"/>
    </w:pPr>
  </w:style>
  <w:style w:type="paragraph" w:styleId="TOC2">
    <w:name w:val="toc 2"/>
    <w:basedOn w:val="Normal"/>
    <w:next w:val="Normal"/>
    <w:autoRedefine/>
    <w:uiPriority w:val="39"/>
    <w:unhideWhenUsed/>
    <w:rsid w:val="00602933"/>
    <w:pPr>
      <w:spacing w:after="100"/>
      <w:ind w:left="220"/>
    </w:pPr>
  </w:style>
  <w:style w:type="paragraph" w:styleId="TOC3">
    <w:name w:val="toc 3"/>
    <w:basedOn w:val="Normal"/>
    <w:next w:val="Normal"/>
    <w:autoRedefine/>
    <w:uiPriority w:val="39"/>
    <w:unhideWhenUsed/>
    <w:rsid w:val="00602933"/>
    <w:pPr>
      <w:spacing w:after="100"/>
      <w:ind w:left="440"/>
    </w:pPr>
  </w:style>
  <w:style w:type="table" w:styleId="TableGrid">
    <w:name w:val="Table Grid"/>
    <w:basedOn w:val="TableNormal"/>
    <w:uiPriority w:val="39"/>
    <w:rsid w:val="002455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B2723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ss-901oao">
    <w:name w:val="css-901oao"/>
    <w:basedOn w:val="DefaultParagraphFont"/>
    <w:rsid w:val="00F64261"/>
  </w:style>
  <w:style w:type="character" w:customStyle="1" w:styleId="r-18u37iz">
    <w:name w:val="r-18u37iz"/>
    <w:basedOn w:val="DefaultParagraphFont"/>
    <w:rsid w:val="00F64261"/>
  </w:style>
  <w:style w:type="paragraph" w:styleId="NormalWeb">
    <w:name w:val="Normal (Web)"/>
    <w:basedOn w:val="Normal"/>
    <w:uiPriority w:val="99"/>
    <w:semiHidden/>
    <w:unhideWhenUsed/>
    <w:rsid w:val="00EC46FC"/>
    <w:pPr>
      <w:spacing w:before="100" w:beforeAutospacing="1" w:after="100" w:afterAutospacing="1" w:line="240" w:lineRule="auto"/>
    </w:pPr>
    <w:rPr>
      <w:rFonts w:ascii="Times New Roman" w:eastAsia="Times New Roman" w:hAnsi="Times New Roman" w:cs="Times New Roman"/>
      <w:sz w:val="24"/>
      <w:szCs w:val="24"/>
      <w:lang w:val="en-IE"/>
    </w:rPr>
  </w:style>
  <w:style w:type="character" w:customStyle="1" w:styleId="imagecaption">
    <w:name w:val="image_caption"/>
    <w:basedOn w:val="DefaultParagraphFont"/>
    <w:rsid w:val="00FC6475"/>
  </w:style>
  <w:style w:type="character" w:styleId="FootnoteReference">
    <w:name w:val="footnote reference"/>
    <w:basedOn w:val="DefaultParagraphFont"/>
    <w:uiPriority w:val="99"/>
    <w:semiHidden/>
    <w:unhideWhenUsed/>
    <w:rsid w:val="00265D99"/>
    <w:rPr>
      <w:vertAlign w:val="superscript"/>
    </w:rPr>
  </w:style>
  <w:style w:type="paragraph" w:styleId="ListParagraph">
    <w:name w:val="List Paragraph"/>
    <w:basedOn w:val="Normal"/>
    <w:uiPriority w:val="34"/>
    <w:unhideWhenUsed/>
    <w:qFormat/>
    <w:rsid w:val="00A80A87"/>
    <w:pPr>
      <w:ind w:left="720"/>
      <w:contextualSpacing/>
    </w:pPr>
  </w:style>
  <w:style w:type="character" w:customStyle="1" w:styleId="UnresolvedMention">
    <w:name w:val="Unresolved Mention"/>
    <w:basedOn w:val="DefaultParagraphFont"/>
    <w:uiPriority w:val="99"/>
    <w:semiHidden/>
    <w:unhideWhenUsed/>
    <w:rsid w:val="00232B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737161">
      <w:bodyDiv w:val="1"/>
      <w:marLeft w:val="0"/>
      <w:marRight w:val="0"/>
      <w:marTop w:val="0"/>
      <w:marBottom w:val="0"/>
      <w:divBdr>
        <w:top w:val="none" w:sz="0" w:space="0" w:color="auto"/>
        <w:left w:val="none" w:sz="0" w:space="0" w:color="auto"/>
        <w:bottom w:val="none" w:sz="0" w:space="0" w:color="auto"/>
        <w:right w:val="none" w:sz="0" w:space="0" w:color="auto"/>
      </w:divBdr>
      <w:divsChild>
        <w:div w:id="2116055015">
          <w:marLeft w:val="0"/>
          <w:marRight w:val="0"/>
          <w:marTop w:val="0"/>
          <w:marBottom w:val="0"/>
          <w:divBdr>
            <w:top w:val="none" w:sz="0" w:space="0" w:color="auto"/>
            <w:left w:val="none" w:sz="0" w:space="0" w:color="auto"/>
            <w:bottom w:val="none" w:sz="0" w:space="0" w:color="auto"/>
            <w:right w:val="none" w:sz="0" w:space="0" w:color="auto"/>
          </w:divBdr>
        </w:div>
      </w:divsChild>
    </w:div>
    <w:div w:id="262345195">
      <w:bodyDiv w:val="1"/>
      <w:marLeft w:val="0"/>
      <w:marRight w:val="0"/>
      <w:marTop w:val="0"/>
      <w:marBottom w:val="0"/>
      <w:divBdr>
        <w:top w:val="none" w:sz="0" w:space="0" w:color="auto"/>
        <w:left w:val="none" w:sz="0" w:space="0" w:color="auto"/>
        <w:bottom w:val="none" w:sz="0" w:space="0" w:color="auto"/>
        <w:right w:val="none" w:sz="0" w:space="0" w:color="auto"/>
      </w:divBdr>
      <w:divsChild>
        <w:div w:id="1911039836">
          <w:marLeft w:val="0"/>
          <w:marRight w:val="0"/>
          <w:marTop w:val="0"/>
          <w:marBottom w:val="0"/>
          <w:divBdr>
            <w:top w:val="none" w:sz="0" w:space="0" w:color="auto"/>
            <w:left w:val="none" w:sz="0" w:space="0" w:color="auto"/>
            <w:bottom w:val="none" w:sz="0" w:space="0" w:color="auto"/>
            <w:right w:val="none" w:sz="0" w:space="0" w:color="auto"/>
          </w:divBdr>
        </w:div>
      </w:divsChild>
    </w:div>
    <w:div w:id="383145028">
      <w:bodyDiv w:val="1"/>
      <w:marLeft w:val="0"/>
      <w:marRight w:val="0"/>
      <w:marTop w:val="0"/>
      <w:marBottom w:val="0"/>
      <w:divBdr>
        <w:top w:val="none" w:sz="0" w:space="0" w:color="auto"/>
        <w:left w:val="none" w:sz="0" w:space="0" w:color="auto"/>
        <w:bottom w:val="none" w:sz="0" w:space="0" w:color="auto"/>
        <w:right w:val="none" w:sz="0" w:space="0" w:color="auto"/>
      </w:divBdr>
    </w:div>
    <w:div w:id="482044416">
      <w:bodyDiv w:val="1"/>
      <w:marLeft w:val="0"/>
      <w:marRight w:val="0"/>
      <w:marTop w:val="0"/>
      <w:marBottom w:val="0"/>
      <w:divBdr>
        <w:top w:val="none" w:sz="0" w:space="0" w:color="auto"/>
        <w:left w:val="none" w:sz="0" w:space="0" w:color="auto"/>
        <w:bottom w:val="none" w:sz="0" w:space="0" w:color="auto"/>
        <w:right w:val="none" w:sz="0" w:space="0" w:color="auto"/>
      </w:divBdr>
    </w:div>
    <w:div w:id="705762804">
      <w:bodyDiv w:val="1"/>
      <w:marLeft w:val="0"/>
      <w:marRight w:val="0"/>
      <w:marTop w:val="0"/>
      <w:marBottom w:val="0"/>
      <w:divBdr>
        <w:top w:val="none" w:sz="0" w:space="0" w:color="auto"/>
        <w:left w:val="none" w:sz="0" w:space="0" w:color="auto"/>
        <w:bottom w:val="none" w:sz="0" w:space="0" w:color="auto"/>
        <w:right w:val="none" w:sz="0" w:space="0" w:color="auto"/>
      </w:divBdr>
    </w:div>
    <w:div w:id="774129103">
      <w:bodyDiv w:val="1"/>
      <w:marLeft w:val="0"/>
      <w:marRight w:val="0"/>
      <w:marTop w:val="0"/>
      <w:marBottom w:val="0"/>
      <w:divBdr>
        <w:top w:val="none" w:sz="0" w:space="0" w:color="auto"/>
        <w:left w:val="none" w:sz="0" w:space="0" w:color="auto"/>
        <w:bottom w:val="none" w:sz="0" w:space="0" w:color="auto"/>
        <w:right w:val="none" w:sz="0" w:space="0" w:color="auto"/>
      </w:divBdr>
    </w:div>
    <w:div w:id="807667747">
      <w:bodyDiv w:val="1"/>
      <w:marLeft w:val="0"/>
      <w:marRight w:val="0"/>
      <w:marTop w:val="0"/>
      <w:marBottom w:val="0"/>
      <w:divBdr>
        <w:top w:val="none" w:sz="0" w:space="0" w:color="auto"/>
        <w:left w:val="none" w:sz="0" w:space="0" w:color="auto"/>
        <w:bottom w:val="none" w:sz="0" w:space="0" w:color="auto"/>
        <w:right w:val="none" w:sz="0" w:space="0" w:color="auto"/>
      </w:divBdr>
    </w:div>
    <w:div w:id="1191189170">
      <w:bodyDiv w:val="1"/>
      <w:marLeft w:val="0"/>
      <w:marRight w:val="0"/>
      <w:marTop w:val="0"/>
      <w:marBottom w:val="0"/>
      <w:divBdr>
        <w:top w:val="none" w:sz="0" w:space="0" w:color="auto"/>
        <w:left w:val="none" w:sz="0" w:space="0" w:color="auto"/>
        <w:bottom w:val="none" w:sz="0" w:space="0" w:color="auto"/>
        <w:right w:val="none" w:sz="0" w:space="0" w:color="auto"/>
      </w:divBdr>
      <w:divsChild>
        <w:div w:id="1211266225">
          <w:marLeft w:val="0"/>
          <w:marRight w:val="0"/>
          <w:marTop w:val="0"/>
          <w:marBottom w:val="0"/>
          <w:divBdr>
            <w:top w:val="none" w:sz="0" w:space="0" w:color="auto"/>
            <w:left w:val="none" w:sz="0" w:space="0" w:color="auto"/>
            <w:bottom w:val="none" w:sz="0" w:space="0" w:color="auto"/>
            <w:right w:val="none" w:sz="0" w:space="0" w:color="auto"/>
          </w:divBdr>
        </w:div>
      </w:divsChild>
    </w:div>
    <w:div w:id="1217856212">
      <w:bodyDiv w:val="1"/>
      <w:marLeft w:val="0"/>
      <w:marRight w:val="0"/>
      <w:marTop w:val="0"/>
      <w:marBottom w:val="0"/>
      <w:divBdr>
        <w:top w:val="none" w:sz="0" w:space="0" w:color="auto"/>
        <w:left w:val="none" w:sz="0" w:space="0" w:color="auto"/>
        <w:bottom w:val="none" w:sz="0" w:space="0" w:color="auto"/>
        <w:right w:val="none" w:sz="0" w:space="0" w:color="auto"/>
      </w:divBdr>
      <w:divsChild>
        <w:div w:id="182741838">
          <w:marLeft w:val="0"/>
          <w:marRight w:val="0"/>
          <w:marTop w:val="0"/>
          <w:marBottom w:val="0"/>
          <w:divBdr>
            <w:top w:val="none" w:sz="0" w:space="0" w:color="auto"/>
            <w:left w:val="none" w:sz="0" w:space="0" w:color="auto"/>
            <w:bottom w:val="none" w:sz="0" w:space="0" w:color="auto"/>
            <w:right w:val="none" w:sz="0" w:space="0" w:color="auto"/>
          </w:divBdr>
        </w:div>
      </w:divsChild>
    </w:div>
    <w:div w:id="1417938847">
      <w:bodyDiv w:val="1"/>
      <w:marLeft w:val="0"/>
      <w:marRight w:val="0"/>
      <w:marTop w:val="0"/>
      <w:marBottom w:val="0"/>
      <w:divBdr>
        <w:top w:val="none" w:sz="0" w:space="0" w:color="auto"/>
        <w:left w:val="none" w:sz="0" w:space="0" w:color="auto"/>
        <w:bottom w:val="none" w:sz="0" w:space="0" w:color="auto"/>
        <w:right w:val="none" w:sz="0" w:space="0" w:color="auto"/>
      </w:divBdr>
    </w:div>
    <w:div w:id="1424958131">
      <w:bodyDiv w:val="1"/>
      <w:marLeft w:val="0"/>
      <w:marRight w:val="0"/>
      <w:marTop w:val="0"/>
      <w:marBottom w:val="0"/>
      <w:divBdr>
        <w:top w:val="none" w:sz="0" w:space="0" w:color="auto"/>
        <w:left w:val="none" w:sz="0" w:space="0" w:color="auto"/>
        <w:bottom w:val="none" w:sz="0" w:space="0" w:color="auto"/>
        <w:right w:val="none" w:sz="0" w:space="0" w:color="auto"/>
      </w:divBdr>
    </w:div>
    <w:div w:id="1699161501">
      <w:bodyDiv w:val="1"/>
      <w:marLeft w:val="0"/>
      <w:marRight w:val="0"/>
      <w:marTop w:val="0"/>
      <w:marBottom w:val="0"/>
      <w:divBdr>
        <w:top w:val="none" w:sz="0" w:space="0" w:color="auto"/>
        <w:left w:val="none" w:sz="0" w:space="0" w:color="auto"/>
        <w:bottom w:val="none" w:sz="0" w:space="0" w:color="auto"/>
        <w:right w:val="none" w:sz="0" w:space="0" w:color="auto"/>
      </w:divBdr>
    </w:div>
    <w:div w:id="1725594272">
      <w:bodyDiv w:val="1"/>
      <w:marLeft w:val="0"/>
      <w:marRight w:val="0"/>
      <w:marTop w:val="0"/>
      <w:marBottom w:val="0"/>
      <w:divBdr>
        <w:top w:val="none" w:sz="0" w:space="0" w:color="auto"/>
        <w:left w:val="none" w:sz="0" w:space="0" w:color="auto"/>
        <w:bottom w:val="none" w:sz="0" w:space="0" w:color="auto"/>
        <w:right w:val="none" w:sz="0" w:space="0" w:color="auto"/>
      </w:divBdr>
      <w:divsChild>
        <w:div w:id="275253788">
          <w:marLeft w:val="0"/>
          <w:marRight w:val="0"/>
          <w:marTop w:val="0"/>
          <w:marBottom w:val="0"/>
          <w:divBdr>
            <w:top w:val="none" w:sz="0" w:space="0" w:color="auto"/>
            <w:left w:val="none" w:sz="0" w:space="0" w:color="auto"/>
            <w:bottom w:val="none" w:sz="0" w:space="0" w:color="auto"/>
            <w:right w:val="none" w:sz="0" w:space="0" w:color="auto"/>
          </w:divBdr>
          <w:divsChild>
            <w:div w:id="596250866">
              <w:marLeft w:val="0"/>
              <w:marRight w:val="0"/>
              <w:marTop w:val="0"/>
              <w:marBottom w:val="0"/>
              <w:divBdr>
                <w:top w:val="none" w:sz="0" w:space="0" w:color="auto"/>
                <w:left w:val="none" w:sz="0" w:space="0" w:color="auto"/>
                <w:bottom w:val="none" w:sz="0" w:space="0" w:color="auto"/>
                <w:right w:val="none" w:sz="0" w:space="0" w:color="auto"/>
              </w:divBdr>
              <w:divsChild>
                <w:div w:id="4868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agridata.ec.europa.eu/extensions/DataPortal/agricultural_markets.html" TargetMode="Externa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hyperlink" Target="https://www.datacamp.com/blog/machine-learning-models-explained"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hyperlink" Target="https://www.cuemath.com/data/inferential-statistics/" TargetMode="External"/><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hyperlink" Target="https://towardsdatascience.com/all-machine-learning-models-explained-in-6-minutes-9fe30ff6776a" TargetMode="External"/><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hyperlink" Target="https://www.javatpoint.com/machine-learning-models" TargetMode="External"/><Relationship Id="rId12" Type="http://schemas.openxmlformats.org/officeDocument/2006/relationships/hyperlink" Target="https://www.datascience-pm.com/kdd-and-data-mining/" TargetMode="Externa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hyperlink" Target="https://www.britannica.com/place/Ireland/Trades"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s://stattrek.com/probability-distributions/poisson"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griculture.ec.europa.eu/data-and-analysis/markets/overviews/market-overview-sector_en" TargetMode="External"/><Relationship Id="rId28" Type="http://schemas.openxmlformats.org/officeDocument/2006/relationships/hyperlink" Target="https://commission.europa.eu/sites/default/files/food-farming-fisheries/farming/documents/eggs-dashboard_en.pdf" TargetMode="External"/><Relationship Id="rId49" Type="http://schemas.openxmlformats.org/officeDocument/2006/relationships/hyperlink" Target="https://www.youtube.com/watch?v=pGWP86dZ-_0" TargetMode="Externa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www.iso.org/home.html"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hyperlink" Target="https://builtin.com/data-science/poisson-process" TargetMode="External"/><Relationship Id="rId156" Type="http://schemas.openxmlformats.org/officeDocument/2006/relationships/hyperlink" Target="https://www.britannica.com/topic/uniform-distribution-statistics" TargetMode="External"/><Relationship Id="rId13" Type="http://schemas.openxmlformats.org/officeDocument/2006/relationships/hyperlink" Target="https://www.datascience-pm.com/semma/" TargetMode="External"/><Relationship Id="rId18" Type="http://schemas.openxmlformats.org/officeDocument/2006/relationships/hyperlink" Target="https://agriculture.ec.europa.eu/common-agricultural-policy/cap-overview/cap-glance_e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hyperlink" Target="https://www.scribbr.com/statistics/inferential-statistics/"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hyperlink" Target="https://www.statisticshowto.com/probability-and-statistics/statistics-definitions/inferential-statistics/" TargetMode="External"/><Relationship Id="rId2" Type="http://schemas.openxmlformats.org/officeDocument/2006/relationships/customXml" Target="../customXml/item2.xml"/><Relationship Id="rId29" Type="http://schemas.openxmlformats.org/officeDocument/2006/relationships/hyperlink" Target="https://commission.europa.eu/sites/default/files/food-farming-fisheries/farming/documents/poultry-meat-dashboard_en.pdf" TargetMode="Externa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hyperlink" Target="https://www.sciencedirect.com/topics/medicine-and-dentistry/inferential-statistics"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s://learn.microsoft.com/en-us/windows/ai/windows-ml/what-is-a-machine-learning-model" TargetMode="External"/><Relationship Id="rId19" Type="http://schemas.openxmlformats.org/officeDocument/2006/relationships/hyperlink" Target="https://agridata.ec.europa.eu/extensions/DataPortal/home.html" TargetMode="External"/><Relationship Id="rId14" Type="http://schemas.openxmlformats.org/officeDocument/2006/relationships/hyperlink" Target="https://www.datascience-pm.com/crisp-dm-2/"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hyperlink" Target="https://brand24.com/blog/sentiment-analysis/"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hyperlink" Target="https://www.techtarget.com/searchbusinessanalytics/definition/opinion-mining-sentiment-mining"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www.fao.org/faostat/en/" TargetMode="External"/><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hyperlink" Target="https://www.fao.org/contact-us/terms/en/" TargetMode="External"/><Relationship Id="rId158" Type="http://schemas.openxmlformats.org/officeDocument/2006/relationships/hyperlink" Target="https://www.sciencedirect.com/topics/mathematics/poisson-distribution" TargetMode="External"/><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yperlink" Target="https://monkeylearn.com/sentiment-analysis/" TargetMode="External"/><Relationship Id="rId15" Type="http://schemas.openxmlformats.org/officeDocument/2006/relationships/image" Target="media/image2.png"/><Relationship Id="rId36" Type="http://schemas.openxmlformats.org/officeDocument/2006/relationships/image" Target="media/image15.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hyperlink" Target="https://ec.europa.eu/info/sites/info/files/food-farming-fisheries/farming/documents/dashboard-dairy_en.pdf"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hyperlink" Target="https://conjointly.com/kb/inferential-statistics/" TargetMode="External"/><Relationship Id="rId164" Type="http://schemas.openxmlformats.org/officeDocument/2006/relationships/hyperlink" Target="https://towardsdatascience.com/sentiment-analysis-concept-analysis-and-applications-6c94d6f58c17"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s://www.fao.org/3/ca7570en/ca7570en.pdf" TargetMode="External"/><Relationship Id="rId154" Type="http://schemas.openxmlformats.org/officeDocument/2006/relationships/hyperlink" Target="https://www.qualtrics.com/uk/experience-management/research/sentiment-analysis/" TargetMode="External"/><Relationship Id="rId16" Type="http://schemas.openxmlformats.org/officeDocument/2006/relationships/hyperlink" Target="https://www.researchgate.net/figure/Steps-of-the-CRISP-DM-framework_fig1_362363163" TargetMode="External"/><Relationship Id="rId37" Type="http://schemas.openxmlformats.org/officeDocument/2006/relationships/image" Target="media/image16.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hyperlink" Target="https://www.scribbr.com/statistics/poisson-distribution/" TargetMode="External"/><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hyperlink" Target="https://www.analyticsvidhya.com/blog/2017/09/common-machine-learning-algorithm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oltos\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purl.org/dc/dcmitype/"/>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http://schemas.microsoft.com/office/infopath/2007/PartnerControls"/>
    <ds:schemaRef ds:uri="4873beb7-5857-4685-be1f-d57550cc96cc"/>
    <ds:schemaRef ds:uri="http://www.w3.org/XML/1998/namespace"/>
    <ds:schemaRef ds:uri="http://purl.org/dc/terms/"/>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E6179706-D8AF-4101-A59C-5E17E06DB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373</TotalTime>
  <Pages>52</Pages>
  <Words>4110</Words>
  <Characters>23430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Foltos</dc:creator>
  <cp:keywords/>
  <dc:description/>
  <cp:lastModifiedBy>Foltos</cp:lastModifiedBy>
  <cp:revision>170</cp:revision>
  <dcterms:created xsi:type="dcterms:W3CDTF">2023-01-06T22:09:00Z</dcterms:created>
  <dcterms:modified xsi:type="dcterms:W3CDTF">2023-01-07T23:53:00Z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